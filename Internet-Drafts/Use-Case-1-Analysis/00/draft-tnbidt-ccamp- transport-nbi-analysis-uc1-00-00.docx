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069" w:rsidRDefault="00AE0541" w:rsidP="00ED3200">
      <w:pPr>
        <w:pStyle w:val="RFCTitle"/>
      </w:pPr>
      <w:r>
        <w:rPr>
          <w:highlight w:val="yellow"/>
        </w:rPr>
        <w:br/>
      </w:r>
      <w:r w:rsidR="007174F5">
        <w:t>Analysis of Transport North Bound Interface Use Case 1</w:t>
      </w:r>
      <w:r w:rsidR="00CC4069">
        <w:br/>
        <w:t>draft-</w:t>
      </w:r>
      <w:r w:rsidR="007174F5">
        <w:t>tnbidt-ccamp-</w:t>
      </w:r>
      <w:r w:rsidR="007174F5" w:rsidRPr="007174F5">
        <w:t xml:space="preserve"> transport-nbi-analysis-uc1</w:t>
      </w:r>
      <w:r w:rsidR="00CC4069">
        <w:t>-00.txt</w:t>
      </w:r>
    </w:p>
    <w:p w:rsidR="00156C7B" w:rsidRDefault="00156C7B" w:rsidP="00156C7B">
      <w:pPr>
        <w:pStyle w:val="RFCInstructions"/>
        <w:rPr>
          <w:highlight w:val="red"/>
        </w:rPr>
      </w:pPr>
      <w:r>
        <w:rPr>
          <w:highlight w:val="red"/>
        </w:rPr>
        <w:t xml:space="preserve">INFO (REMOVE): </w:t>
      </w:r>
      <w:r>
        <w:rPr>
          <w:highlight w:val="red"/>
        </w:rPr>
        <w:tab/>
      </w:r>
      <w:r>
        <w:rPr>
          <w:highlight w:val="red"/>
        </w:rPr>
        <w:tab/>
        <w:t>Version 2.0</w:t>
      </w:r>
      <w:r w:rsidRPr="00357EC0">
        <w:rPr>
          <w:rFonts w:cs="Times New Roman"/>
          <w:highlight w:val="red"/>
        </w:rPr>
        <w:tab/>
      </w:r>
      <w:r>
        <w:rPr>
          <w:rFonts w:cs="Times New Roman"/>
          <w:highlight w:val="red"/>
        </w:rPr>
        <w:tab/>
      </w:r>
      <w:r w:rsidRPr="00357EC0">
        <w:rPr>
          <w:highlight w:val="red"/>
        </w:rPr>
        <w:t>J. Touch</w:t>
      </w:r>
      <w:r w:rsidRPr="00357EC0">
        <w:rPr>
          <w:rFonts w:cs="Times New Roman"/>
          <w:highlight w:val="red"/>
        </w:rPr>
        <w:tab/>
      </w:r>
      <w:r>
        <w:rPr>
          <w:rFonts w:cs="Times New Roman"/>
          <w:highlight w:val="red"/>
        </w:rPr>
        <w:t xml:space="preserve"> </w:t>
      </w:r>
      <w:r>
        <w:rPr>
          <w:rFonts w:cs="Times New Roman"/>
          <w:highlight w:val="red"/>
        </w:rPr>
        <w:tab/>
        <w:t xml:space="preserve"> </w:t>
      </w:r>
      <w:r>
        <w:rPr>
          <w:highlight w:val="red"/>
        </w:rPr>
        <w:t>Apr. 6, 2010</w:t>
      </w:r>
    </w:p>
    <w:p w:rsidR="00357EC0" w:rsidRDefault="007D1124" w:rsidP="00C65842">
      <w:pPr>
        <w:pStyle w:val="RFCInstructions"/>
        <w:rPr>
          <w:highlight w:val="red"/>
        </w:rPr>
      </w:pPr>
      <w:r>
        <w:rPr>
          <w:highlight w:val="red"/>
        </w:rPr>
        <w:t>INFO (REMOVE</w:t>
      </w:r>
      <w:r w:rsidR="00156C7B">
        <w:rPr>
          <w:highlight w:val="red"/>
        </w:rPr>
        <w:t>)</w:t>
      </w:r>
      <w:r>
        <w:rPr>
          <w:highlight w:val="red"/>
        </w:rPr>
        <w:t>: Note that this document is updated periodically with updated boilerplate; this will result in a change to the version date above. The version number will change only when the template mechanism (usage, formats, or styles) changes.</w:t>
      </w:r>
    </w:p>
    <w:p w:rsidR="00156C7B" w:rsidRDefault="00156C7B" w:rsidP="00156C7B">
      <w:pPr>
        <w:pStyle w:val="RFCInstructions"/>
        <w:rPr>
          <w:highlight w:val="red"/>
        </w:rPr>
      </w:pPr>
      <w:r>
        <w:rPr>
          <w:highlight w:val="red"/>
        </w:rPr>
        <w:t xml:space="preserve">INFO (REMOVE): </w:t>
      </w:r>
      <w:r>
        <w:rPr>
          <w:highlight w:val="red"/>
        </w:rPr>
        <w:tab/>
      </w:r>
      <w:r w:rsidRPr="00357EC0">
        <w:rPr>
          <w:highlight w:val="red"/>
        </w:rPr>
        <w:t xml:space="preserve">Lines </w:t>
      </w:r>
      <w:r>
        <w:rPr>
          <w:highlight w:val="red"/>
        </w:rPr>
        <w:t xml:space="preserve">prefixed with “INFO (REMOVE):”, such as this (also highlighted in RED) are instructions for the author and *MUST* be </w:t>
      </w:r>
      <w:r w:rsidRPr="00357EC0">
        <w:rPr>
          <w:highlight w:val="red"/>
        </w:rPr>
        <w:t>removed</w:t>
      </w:r>
      <w:r>
        <w:rPr>
          <w:highlight w:val="red"/>
        </w:rPr>
        <w:t xml:space="preserve"> completely prior to publication</w:t>
      </w:r>
      <w:r w:rsidRPr="00357EC0">
        <w:rPr>
          <w:highlight w:val="red"/>
        </w:rPr>
        <w:t xml:space="preserve">. </w:t>
      </w:r>
    </w:p>
    <w:p w:rsidR="00156C7B" w:rsidRPr="00156C7B" w:rsidRDefault="00156C7B" w:rsidP="00156C7B">
      <w:pPr>
        <w:rPr>
          <w:b/>
          <w:highlight w:val="red"/>
        </w:rPr>
      </w:pPr>
      <w:r w:rsidRPr="00156C7B">
        <w:rPr>
          <w:b/>
          <w:highlight w:val="red"/>
        </w:rPr>
        <w:t xml:space="preserve">INFO (REMOVE): Use ONLY the </w:t>
      </w:r>
      <w:r>
        <w:rPr>
          <w:b/>
          <w:highlight w:val="red"/>
        </w:rPr>
        <w:t>paragraph styles</w:t>
      </w:r>
      <w:r w:rsidRPr="00156C7B">
        <w:rPr>
          <w:b/>
          <w:highlight w:val="red"/>
        </w:rPr>
        <w:t xml:space="preserve"> provided in this </w:t>
      </w:r>
      <w:r>
        <w:rPr>
          <w:b/>
          <w:highlight w:val="red"/>
        </w:rPr>
        <w:t xml:space="preserve">sample </w:t>
      </w:r>
      <w:r w:rsidRPr="00156C7B">
        <w:rPr>
          <w:b/>
          <w:highlight w:val="red"/>
        </w:rPr>
        <w:t xml:space="preserve">template, in particular Heading 1 through Heading 9, </w:t>
      </w:r>
      <w:r>
        <w:rPr>
          <w:b/>
          <w:highlight w:val="red"/>
        </w:rPr>
        <w:t xml:space="preserve">Normal, Figure, </w:t>
      </w:r>
      <w:r w:rsidRPr="00156C7B">
        <w:rPr>
          <w:b/>
          <w:highlight w:val="red"/>
        </w:rPr>
        <w:t xml:space="preserve">and styles prefixed with “RFC”. Use of other styles or modifying these allowed styles in any way (bold, italics, change font, spacing, </w:t>
      </w:r>
      <w:r>
        <w:rPr>
          <w:b/>
          <w:highlight w:val="red"/>
        </w:rPr>
        <w:t xml:space="preserve">numbering, bullets, </w:t>
      </w:r>
      <w:r w:rsidRPr="00156C7B">
        <w:rPr>
          <w:b/>
          <w:highlight w:val="red"/>
        </w:rPr>
        <w:t>etc.) will render the output incompatible.</w:t>
      </w:r>
    </w:p>
    <w:p w:rsidR="00945E70" w:rsidRDefault="00C030F0" w:rsidP="00945E70">
      <w:pPr>
        <w:pStyle w:val="RFCInstructions"/>
        <w:rPr>
          <w:highlight w:val="red"/>
        </w:rPr>
      </w:pPr>
      <w:r>
        <w:rPr>
          <w:highlight w:val="red"/>
        </w:rPr>
        <w:t xml:space="preserve">INFO (REMOVE): </w:t>
      </w:r>
      <w:r w:rsidR="003755C4" w:rsidRPr="00357EC0">
        <w:rPr>
          <w:highlight w:val="red"/>
        </w:rPr>
        <w:t xml:space="preserve">Lines </w:t>
      </w:r>
      <w:r w:rsidR="00156C7B">
        <w:rPr>
          <w:highlight w:val="red"/>
        </w:rPr>
        <w:t xml:space="preserve">surrounded by “&lt;&gt;” (also highlighted in YELLOW) </w:t>
      </w:r>
      <w:r w:rsidR="00357EC0">
        <w:rPr>
          <w:highlight w:val="red"/>
        </w:rPr>
        <w:t>are placeholders and *MUST*</w:t>
      </w:r>
      <w:r w:rsidR="00945E70">
        <w:rPr>
          <w:highlight w:val="red"/>
        </w:rPr>
        <w:t xml:space="preserve"> be replaced by the author. </w:t>
      </w:r>
      <w:r w:rsidR="00BB7353">
        <w:rPr>
          <w:highlight w:val="red"/>
        </w:rPr>
        <w:t>Required b</w:t>
      </w:r>
      <w:r w:rsidR="00945E70">
        <w:rPr>
          <w:highlight w:val="red"/>
        </w:rPr>
        <w:t xml:space="preserve">oilerplate </w:t>
      </w:r>
      <w:r w:rsidR="00BB7353">
        <w:rPr>
          <w:highlight w:val="red"/>
        </w:rPr>
        <w:t>or sections are</w:t>
      </w:r>
      <w:r w:rsidR="0063752C">
        <w:rPr>
          <w:highlight w:val="red"/>
        </w:rPr>
        <w:t xml:space="preserve"> shown in BLUE and </w:t>
      </w:r>
      <w:r w:rsidR="00945E70">
        <w:rPr>
          <w:highlight w:val="red"/>
        </w:rPr>
        <w:t>should not be omitted</w:t>
      </w:r>
      <w:r w:rsidR="00BB7353">
        <w:rPr>
          <w:highlight w:val="red"/>
        </w:rPr>
        <w:t xml:space="preserve">. </w:t>
      </w:r>
      <w:r w:rsidR="009473D2">
        <w:rPr>
          <w:highlight w:val="red"/>
        </w:rPr>
        <w:t>Boilerplate shown in GREEN is included by choice</w:t>
      </w:r>
      <w:r w:rsidR="00945E70">
        <w:rPr>
          <w:highlight w:val="red"/>
        </w:rPr>
        <w:t>.</w:t>
      </w:r>
    </w:p>
    <w:p w:rsidR="002344D0" w:rsidRPr="002344D0" w:rsidRDefault="002344D0" w:rsidP="002344D0">
      <w:pPr>
        <w:pStyle w:val="RFCInstructions"/>
        <w:rPr>
          <w:highlight w:val="red"/>
        </w:rPr>
      </w:pPr>
      <w:r>
        <w:rPr>
          <w:highlight w:val="red"/>
        </w:rPr>
        <w:t>INFO (REMOVE): Update the Intended status in the header as needed.</w:t>
      </w:r>
    </w:p>
    <w:p w:rsidR="006F6F19" w:rsidRDefault="006F6F19" w:rsidP="00CC4069">
      <w:pPr>
        <w:pStyle w:val="RFCH1-noTOCnonum"/>
      </w:pPr>
      <w:r w:rsidRPr="00145EA7">
        <w:rPr>
          <w:highlight w:val="cyan"/>
        </w:rPr>
        <w:t>Status of this Memo</w:t>
      </w:r>
    </w:p>
    <w:p w:rsidR="00234834" w:rsidRDefault="00357EC0" w:rsidP="00254FD6">
      <w:pPr>
        <w:pStyle w:val="RFCInstructions"/>
        <w:rPr>
          <w:highlight w:val="red"/>
        </w:rPr>
      </w:pPr>
      <w:r>
        <w:rPr>
          <w:highlight w:val="red"/>
        </w:rPr>
        <w:t xml:space="preserve">INFO (REMOVE): </w:t>
      </w:r>
      <w:r w:rsidR="008D50C0">
        <w:rPr>
          <w:highlight w:val="red"/>
        </w:rPr>
        <w:t xml:space="preserve">Choose ONE of the following </w:t>
      </w:r>
      <w:r w:rsidR="00D90D8B">
        <w:rPr>
          <w:highlight w:val="red"/>
        </w:rPr>
        <w:t>three</w:t>
      </w:r>
      <w:r w:rsidR="00156C7B">
        <w:rPr>
          <w:highlight w:val="red"/>
        </w:rPr>
        <w:t xml:space="preserve"> paragraphs (highlighted in GREEN) </w:t>
      </w:r>
      <w:r w:rsidR="008D50C0">
        <w:rPr>
          <w:highlight w:val="red"/>
        </w:rPr>
        <w:t>and omit others</w:t>
      </w:r>
      <w:r w:rsidR="00D2158F">
        <w:rPr>
          <w:highlight w:val="red"/>
        </w:rPr>
        <w:t xml:space="preserve"> (see BCP 78 for explanation</w:t>
      </w:r>
      <w:r w:rsidR="00C031EF">
        <w:rPr>
          <w:highlight w:val="red"/>
        </w:rPr>
        <w:t>)</w:t>
      </w:r>
      <w:r w:rsidR="008D50C0">
        <w:rPr>
          <w:highlight w:val="red"/>
        </w:rPr>
        <w:t>:</w:t>
      </w:r>
    </w:p>
    <w:p w:rsidR="006A74C7" w:rsidRPr="00C031EF" w:rsidRDefault="006A74C7" w:rsidP="006A74C7">
      <w:pPr>
        <w:rPr>
          <w:highlight w:val="green"/>
        </w:rPr>
      </w:pPr>
      <w:r w:rsidRPr="00C031EF">
        <w:rPr>
          <w:highlight w:val="green"/>
        </w:rPr>
        <w:t xml:space="preserve">This Internet-Draft is submitted in full conformance with the provisions of BCP 78 and BCP 79. </w:t>
      </w:r>
    </w:p>
    <w:p w:rsidR="008D50C0" w:rsidRPr="00C031EF" w:rsidRDefault="006A74C7" w:rsidP="00316413">
      <w:pPr>
        <w:rPr>
          <w:highlight w:val="green"/>
        </w:rPr>
      </w:pPr>
      <w:r w:rsidRPr="00C031EF">
        <w:rPr>
          <w:highlight w:val="green"/>
        </w:rPr>
        <w:t xml:space="preserve">This Internet-Draft is submitted in full conformance with the provisions of BCP 78 and BCP 79. </w:t>
      </w:r>
      <w:r w:rsidR="00316413" w:rsidRPr="00C031EF">
        <w:rPr>
          <w:highlight w:val="green"/>
        </w:rPr>
        <w:t xml:space="preserve">This document may not be modified, </w:t>
      </w:r>
      <w:r w:rsidR="00316413" w:rsidRPr="00C031EF">
        <w:rPr>
          <w:highlight w:val="green"/>
        </w:rPr>
        <w:lastRenderedPageBreak/>
        <w:t>and derivative works of it may not be created, and it may not be published except as an Internet-Draft.</w:t>
      </w:r>
    </w:p>
    <w:p w:rsidR="008D50C0" w:rsidRDefault="00C031EF" w:rsidP="008D50C0">
      <w:pPr>
        <w:rPr>
          <w:highlight w:val="green"/>
        </w:rPr>
      </w:pPr>
      <w:r w:rsidRPr="00C031EF">
        <w:rPr>
          <w:highlight w:val="green"/>
        </w:rPr>
        <w:t xml:space="preserve">This Internet-Draft is submitted in full conformance with the provisions of BCP 78 and BCP 79. </w:t>
      </w:r>
      <w:r w:rsidR="008D50C0" w:rsidRPr="00C031EF">
        <w:rPr>
          <w:highlight w:val="green"/>
        </w:rPr>
        <w:t>This document may not be modified, and derivative works of it may not be created, except to publish it as an RFC and to translate it into languages other than English.</w:t>
      </w:r>
    </w:p>
    <w:p w:rsidR="002F361B" w:rsidRPr="00156C7B" w:rsidRDefault="002F361B" w:rsidP="002F361B">
      <w:pPr>
        <w:rPr>
          <w:b/>
          <w:highlight w:val="red"/>
        </w:rPr>
      </w:pPr>
      <w:r w:rsidRPr="00156C7B">
        <w:rPr>
          <w:b/>
          <w:highlight w:val="red"/>
        </w:rPr>
        <w:t xml:space="preserve">INFO (REMOVE): Leave in the following </w:t>
      </w:r>
      <w:r w:rsidR="00156C7B" w:rsidRPr="00156C7B">
        <w:rPr>
          <w:b/>
          <w:highlight w:val="red"/>
        </w:rPr>
        <w:t xml:space="preserve">paragraph </w:t>
      </w:r>
      <w:r w:rsidRPr="00156C7B">
        <w:rPr>
          <w:b/>
          <w:highlight w:val="red"/>
        </w:rPr>
        <w:t>if this IETF Contribution contains pre-5378 Material as to which the IETF Trust has not been granted, or may not have been granted, the necessary permissions to allow modification of such pre-5378 Material outside the IETF Standards Process (see BCP 78 for explanation):</w:t>
      </w:r>
    </w:p>
    <w:p w:rsidR="002F361B" w:rsidRPr="002F361B" w:rsidRDefault="002F361B" w:rsidP="008D50C0">
      <w:pPr>
        <w:rPr>
          <w:highlight w:val="green"/>
        </w:rPr>
      </w:pPr>
      <w:r w:rsidRPr="002F361B">
        <w:rPr>
          <w:highlight w:val="green"/>
        </w:rPr>
        <w:t>This document may contain material from IETF Documents or IETF Contributions published or made publicly available before November 10, 2008. The person(s) controlling the copyright in some of this material may not have granted the IETF Trust the right to allow modifications of such material outside the IETF Standards Process.  Without obtaining an adequate license from the person(s) controlling the copyright in such materials, this document may not be modified outside the IETF Standards Process, and derivative works of it may not be created outside the IETF Standards Process, except to format it for publication as an RFC or to translate it into languages other than English.</w:t>
      </w:r>
    </w:p>
    <w:p w:rsidR="00156C7B" w:rsidRPr="00156C7B" w:rsidRDefault="00156C7B" w:rsidP="00156C7B">
      <w:pPr>
        <w:rPr>
          <w:b/>
          <w:highlight w:val="red"/>
        </w:rPr>
      </w:pPr>
      <w:r w:rsidRPr="00156C7B">
        <w:rPr>
          <w:b/>
          <w:highlight w:val="red"/>
        </w:rPr>
        <w:t>INFO (REMOVE): Leave the remaining paragraphs (through to the copyright notice) unmodified.</w:t>
      </w:r>
    </w:p>
    <w:p w:rsidR="008D50C0" w:rsidRPr="009473D2" w:rsidRDefault="008D50C0" w:rsidP="008D50C0">
      <w:pPr>
        <w:rPr>
          <w:highlight w:val="cyan"/>
        </w:rPr>
      </w:pPr>
      <w:r w:rsidRPr="009473D2">
        <w:rPr>
          <w:highlight w:val="cyan"/>
        </w:rPr>
        <w:t>Internet-Drafts are working documents of the Internet Engineering Task Force (IETF), its areas, and its working groups.  Note that other groups may also distribute working documents as Internet-Drafts.</w:t>
      </w:r>
    </w:p>
    <w:p w:rsidR="008D50C0" w:rsidRPr="009473D2" w:rsidRDefault="008D50C0" w:rsidP="008D50C0">
      <w:pPr>
        <w:rPr>
          <w:highlight w:val="cyan"/>
        </w:rPr>
      </w:pPr>
      <w:r w:rsidRPr="009473D2">
        <w:rPr>
          <w:highlight w:val="cyan"/>
        </w:rPr>
        <w:t>Internet-Drafts are draft documents valid for a maximum of six months and may be updated, replaced, or obsoleted by other documents at any time.  It is inappropriate to use Internet-Drafts as reference material or to cite them other than as "work in progress."</w:t>
      </w:r>
    </w:p>
    <w:p w:rsidR="008D50C0" w:rsidRPr="009473D2" w:rsidRDefault="008D50C0" w:rsidP="009B0913">
      <w:pPr>
        <w:rPr>
          <w:highlight w:val="cyan"/>
        </w:rPr>
      </w:pPr>
      <w:r w:rsidRPr="009473D2">
        <w:rPr>
          <w:highlight w:val="cyan"/>
        </w:rPr>
        <w:t>The list of current Internet-Drafts can be accessed at</w:t>
      </w:r>
      <w:r w:rsidR="009B0913">
        <w:rPr>
          <w:highlight w:val="cyan"/>
        </w:rPr>
        <w:t xml:space="preserve"> </w:t>
      </w:r>
      <w:r w:rsidRPr="009473D2">
        <w:rPr>
          <w:highlight w:val="cyan"/>
        </w:rPr>
        <w:t>http://www.ietf.org/ietf/1id-abstracts.txt</w:t>
      </w:r>
    </w:p>
    <w:p w:rsidR="008D50C0" w:rsidRPr="009473D2" w:rsidRDefault="008D50C0" w:rsidP="009B0913">
      <w:pPr>
        <w:rPr>
          <w:highlight w:val="cyan"/>
        </w:rPr>
      </w:pPr>
      <w:r w:rsidRPr="009473D2">
        <w:rPr>
          <w:highlight w:val="cyan"/>
        </w:rPr>
        <w:t>The list of Internet-Draft Shadow Directories can be accessed at</w:t>
      </w:r>
      <w:r w:rsidR="009B0913">
        <w:rPr>
          <w:highlight w:val="cyan"/>
        </w:rPr>
        <w:t xml:space="preserve"> </w:t>
      </w:r>
      <w:r w:rsidRPr="009473D2">
        <w:rPr>
          <w:highlight w:val="cyan"/>
        </w:rPr>
        <w:t>http://www.ietf.org/shadow.html</w:t>
      </w:r>
    </w:p>
    <w:p w:rsidR="008D50C0" w:rsidRDefault="008D50C0" w:rsidP="008D50C0">
      <w:r w:rsidRPr="009473D2">
        <w:rPr>
          <w:highlight w:val="cyan"/>
        </w:rPr>
        <w:t xml:space="preserve">This Internet-Draft will expire on </w: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CB3FA4">
        <w:rPr>
          <w:noProof/>
          <w:highlight w:val="cyan"/>
        </w:rPr>
        <w:instrText>6</w:instrText>
      </w:r>
      <w:r w:rsidR="00D814CE" w:rsidRPr="009473D2">
        <w:rPr>
          <w:highlight w:val="cyan"/>
        </w:rPr>
        <w:fldChar w:fldCharType="end"/>
      </w:r>
      <w:r w:rsidRPr="009473D2">
        <w:rPr>
          <w:highlight w:val="cyan"/>
        </w:rPr>
        <w:instrText xml:space="preserve"> = 1 July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 MERGEFORMAT </w:instrText>
      </w:r>
      <w:r w:rsidR="00D814CE" w:rsidRPr="009473D2">
        <w:rPr>
          <w:highlight w:val="cyan"/>
        </w:rPr>
        <w:fldChar w:fldCharType="separate"/>
      </w:r>
      <w:r w:rsidR="00CB3FA4">
        <w:rPr>
          <w:noProof/>
          <w:highlight w:val="cyan"/>
        </w:rPr>
        <w:instrText>6</w:instrText>
      </w:r>
      <w:r w:rsidR="00D814CE" w:rsidRPr="009473D2">
        <w:rPr>
          <w:highlight w:val="cyan"/>
        </w:rPr>
        <w:fldChar w:fldCharType="end"/>
      </w:r>
      <w:r w:rsidRPr="009473D2">
        <w:rPr>
          <w:highlight w:val="cyan"/>
        </w:rPr>
        <w:instrText xml:space="preserve"> = 2 August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CB3FA4">
        <w:rPr>
          <w:noProof/>
          <w:highlight w:val="cyan"/>
        </w:rPr>
        <w:instrText>6</w:instrText>
      </w:r>
      <w:r w:rsidR="00D814CE" w:rsidRPr="009473D2">
        <w:rPr>
          <w:highlight w:val="cyan"/>
        </w:rPr>
        <w:fldChar w:fldCharType="end"/>
      </w:r>
      <w:r w:rsidRPr="009473D2">
        <w:rPr>
          <w:highlight w:val="cyan"/>
        </w:rPr>
        <w:instrText xml:space="preserve"> = 3 September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CB3FA4">
        <w:rPr>
          <w:noProof/>
          <w:highlight w:val="cyan"/>
        </w:rPr>
        <w:instrText>6</w:instrText>
      </w:r>
      <w:r w:rsidR="00D814CE" w:rsidRPr="009473D2">
        <w:rPr>
          <w:highlight w:val="cyan"/>
        </w:rPr>
        <w:fldChar w:fldCharType="end"/>
      </w:r>
      <w:r w:rsidRPr="009473D2">
        <w:rPr>
          <w:highlight w:val="cyan"/>
        </w:rPr>
        <w:instrText xml:space="preserve"> = 4 October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CB3FA4">
        <w:rPr>
          <w:noProof/>
          <w:highlight w:val="cyan"/>
        </w:rPr>
        <w:instrText>6</w:instrText>
      </w:r>
      <w:r w:rsidR="00D814CE" w:rsidRPr="009473D2">
        <w:rPr>
          <w:highlight w:val="cyan"/>
        </w:rPr>
        <w:fldChar w:fldCharType="end"/>
      </w:r>
      <w:r w:rsidRPr="009473D2">
        <w:rPr>
          <w:highlight w:val="cyan"/>
        </w:rPr>
        <w:instrText xml:space="preserve"> = 5 November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CB3FA4">
        <w:rPr>
          <w:noProof/>
          <w:highlight w:val="cyan"/>
        </w:rPr>
        <w:instrText>6</w:instrText>
      </w:r>
      <w:r w:rsidR="00D814CE" w:rsidRPr="009473D2">
        <w:rPr>
          <w:highlight w:val="cyan"/>
        </w:rPr>
        <w:fldChar w:fldCharType="end"/>
      </w:r>
      <w:r w:rsidRPr="009473D2">
        <w:rPr>
          <w:highlight w:val="cyan"/>
        </w:rPr>
        <w:instrText xml:space="preserve"> = 6 December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7174F5">
        <w:rPr>
          <w:noProof/>
          <w:highlight w:val="cyan"/>
        </w:rPr>
        <w:instrText>0</w:instrText>
      </w:r>
      <w:r w:rsidR="00D814CE" w:rsidRPr="009473D2">
        <w:rPr>
          <w:highlight w:val="cyan"/>
        </w:rPr>
        <w:fldChar w:fldCharType="end"/>
      </w:r>
      <w:r w:rsidRPr="009473D2">
        <w:rPr>
          <w:highlight w:val="cyan"/>
        </w:rPr>
        <w:instrText xml:space="preserve"> = 7 January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7174F5">
        <w:rPr>
          <w:noProof/>
          <w:highlight w:val="cyan"/>
        </w:rPr>
        <w:instrText>0</w:instrText>
      </w:r>
      <w:r w:rsidR="00D814CE" w:rsidRPr="009473D2">
        <w:rPr>
          <w:highlight w:val="cyan"/>
        </w:rPr>
        <w:fldChar w:fldCharType="end"/>
      </w:r>
      <w:r w:rsidRPr="009473D2">
        <w:rPr>
          <w:highlight w:val="cyan"/>
        </w:rPr>
        <w:instrText xml:space="preserve"> = 8 February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7174F5">
        <w:rPr>
          <w:noProof/>
          <w:highlight w:val="cyan"/>
        </w:rPr>
        <w:instrText>0</w:instrText>
      </w:r>
      <w:r w:rsidR="00D814CE" w:rsidRPr="009473D2">
        <w:rPr>
          <w:highlight w:val="cyan"/>
        </w:rPr>
        <w:fldChar w:fldCharType="end"/>
      </w:r>
      <w:r w:rsidRPr="009473D2">
        <w:rPr>
          <w:highlight w:val="cyan"/>
        </w:rPr>
        <w:instrText xml:space="preserve"> = 9 March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7174F5">
        <w:rPr>
          <w:noProof/>
          <w:highlight w:val="cyan"/>
        </w:rPr>
        <w:instrText>0</w:instrText>
      </w:r>
      <w:r w:rsidR="00D814CE" w:rsidRPr="009473D2">
        <w:rPr>
          <w:highlight w:val="cyan"/>
        </w:rPr>
        <w:fldChar w:fldCharType="end"/>
      </w:r>
      <w:r w:rsidRPr="009473D2">
        <w:rPr>
          <w:highlight w:val="cyan"/>
        </w:rPr>
        <w:instrText xml:space="preserve"> = 10 April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7174F5">
        <w:rPr>
          <w:noProof/>
          <w:highlight w:val="cyan"/>
        </w:rPr>
        <w:instrText>0</w:instrText>
      </w:r>
      <w:r w:rsidR="00D814CE" w:rsidRPr="009473D2">
        <w:rPr>
          <w:highlight w:val="cyan"/>
        </w:rPr>
        <w:fldChar w:fldCharType="end"/>
      </w:r>
      <w:r w:rsidRPr="009473D2">
        <w:rPr>
          <w:highlight w:val="cyan"/>
        </w:rPr>
        <w:instrText xml:space="preserve"> = 11 May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7174F5">
        <w:rPr>
          <w:noProof/>
          <w:highlight w:val="cyan"/>
        </w:rPr>
        <w:instrText>0</w:instrText>
      </w:r>
      <w:r w:rsidR="00D814CE" w:rsidRPr="009473D2">
        <w:rPr>
          <w:highlight w:val="cyan"/>
        </w:rPr>
        <w:fldChar w:fldCharType="end"/>
      </w:r>
      <w:r w:rsidRPr="009473D2">
        <w:rPr>
          <w:highlight w:val="cyan"/>
        </w:rPr>
        <w:instrText xml:space="preserve"> = 12 June "Fail" \* MERGEFORMAT </w:instrText>
      </w:r>
      <w:r w:rsidR="00D814CE" w:rsidRPr="009473D2">
        <w:rPr>
          <w:highlight w:val="cyan"/>
        </w:rPr>
        <w:fldChar w:fldCharType="separate"/>
      </w:r>
      <w:r w:rsidR="007174F5" w:rsidRPr="009473D2">
        <w:rPr>
          <w:noProof/>
          <w:highlight w:val="cyan"/>
        </w:rPr>
        <w:instrText>Fail</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7174F5" w:rsidRPr="009473D2">
        <w:rPr>
          <w:noProof/>
          <w:highlight w:val="cyan"/>
        </w:rPr>
        <w:instrText>Fail</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7174F5" w:rsidRPr="009473D2">
        <w:rPr>
          <w:noProof/>
          <w:highlight w:val="cyan"/>
        </w:rPr>
        <w:instrText>Fail</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7174F5" w:rsidRPr="009473D2">
        <w:rPr>
          <w:noProof/>
          <w:highlight w:val="cyan"/>
        </w:rPr>
        <w:instrText>Fail</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7174F5" w:rsidRPr="009473D2">
        <w:rPr>
          <w:noProof/>
          <w:highlight w:val="cyan"/>
        </w:rPr>
        <w:instrText>Fail</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7174F5" w:rsidRPr="009473D2">
        <w:rPr>
          <w:noProof/>
          <w:highlight w:val="cyan"/>
        </w:rPr>
        <w:instrText>Fail</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CB3FA4" w:rsidRPr="009473D2">
        <w:rPr>
          <w:noProof/>
          <w:highlight w:val="cyan"/>
        </w:rPr>
        <w:instrText>December</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CB3FA4" w:rsidRPr="009473D2">
        <w:rPr>
          <w:noProof/>
          <w:highlight w:val="cyan"/>
        </w:rPr>
        <w:instrText>December</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CB3FA4" w:rsidRPr="009473D2">
        <w:rPr>
          <w:noProof/>
          <w:highlight w:val="cyan"/>
        </w:rPr>
        <w:instrText>December</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CB3FA4" w:rsidRPr="009473D2">
        <w:rPr>
          <w:noProof/>
          <w:highlight w:val="cyan"/>
        </w:rPr>
        <w:instrText>December</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CB3FA4" w:rsidRPr="009473D2">
        <w:rPr>
          <w:noProof/>
          <w:highlight w:val="cyan"/>
        </w:rPr>
        <w:instrText>December</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CB3FA4" w:rsidRPr="009473D2">
        <w:rPr>
          <w:noProof/>
          <w:highlight w:val="cyan"/>
        </w:rPr>
        <w:t>December</w:t>
      </w:r>
      <w:r w:rsidR="00D814CE" w:rsidRPr="009473D2">
        <w:rPr>
          <w:highlight w:val="cyan"/>
        </w:rPr>
        <w:fldChar w:fldCharType="end"/>
      </w:r>
      <w:r w:rsidRPr="009473D2">
        <w:rPr>
          <w:highlight w:val="cyan"/>
        </w:rPr>
        <w:t xml:space="preserve"> </w:t>
      </w:r>
      <w:r w:rsidR="00D814CE" w:rsidRPr="009473D2">
        <w:rPr>
          <w:highlight w:val="cyan"/>
        </w:rPr>
        <w:fldChar w:fldCharType="begin"/>
      </w:r>
      <w:r w:rsidRPr="009473D2">
        <w:rPr>
          <w:highlight w:val="cyan"/>
        </w:rPr>
        <w:instrText xml:space="preserve"> DATE  \@ "d," </w:instrText>
      </w:r>
      <w:r w:rsidR="00D814CE" w:rsidRPr="009473D2">
        <w:rPr>
          <w:highlight w:val="cyan"/>
        </w:rPr>
        <w:fldChar w:fldCharType="separate"/>
      </w:r>
      <w:r w:rsidR="00CB3FA4">
        <w:rPr>
          <w:noProof/>
          <w:highlight w:val="cyan"/>
        </w:rPr>
        <w:t>14,</w:t>
      </w:r>
      <w:r w:rsidR="00D814CE" w:rsidRPr="009473D2">
        <w:rPr>
          <w:highlight w:val="cyan"/>
        </w:rPr>
        <w:fldChar w:fldCharType="end"/>
      </w:r>
      <w:r w:rsidRPr="009473D2">
        <w:rPr>
          <w:highlight w:val="cyan"/>
        </w:rPr>
        <w:t xml:space="preserve"> </w: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CB3FA4">
        <w:rPr>
          <w:noProof/>
          <w:highlight w:val="cyan"/>
        </w:rPr>
        <w:instrText>6</w:instrText>
      </w:r>
      <w:r w:rsidR="00D814CE" w:rsidRPr="009473D2">
        <w:rPr>
          <w:highlight w:val="cyan"/>
        </w:rPr>
        <w:fldChar w:fldCharType="end"/>
      </w:r>
      <w:r w:rsidRPr="009473D2">
        <w:rPr>
          <w:highlight w:val="cyan"/>
        </w:rPr>
        <w:instrText xml:space="preserve"> &lt; 7 </w:instrText>
      </w:r>
      <w:r w:rsidR="00D814CE" w:rsidRPr="009473D2">
        <w:rPr>
          <w:highlight w:val="cyan"/>
        </w:rPr>
        <w:fldChar w:fldCharType="begin"/>
      </w:r>
      <w:r w:rsidRPr="009473D2">
        <w:rPr>
          <w:highlight w:val="cyan"/>
        </w:rPr>
        <w:instrText xml:space="preserve"> SAVEDATE \@ "YYYY" \* MERGEFORMAT </w:instrText>
      </w:r>
      <w:r w:rsidR="00D814CE" w:rsidRPr="009473D2">
        <w:rPr>
          <w:highlight w:val="cyan"/>
        </w:rPr>
        <w:fldChar w:fldCharType="separate"/>
      </w:r>
      <w:r w:rsidR="00CB3FA4">
        <w:rPr>
          <w:noProof/>
          <w:highlight w:val="cyan"/>
        </w:rPr>
        <w:instrText>2017</w:instrText>
      </w:r>
      <w:r w:rsidR="00D814CE" w:rsidRPr="009473D2">
        <w:rPr>
          <w:highlight w:val="cyan"/>
        </w:rPr>
        <w:fldChar w:fldCharType="end"/>
      </w:r>
      <w:r w:rsidRPr="009473D2">
        <w:rPr>
          <w:highlight w:val="cyan"/>
        </w:rPr>
        <w:instrText xml:space="preserve"> </w:instrText>
      </w:r>
      <w:r w:rsidR="00D814CE" w:rsidRPr="009473D2">
        <w:rPr>
          <w:highlight w:val="cyan"/>
        </w:rPr>
        <w:fldChar w:fldCharType="begin"/>
      </w:r>
      <w:r w:rsidRPr="009473D2">
        <w:rPr>
          <w:highlight w:val="cyan"/>
        </w:rPr>
        <w:instrText xml:space="preserve"> IF </w:instrText>
      </w:r>
      <w:r w:rsidR="00D814CE" w:rsidRPr="009473D2">
        <w:rPr>
          <w:highlight w:val="cyan"/>
        </w:rPr>
        <w:fldChar w:fldCharType="begin"/>
      </w:r>
      <w:r w:rsidRPr="009473D2">
        <w:rPr>
          <w:highlight w:val="cyan"/>
        </w:rPr>
        <w:instrText xml:space="preserve"> SAVEDATE \@ "M" \* MERGEFORMAT </w:instrText>
      </w:r>
      <w:r w:rsidR="00D814CE" w:rsidRPr="009473D2">
        <w:rPr>
          <w:highlight w:val="cyan"/>
        </w:rPr>
        <w:fldChar w:fldCharType="separate"/>
      </w:r>
      <w:r w:rsidR="009876A3">
        <w:rPr>
          <w:noProof/>
          <w:highlight w:val="cyan"/>
        </w:rPr>
        <w:instrText>10</w:instrText>
      </w:r>
      <w:r w:rsidR="00D814CE" w:rsidRPr="009473D2">
        <w:rPr>
          <w:highlight w:val="cyan"/>
        </w:rPr>
        <w:fldChar w:fldCharType="end"/>
      </w:r>
      <w:r w:rsidRPr="009473D2">
        <w:rPr>
          <w:highlight w:val="cyan"/>
        </w:rPr>
        <w:instrText xml:space="preserve"> &gt; 6 </w:instrText>
      </w:r>
      <w:r w:rsidR="00D814CE" w:rsidRPr="009473D2">
        <w:rPr>
          <w:highlight w:val="cyan"/>
        </w:rPr>
        <w:fldChar w:fldCharType="begin"/>
      </w:r>
      <w:r w:rsidRPr="009473D2">
        <w:rPr>
          <w:highlight w:val="cyan"/>
        </w:rPr>
        <w:instrText xml:space="preserve"> = </w:instrText>
      </w:r>
      <w:r w:rsidR="00D814CE" w:rsidRPr="009473D2">
        <w:rPr>
          <w:highlight w:val="cyan"/>
        </w:rPr>
        <w:fldChar w:fldCharType="begin"/>
      </w:r>
      <w:r w:rsidRPr="009473D2">
        <w:rPr>
          <w:highlight w:val="cyan"/>
        </w:rPr>
        <w:instrText xml:space="preserve"> SAVEDATE \@ "YYYY" \* MERGEFORMAT </w:instrText>
      </w:r>
      <w:r w:rsidR="00D814CE" w:rsidRPr="009473D2">
        <w:rPr>
          <w:highlight w:val="cyan"/>
        </w:rPr>
        <w:fldChar w:fldCharType="separate"/>
      </w:r>
      <w:r w:rsidR="009876A3">
        <w:rPr>
          <w:noProof/>
          <w:highlight w:val="cyan"/>
        </w:rPr>
        <w:instrText>2013</w:instrText>
      </w:r>
      <w:r w:rsidR="00D814CE" w:rsidRPr="009473D2">
        <w:rPr>
          <w:highlight w:val="cyan"/>
        </w:rPr>
        <w:fldChar w:fldCharType="end"/>
      </w:r>
      <w:r w:rsidRPr="009473D2">
        <w:rPr>
          <w:highlight w:val="cyan"/>
        </w:rPr>
        <w:instrText xml:space="preserve"> + 1 \* MERGEFORMAT </w:instrText>
      </w:r>
      <w:r w:rsidR="00D814CE" w:rsidRPr="009473D2">
        <w:rPr>
          <w:highlight w:val="cyan"/>
        </w:rPr>
        <w:fldChar w:fldCharType="separate"/>
      </w:r>
      <w:r w:rsidR="00753DF3">
        <w:rPr>
          <w:noProof/>
          <w:highlight w:val="cyan"/>
        </w:rPr>
        <w:instrText>2009</w:instrText>
      </w:r>
      <w:r w:rsidR="00D814CE" w:rsidRPr="009473D2">
        <w:rPr>
          <w:highlight w:val="cyan"/>
        </w:rPr>
        <w:fldChar w:fldCharType="end"/>
      </w:r>
      <w:r w:rsidRPr="009473D2">
        <w:rPr>
          <w:highlight w:val="cyan"/>
        </w:rPr>
        <w:instrText xml:space="preserve"> "Fail" \* MERGEFORMAT  \* MERGEFORMAT </w:instrText>
      </w:r>
      <w:r w:rsidR="00D814CE" w:rsidRPr="009473D2">
        <w:rPr>
          <w:highlight w:val="cyan"/>
        </w:rPr>
        <w:fldChar w:fldCharType="separate"/>
      </w:r>
      <w:r w:rsidR="009876A3">
        <w:rPr>
          <w:noProof/>
          <w:highlight w:val="cyan"/>
        </w:rPr>
        <w:instrText>2009</w:instrText>
      </w:r>
      <w:r w:rsidR="00D814CE" w:rsidRPr="009473D2">
        <w:rPr>
          <w:highlight w:val="cyan"/>
        </w:rPr>
        <w:fldChar w:fldCharType="end"/>
      </w:r>
      <w:r w:rsidRPr="009473D2">
        <w:rPr>
          <w:highlight w:val="cyan"/>
        </w:rPr>
        <w:instrText xml:space="preserve"> \* MERGEFORMAT </w:instrText>
      </w:r>
      <w:r w:rsidR="00D814CE" w:rsidRPr="009473D2">
        <w:rPr>
          <w:highlight w:val="cyan"/>
        </w:rPr>
        <w:fldChar w:fldCharType="separate"/>
      </w:r>
      <w:r w:rsidR="00CB3FA4">
        <w:rPr>
          <w:noProof/>
          <w:highlight w:val="cyan"/>
        </w:rPr>
        <w:t>2017</w:t>
      </w:r>
      <w:r w:rsidR="00D814CE" w:rsidRPr="009473D2">
        <w:rPr>
          <w:highlight w:val="cyan"/>
        </w:rPr>
        <w:fldChar w:fldCharType="end"/>
      </w:r>
      <w:r w:rsidRPr="009473D2">
        <w:rPr>
          <w:highlight w:val="cyan"/>
        </w:rPr>
        <w:t>.</w:t>
      </w:r>
    </w:p>
    <w:p w:rsidR="002E1F5F" w:rsidRPr="00155BE7" w:rsidRDefault="002E1F5F" w:rsidP="002E1F5F">
      <w:pPr>
        <w:pStyle w:val="RFCH1-noTOCnonum"/>
        <w:rPr>
          <w:highlight w:val="cyan"/>
        </w:rPr>
      </w:pPr>
      <w:r w:rsidRPr="00155BE7">
        <w:rPr>
          <w:highlight w:val="cyan"/>
        </w:rPr>
        <w:lastRenderedPageBreak/>
        <w:t xml:space="preserve">Copyright </w:t>
      </w:r>
      <w:r>
        <w:rPr>
          <w:highlight w:val="cyan"/>
        </w:rPr>
        <w:t>Notice</w:t>
      </w:r>
    </w:p>
    <w:p w:rsidR="00156C7B" w:rsidRDefault="00156C7B" w:rsidP="00156C7B">
      <w:pPr>
        <w:rPr>
          <w:highlight w:val="red"/>
        </w:rPr>
      </w:pPr>
      <w:r w:rsidRPr="002F361B">
        <w:rPr>
          <w:highlight w:val="red"/>
        </w:rPr>
        <w:t xml:space="preserve">INFO (REMOVE): </w:t>
      </w:r>
      <w:r>
        <w:rPr>
          <w:highlight w:val="red"/>
        </w:rPr>
        <w:t>Leave the following paragraph unmodified.</w:t>
      </w:r>
    </w:p>
    <w:p w:rsidR="002E1F5F" w:rsidRDefault="002E1F5F" w:rsidP="002E1F5F">
      <w:pPr>
        <w:rPr>
          <w:highlight w:val="cyan"/>
        </w:rPr>
      </w:pPr>
      <w:r w:rsidRPr="002E1F5F">
        <w:rPr>
          <w:highlight w:val="cyan"/>
        </w:rPr>
        <w:t xml:space="preserve">Copyright (c) </w:t>
      </w:r>
      <w:r w:rsidR="00D814CE" w:rsidRPr="002E1F5F">
        <w:rPr>
          <w:highlight w:val="cyan"/>
        </w:rPr>
        <w:fldChar w:fldCharType="begin"/>
      </w:r>
      <w:r w:rsidRPr="002E1F5F">
        <w:rPr>
          <w:highlight w:val="cyan"/>
        </w:rPr>
        <w:instrText xml:space="preserve"> SAVEDATE  \@ "yyyy"  \* MERGEFORMAT </w:instrText>
      </w:r>
      <w:r w:rsidR="00D814CE" w:rsidRPr="002E1F5F">
        <w:rPr>
          <w:highlight w:val="cyan"/>
        </w:rPr>
        <w:fldChar w:fldCharType="separate"/>
      </w:r>
      <w:r w:rsidR="00CB3FA4">
        <w:rPr>
          <w:noProof/>
          <w:highlight w:val="cyan"/>
        </w:rPr>
        <w:t>2017</w:t>
      </w:r>
      <w:r w:rsidR="00D814CE" w:rsidRPr="002E1F5F">
        <w:rPr>
          <w:highlight w:val="cyan"/>
        </w:rPr>
        <w:fldChar w:fldCharType="end"/>
      </w:r>
      <w:r w:rsidRPr="002E1F5F">
        <w:rPr>
          <w:highlight w:val="cyan"/>
        </w:rPr>
        <w:t xml:space="preserve"> IETF Trust and the persons identified as the document authors. All rights reserved.</w:t>
      </w:r>
    </w:p>
    <w:p w:rsidR="00316AC2" w:rsidRDefault="00316AC2" w:rsidP="00316AC2">
      <w:pPr>
        <w:pStyle w:val="RFCInstructions"/>
        <w:rPr>
          <w:highlight w:val="red"/>
        </w:rPr>
      </w:pPr>
      <w:r>
        <w:rPr>
          <w:highlight w:val="red"/>
        </w:rPr>
        <w:t xml:space="preserve">INFO (REMOVE): Choose ONE of the following two </w:t>
      </w:r>
      <w:r w:rsidR="00156C7B">
        <w:rPr>
          <w:highlight w:val="red"/>
        </w:rPr>
        <w:t>paragraphs</w:t>
      </w:r>
      <w:r>
        <w:rPr>
          <w:highlight w:val="red"/>
        </w:rPr>
        <w:t xml:space="preserve"> and omit </w:t>
      </w:r>
      <w:r w:rsidR="00156C7B">
        <w:rPr>
          <w:highlight w:val="red"/>
        </w:rPr>
        <w:t xml:space="preserve">the </w:t>
      </w:r>
      <w:r>
        <w:rPr>
          <w:highlight w:val="red"/>
        </w:rPr>
        <w:t>other (see BCP 78 for explanation):</w:t>
      </w:r>
    </w:p>
    <w:p w:rsidR="002E1F5F" w:rsidRPr="00316AC2" w:rsidRDefault="002E1F5F" w:rsidP="002E1F5F">
      <w:pPr>
        <w:rPr>
          <w:highlight w:val="green"/>
        </w:rPr>
      </w:pPr>
      <w:r w:rsidRPr="00316AC2">
        <w:rPr>
          <w:highlight w:val="green"/>
        </w:rPr>
        <w:t>This document is subject to BCP 78 and the IETF Trust’s Legal Provisions Relating to IETF Documents</w:t>
      </w:r>
      <w:r w:rsidR="00A179ED" w:rsidRPr="00316AC2">
        <w:rPr>
          <w:highlight w:val="green"/>
        </w:rPr>
        <w:t xml:space="preserve"> (http://trustee.ietf.org/license-info)</w:t>
      </w:r>
      <w:r w:rsidRPr="00316AC2">
        <w:rPr>
          <w:highlight w:val="green"/>
        </w:rPr>
        <w:t xml:space="preserve"> </w:t>
      </w:r>
      <w:r w:rsidR="006677A8" w:rsidRPr="00316AC2">
        <w:rPr>
          <w:highlight w:val="green"/>
        </w:rPr>
        <w:t>in effect on the date of publication of this document</w:t>
      </w:r>
      <w:r w:rsidRPr="00316AC2">
        <w:rPr>
          <w:highlight w:val="green"/>
        </w:rPr>
        <w:t>. Please review these documents carefully, as they describe your rights and restrictions with respect to this document.</w:t>
      </w:r>
      <w:r w:rsidR="00A179ED" w:rsidRPr="00316AC2">
        <w:rPr>
          <w:highlight w:val="green"/>
        </w:rPr>
        <w:t xml:space="preserve"> Code Components extracted from this document must include Simplified BSD License text as described in Section 4.e of the Trust Legal Provisions and are provided without warranty as described in the </w:t>
      </w:r>
      <w:r w:rsidR="006148C6" w:rsidRPr="00316AC2">
        <w:rPr>
          <w:highlight w:val="green"/>
        </w:rPr>
        <w:t xml:space="preserve">Simplified </w:t>
      </w:r>
      <w:r w:rsidR="00A179ED" w:rsidRPr="00316AC2">
        <w:rPr>
          <w:highlight w:val="green"/>
        </w:rPr>
        <w:t>BSD License.</w:t>
      </w:r>
    </w:p>
    <w:p w:rsidR="00316AC2" w:rsidRDefault="00316AC2" w:rsidP="00316AC2">
      <w:r w:rsidRPr="00316AC2">
        <w:rPr>
          <w:highlight w:val="green"/>
        </w:rPr>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10357E" w:rsidRDefault="0010357E" w:rsidP="00072E31">
      <w:pPr>
        <w:ind w:left="0"/>
      </w:pPr>
      <w:r w:rsidRPr="009473D2">
        <w:rPr>
          <w:highlight w:val="cyan"/>
        </w:rPr>
        <w:t>Abstract</w:t>
      </w:r>
    </w:p>
    <w:p w:rsidR="006F6F19" w:rsidRPr="00DA1B42" w:rsidRDefault="006F6F19" w:rsidP="00713412">
      <w:r w:rsidRPr="00DA1B42">
        <w:rPr>
          <w:highlight w:val="yellow"/>
        </w:rPr>
        <w:t>&lt;Type your abstract here.</w:t>
      </w:r>
      <w:r w:rsidR="0027759C">
        <w:rPr>
          <w:highlight w:val="yellow"/>
        </w:rPr>
        <w:t xml:space="preserve"> Typically 5-10 lines, never less than 3 </w:t>
      </w:r>
      <w:r w:rsidR="00834330">
        <w:rPr>
          <w:highlight w:val="yellow"/>
        </w:rPr>
        <w:t xml:space="preserve">lines </w:t>
      </w:r>
      <w:r w:rsidR="0027759C">
        <w:rPr>
          <w:highlight w:val="yellow"/>
        </w:rPr>
        <w:t>nor more than 20 lines</w:t>
      </w:r>
      <w:r w:rsidRPr="00DA1B42">
        <w:rPr>
          <w:highlight w:val="yellow"/>
        </w:rPr>
        <w:t>&gt;</w:t>
      </w:r>
      <w:r w:rsidRPr="00DA1B42">
        <w:t xml:space="preserve"> </w:t>
      </w:r>
    </w:p>
    <w:p w:rsidR="006F6F19" w:rsidRDefault="006F6F19" w:rsidP="00CC4069">
      <w:pPr>
        <w:pStyle w:val="RFCH1-noTOCnonum"/>
      </w:pPr>
      <w:r w:rsidRPr="004E25F7">
        <w:rPr>
          <w:highlight w:val="cyan"/>
        </w:rPr>
        <w:t>Table of Contents</w:t>
      </w:r>
    </w:p>
    <w:p w:rsidR="00147470" w:rsidRDefault="00147470">
      <w:pPr>
        <w:pStyle w:val="TOC1"/>
      </w:pPr>
    </w:p>
    <w:p w:rsidR="009812A3" w:rsidRDefault="00D814CE">
      <w:pPr>
        <w:pStyle w:val="TOC1"/>
        <w:rPr>
          <w:rFonts w:ascii="Calibri" w:eastAsia="Times New Roman" w:hAnsi="Calibri" w:cs="Times New Roman"/>
          <w:sz w:val="22"/>
          <w:szCs w:val="22"/>
        </w:rPr>
      </w:pPr>
      <w:r>
        <w:fldChar w:fldCharType="begin"/>
      </w:r>
      <w:r w:rsidR="00581409">
        <w:instrText xml:space="preserve"> TOC \o \h \z \u </w:instrText>
      </w:r>
      <w:r>
        <w:fldChar w:fldCharType="separate"/>
      </w:r>
      <w:hyperlink w:anchor="_Toc258322660" w:history="1">
        <w:r w:rsidR="009812A3" w:rsidRPr="00BB355E">
          <w:rPr>
            <w:rStyle w:val="Hyperlink"/>
            <w:highlight w:val="cyan"/>
          </w:rPr>
          <w:t>1. Introduction</w:t>
        </w:r>
        <w:r w:rsidR="009812A3">
          <w:rPr>
            <w:webHidden/>
          </w:rPr>
          <w:tab/>
        </w:r>
        <w:r>
          <w:rPr>
            <w:webHidden/>
          </w:rPr>
          <w:fldChar w:fldCharType="begin"/>
        </w:r>
        <w:r w:rsidR="009812A3">
          <w:rPr>
            <w:webHidden/>
          </w:rPr>
          <w:instrText xml:space="preserve"> PAGEREF _Toc258322660 \h </w:instrText>
        </w:r>
        <w:r>
          <w:rPr>
            <w:webHidden/>
          </w:rPr>
        </w:r>
        <w:r>
          <w:rPr>
            <w:webHidden/>
          </w:rPr>
          <w:fldChar w:fldCharType="separate"/>
        </w:r>
        <w:r w:rsidR="007174F5">
          <w:rPr>
            <w:webHidden/>
          </w:rPr>
          <w:t>3</w:t>
        </w:r>
        <w:r>
          <w:rPr>
            <w:webHidden/>
          </w:rPr>
          <w:fldChar w:fldCharType="end"/>
        </w:r>
      </w:hyperlink>
    </w:p>
    <w:p w:rsidR="009812A3" w:rsidRDefault="002E7222">
      <w:pPr>
        <w:pStyle w:val="TOC2"/>
        <w:rPr>
          <w:rFonts w:ascii="Calibri" w:eastAsia="Times New Roman" w:hAnsi="Calibri" w:cs="Times New Roman"/>
          <w:sz w:val="22"/>
          <w:szCs w:val="22"/>
        </w:rPr>
      </w:pPr>
      <w:hyperlink w:anchor="_Toc258322661" w:history="1">
        <w:r w:rsidR="009812A3" w:rsidRPr="00BB355E">
          <w:rPr>
            <w:rStyle w:val="Hyperlink"/>
            <w:highlight w:val="yellow"/>
          </w:rPr>
          <w:t>1.1. &lt;Sub-section 1.1 heading as appropriate&gt;</w:t>
        </w:r>
        <w:r w:rsidR="009812A3">
          <w:rPr>
            <w:webHidden/>
          </w:rPr>
          <w:tab/>
        </w:r>
        <w:r w:rsidR="00D814CE">
          <w:rPr>
            <w:webHidden/>
          </w:rPr>
          <w:fldChar w:fldCharType="begin"/>
        </w:r>
        <w:r w:rsidR="009812A3">
          <w:rPr>
            <w:webHidden/>
          </w:rPr>
          <w:instrText xml:space="preserve"> PAGEREF _Toc258322661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1"/>
        <w:rPr>
          <w:rFonts w:ascii="Calibri" w:eastAsia="Times New Roman" w:hAnsi="Calibri" w:cs="Times New Roman"/>
          <w:sz w:val="22"/>
          <w:szCs w:val="22"/>
        </w:rPr>
      </w:pPr>
      <w:hyperlink w:anchor="_Toc258322662" w:history="1">
        <w:r w:rsidR="009812A3" w:rsidRPr="00BB355E">
          <w:rPr>
            <w:rStyle w:val="Hyperlink"/>
            <w:highlight w:val="cyan"/>
          </w:rPr>
          <w:t>2. Conventions used in this document</w:t>
        </w:r>
        <w:r w:rsidR="009812A3">
          <w:rPr>
            <w:webHidden/>
          </w:rPr>
          <w:tab/>
        </w:r>
        <w:r w:rsidR="00D814CE">
          <w:rPr>
            <w:webHidden/>
          </w:rPr>
          <w:fldChar w:fldCharType="begin"/>
        </w:r>
        <w:r w:rsidR="009812A3">
          <w:rPr>
            <w:webHidden/>
          </w:rPr>
          <w:instrText xml:space="preserve"> PAGEREF _Toc258322662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1"/>
        <w:rPr>
          <w:rFonts w:ascii="Calibri" w:eastAsia="Times New Roman" w:hAnsi="Calibri" w:cs="Times New Roman"/>
          <w:sz w:val="22"/>
          <w:szCs w:val="22"/>
        </w:rPr>
      </w:pPr>
      <w:hyperlink w:anchor="_Toc258322663" w:history="1">
        <w:r w:rsidR="009812A3" w:rsidRPr="00BB355E">
          <w:rPr>
            <w:rStyle w:val="Hyperlink"/>
            <w:highlight w:val="yellow"/>
          </w:rPr>
          <w:t>3. &lt;Section 2 heading as appropriate&gt;</w:t>
        </w:r>
        <w:r w:rsidR="009812A3">
          <w:rPr>
            <w:webHidden/>
          </w:rPr>
          <w:tab/>
        </w:r>
        <w:r w:rsidR="00D814CE">
          <w:rPr>
            <w:webHidden/>
          </w:rPr>
          <w:fldChar w:fldCharType="begin"/>
        </w:r>
        <w:r w:rsidR="009812A3">
          <w:rPr>
            <w:webHidden/>
          </w:rPr>
          <w:instrText xml:space="preserve"> PAGEREF _Toc258322663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2"/>
        <w:rPr>
          <w:rFonts w:ascii="Calibri" w:eastAsia="Times New Roman" w:hAnsi="Calibri" w:cs="Times New Roman"/>
          <w:sz w:val="22"/>
          <w:szCs w:val="22"/>
        </w:rPr>
      </w:pPr>
      <w:hyperlink w:anchor="_Toc258322664" w:history="1">
        <w:r w:rsidR="009812A3" w:rsidRPr="00BB355E">
          <w:rPr>
            <w:rStyle w:val="Hyperlink"/>
            <w:highlight w:val="yellow"/>
          </w:rPr>
          <w:t>3.1. &lt;Sub-section 2.1 heading as appropriate&gt;</w:t>
        </w:r>
        <w:r w:rsidR="009812A3">
          <w:rPr>
            <w:webHidden/>
          </w:rPr>
          <w:tab/>
        </w:r>
        <w:r w:rsidR="00D814CE">
          <w:rPr>
            <w:webHidden/>
          </w:rPr>
          <w:fldChar w:fldCharType="begin"/>
        </w:r>
        <w:r w:rsidR="009812A3">
          <w:rPr>
            <w:webHidden/>
          </w:rPr>
          <w:instrText xml:space="preserve"> PAGEREF _Toc258322664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3"/>
        <w:rPr>
          <w:rFonts w:ascii="Calibri" w:eastAsia="Times New Roman" w:hAnsi="Calibri" w:cs="Times New Roman"/>
          <w:sz w:val="22"/>
          <w:szCs w:val="22"/>
          <w:lang w:eastAsia="en-US"/>
        </w:rPr>
      </w:pPr>
      <w:hyperlink w:anchor="_Toc258322665" w:history="1">
        <w:r w:rsidR="009812A3" w:rsidRPr="00BB355E">
          <w:rPr>
            <w:rStyle w:val="Hyperlink"/>
            <w:highlight w:val="yellow"/>
          </w:rPr>
          <w:t>3.1.1. &lt;Sub-section 2.1.1 heading as appropriate&gt;</w:t>
        </w:r>
        <w:r w:rsidR="009812A3">
          <w:rPr>
            <w:webHidden/>
          </w:rPr>
          <w:tab/>
        </w:r>
        <w:r w:rsidR="00D814CE">
          <w:rPr>
            <w:webHidden/>
          </w:rPr>
          <w:fldChar w:fldCharType="begin"/>
        </w:r>
        <w:r w:rsidR="009812A3">
          <w:rPr>
            <w:webHidden/>
          </w:rPr>
          <w:instrText xml:space="preserve"> PAGEREF _Toc258322665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3"/>
        <w:rPr>
          <w:rFonts w:ascii="Calibri" w:eastAsia="Times New Roman" w:hAnsi="Calibri" w:cs="Times New Roman"/>
          <w:sz w:val="22"/>
          <w:szCs w:val="22"/>
          <w:lang w:eastAsia="en-US"/>
        </w:rPr>
      </w:pPr>
      <w:hyperlink w:anchor="_Toc258322666" w:history="1">
        <w:r w:rsidR="009812A3" w:rsidRPr="00BB355E">
          <w:rPr>
            <w:rStyle w:val="Hyperlink"/>
            <w:highlight w:val="yellow"/>
          </w:rPr>
          <w:t>3.1.2. &lt;Sub-section 2.1.2 heading as appropriate&gt;</w:t>
        </w:r>
        <w:r w:rsidR="009812A3">
          <w:rPr>
            <w:webHidden/>
          </w:rPr>
          <w:tab/>
        </w:r>
        <w:r w:rsidR="00D814CE">
          <w:rPr>
            <w:webHidden/>
          </w:rPr>
          <w:fldChar w:fldCharType="begin"/>
        </w:r>
        <w:r w:rsidR="009812A3">
          <w:rPr>
            <w:webHidden/>
          </w:rPr>
          <w:instrText xml:space="preserve"> PAGEREF _Toc258322666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4"/>
        <w:rPr>
          <w:rFonts w:ascii="Calibri" w:eastAsia="Times New Roman" w:hAnsi="Calibri" w:cs="Times New Roman"/>
          <w:noProof/>
          <w:sz w:val="22"/>
          <w:szCs w:val="22"/>
        </w:rPr>
      </w:pPr>
      <w:hyperlink w:anchor="_Toc258322667" w:history="1">
        <w:r w:rsidR="009812A3" w:rsidRPr="00BB355E">
          <w:rPr>
            <w:rStyle w:val="Hyperlink"/>
            <w:noProof/>
            <w:highlight w:val="yellow"/>
          </w:rPr>
          <w:t>3.1.2.1. &lt;2.1.2.1 (L4)&gt;</w:t>
        </w:r>
        <w:r w:rsidR="009812A3">
          <w:rPr>
            <w:noProof/>
            <w:webHidden/>
          </w:rPr>
          <w:tab/>
        </w:r>
        <w:r w:rsidR="00D814CE">
          <w:rPr>
            <w:noProof/>
            <w:webHidden/>
          </w:rPr>
          <w:fldChar w:fldCharType="begin"/>
        </w:r>
        <w:r w:rsidR="009812A3">
          <w:rPr>
            <w:noProof/>
            <w:webHidden/>
          </w:rPr>
          <w:instrText xml:space="preserve"> PAGEREF _Toc258322667 \h </w:instrText>
        </w:r>
        <w:r w:rsidR="00D814CE">
          <w:rPr>
            <w:noProof/>
            <w:webHidden/>
          </w:rPr>
        </w:r>
        <w:r w:rsidR="00D814CE">
          <w:rPr>
            <w:noProof/>
            <w:webHidden/>
          </w:rPr>
          <w:fldChar w:fldCharType="separate"/>
        </w:r>
        <w:r w:rsidR="007174F5">
          <w:rPr>
            <w:noProof/>
            <w:webHidden/>
          </w:rPr>
          <w:t>3</w:t>
        </w:r>
        <w:r w:rsidR="00D814CE">
          <w:rPr>
            <w:noProof/>
            <w:webHidden/>
          </w:rPr>
          <w:fldChar w:fldCharType="end"/>
        </w:r>
      </w:hyperlink>
    </w:p>
    <w:p w:rsidR="009812A3" w:rsidRDefault="002E7222">
      <w:pPr>
        <w:pStyle w:val="TOC5"/>
        <w:rPr>
          <w:rFonts w:ascii="Calibri" w:eastAsia="Times New Roman" w:hAnsi="Calibri" w:cs="Times New Roman"/>
          <w:noProof/>
          <w:sz w:val="22"/>
          <w:szCs w:val="22"/>
        </w:rPr>
      </w:pPr>
      <w:hyperlink w:anchor="_Toc258322668" w:history="1">
        <w:r w:rsidR="009812A3" w:rsidRPr="00BB355E">
          <w:rPr>
            <w:rStyle w:val="Hyperlink"/>
            <w:noProof/>
            <w:highlight w:val="yellow"/>
          </w:rPr>
          <w:t>3.1.2.1.1. &lt;(L5)&gt;</w:t>
        </w:r>
        <w:r w:rsidR="009812A3">
          <w:rPr>
            <w:noProof/>
            <w:webHidden/>
          </w:rPr>
          <w:tab/>
        </w:r>
        <w:r w:rsidR="00D814CE">
          <w:rPr>
            <w:noProof/>
            <w:webHidden/>
          </w:rPr>
          <w:fldChar w:fldCharType="begin"/>
        </w:r>
        <w:r w:rsidR="009812A3">
          <w:rPr>
            <w:noProof/>
            <w:webHidden/>
          </w:rPr>
          <w:instrText xml:space="preserve"> PAGEREF _Toc258322668 \h </w:instrText>
        </w:r>
        <w:r w:rsidR="00D814CE">
          <w:rPr>
            <w:noProof/>
            <w:webHidden/>
          </w:rPr>
        </w:r>
        <w:r w:rsidR="00D814CE">
          <w:rPr>
            <w:noProof/>
            <w:webHidden/>
          </w:rPr>
          <w:fldChar w:fldCharType="separate"/>
        </w:r>
        <w:r w:rsidR="007174F5">
          <w:rPr>
            <w:noProof/>
            <w:webHidden/>
          </w:rPr>
          <w:t>3</w:t>
        </w:r>
        <w:r w:rsidR="00D814CE">
          <w:rPr>
            <w:noProof/>
            <w:webHidden/>
          </w:rPr>
          <w:fldChar w:fldCharType="end"/>
        </w:r>
      </w:hyperlink>
    </w:p>
    <w:p w:rsidR="009812A3" w:rsidRDefault="002E7222">
      <w:pPr>
        <w:pStyle w:val="TOC6"/>
        <w:rPr>
          <w:rFonts w:ascii="Calibri" w:eastAsia="Times New Roman" w:hAnsi="Calibri" w:cs="Times New Roman"/>
          <w:noProof/>
          <w:sz w:val="22"/>
          <w:szCs w:val="22"/>
        </w:rPr>
      </w:pPr>
      <w:hyperlink w:anchor="_Toc258322669" w:history="1">
        <w:r w:rsidR="009812A3" w:rsidRPr="00BB355E">
          <w:rPr>
            <w:rStyle w:val="Hyperlink"/>
            <w:noProof/>
            <w:highlight w:val="yellow"/>
          </w:rPr>
          <w:t>3.1.2.1.1.1. &lt;(L6)&gt;</w:t>
        </w:r>
        <w:r w:rsidR="009812A3">
          <w:rPr>
            <w:noProof/>
            <w:webHidden/>
          </w:rPr>
          <w:tab/>
        </w:r>
        <w:r w:rsidR="00D814CE">
          <w:rPr>
            <w:noProof/>
            <w:webHidden/>
          </w:rPr>
          <w:fldChar w:fldCharType="begin"/>
        </w:r>
        <w:r w:rsidR="009812A3">
          <w:rPr>
            <w:noProof/>
            <w:webHidden/>
          </w:rPr>
          <w:instrText xml:space="preserve"> PAGEREF _Toc258322669 \h </w:instrText>
        </w:r>
        <w:r w:rsidR="00D814CE">
          <w:rPr>
            <w:noProof/>
            <w:webHidden/>
          </w:rPr>
        </w:r>
        <w:r w:rsidR="00D814CE">
          <w:rPr>
            <w:noProof/>
            <w:webHidden/>
          </w:rPr>
          <w:fldChar w:fldCharType="separate"/>
        </w:r>
        <w:r w:rsidR="007174F5">
          <w:rPr>
            <w:noProof/>
            <w:webHidden/>
          </w:rPr>
          <w:t>3</w:t>
        </w:r>
        <w:r w:rsidR="00D814CE">
          <w:rPr>
            <w:noProof/>
            <w:webHidden/>
          </w:rPr>
          <w:fldChar w:fldCharType="end"/>
        </w:r>
      </w:hyperlink>
    </w:p>
    <w:p w:rsidR="009812A3" w:rsidRDefault="002E7222">
      <w:pPr>
        <w:pStyle w:val="TOC7"/>
        <w:rPr>
          <w:rFonts w:ascii="Calibri" w:eastAsia="Times New Roman" w:hAnsi="Calibri" w:cs="Times New Roman"/>
          <w:noProof/>
          <w:sz w:val="22"/>
          <w:szCs w:val="22"/>
        </w:rPr>
      </w:pPr>
      <w:hyperlink w:anchor="_Toc258322670" w:history="1">
        <w:r w:rsidR="009812A3" w:rsidRPr="00BB355E">
          <w:rPr>
            <w:rStyle w:val="Hyperlink"/>
            <w:noProof/>
            <w:highlight w:val="yellow"/>
          </w:rPr>
          <w:t>3.1.2.1.1.1.1. &lt;(L7)&gt;</w:t>
        </w:r>
        <w:r w:rsidR="009812A3">
          <w:rPr>
            <w:noProof/>
            <w:webHidden/>
          </w:rPr>
          <w:tab/>
        </w:r>
        <w:r w:rsidR="00D814CE">
          <w:rPr>
            <w:noProof/>
            <w:webHidden/>
          </w:rPr>
          <w:fldChar w:fldCharType="begin"/>
        </w:r>
        <w:r w:rsidR="009812A3">
          <w:rPr>
            <w:noProof/>
            <w:webHidden/>
          </w:rPr>
          <w:instrText xml:space="preserve"> PAGEREF _Toc258322670 \h </w:instrText>
        </w:r>
        <w:r w:rsidR="00D814CE">
          <w:rPr>
            <w:noProof/>
            <w:webHidden/>
          </w:rPr>
        </w:r>
        <w:r w:rsidR="00D814CE">
          <w:rPr>
            <w:noProof/>
            <w:webHidden/>
          </w:rPr>
          <w:fldChar w:fldCharType="separate"/>
        </w:r>
        <w:r w:rsidR="007174F5">
          <w:rPr>
            <w:noProof/>
            <w:webHidden/>
          </w:rPr>
          <w:t>3</w:t>
        </w:r>
        <w:r w:rsidR="00D814CE">
          <w:rPr>
            <w:noProof/>
            <w:webHidden/>
          </w:rPr>
          <w:fldChar w:fldCharType="end"/>
        </w:r>
      </w:hyperlink>
    </w:p>
    <w:p w:rsidR="009812A3" w:rsidRDefault="002E7222">
      <w:pPr>
        <w:pStyle w:val="TOC8"/>
        <w:rPr>
          <w:rFonts w:ascii="Calibri" w:eastAsia="Times New Roman" w:hAnsi="Calibri" w:cs="Times New Roman"/>
          <w:noProof/>
          <w:sz w:val="22"/>
          <w:szCs w:val="22"/>
        </w:rPr>
      </w:pPr>
      <w:hyperlink w:anchor="_Toc258322671" w:history="1">
        <w:r w:rsidR="009812A3" w:rsidRPr="00BB355E">
          <w:rPr>
            <w:rStyle w:val="Hyperlink"/>
            <w:noProof/>
            <w:highlight w:val="yellow"/>
          </w:rPr>
          <w:t>3.1.2.1.1.1.1.1. &lt;(L8)&gt;</w:t>
        </w:r>
        <w:r w:rsidR="009812A3">
          <w:rPr>
            <w:noProof/>
            <w:webHidden/>
          </w:rPr>
          <w:tab/>
        </w:r>
        <w:r w:rsidR="00D814CE">
          <w:rPr>
            <w:noProof/>
            <w:webHidden/>
          </w:rPr>
          <w:fldChar w:fldCharType="begin"/>
        </w:r>
        <w:r w:rsidR="009812A3">
          <w:rPr>
            <w:noProof/>
            <w:webHidden/>
          </w:rPr>
          <w:instrText xml:space="preserve"> PAGEREF _Toc258322671 \h </w:instrText>
        </w:r>
        <w:r w:rsidR="00D814CE">
          <w:rPr>
            <w:noProof/>
            <w:webHidden/>
          </w:rPr>
        </w:r>
        <w:r w:rsidR="00D814CE">
          <w:rPr>
            <w:noProof/>
            <w:webHidden/>
          </w:rPr>
          <w:fldChar w:fldCharType="separate"/>
        </w:r>
        <w:r w:rsidR="007174F5">
          <w:rPr>
            <w:noProof/>
            <w:webHidden/>
          </w:rPr>
          <w:t>3</w:t>
        </w:r>
        <w:r w:rsidR="00D814CE">
          <w:rPr>
            <w:noProof/>
            <w:webHidden/>
          </w:rPr>
          <w:fldChar w:fldCharType="end"/>
        </w:r>
      </w:hyperlink>
    </w:p>
    <w:p w:rsidR="009812A3" w:rsidRDefault="002E7222">
      <w:pPr>
        <w:pStyle w:val="TOC9"/>
        <w:rPr>
          <w:rFonts w:ascii="Calibri" w:eastAsia="Times New Roman" w:hAnsi="Calibri" w:cs="Times New Roman"/>
          <w:noProof/>
          <w:sz w:val="22"/>
          <w:szCs w:val="22"/>
        </w:rPr>
      </w:pPr>
      <w:hyperlink w:anchor="_Toc258322672" w:history="1">
        <w:r w:rsidR="009812A3" w:rsidRPr="00BB355E">
          <w:rPr>
            <w:rStyle w:val="Hyperlink"/>
            <w:noProof/>
            <w:highlight w:val="yellow"/>
          </w:rPr>
          <w:t>3.1.2.1.1.1.1.1.1. &lt;(L9)&gt;</w:t>
        </w:r>
        <w:r w:rsidR="009812A3">
          <w:rPr>
            <w:noProof/>
            <w:webHidden/>
          </w:rPr>
          <w:tab/>
        </w:r>
        <w:r w:rsidR="00D814CE">
          <w:rPr>
            <w:noProof/>
            <w:webHidden/>
          </w:rPr>
          <w:fldChar w:fldCharType="begin"/>
        </w:r>
        <w:r w:rsidR="009812A3">
          <w:rPr>
            <w:noProof/>
            <w:webHidden/>
          </w:rPr>
          <w:instrText xml:space="preserve"> PAGEREF _Toc258322672 \h </w:instrText>
        </w:r>
        <w:r w:rsidR="00D814CE">
          <w:rPr>
            <w:noProof/>
            <w:webHidden/>
          </w:rPr>
        </w:r>
        <w:r w:rsidR="00D814CE">
          <w:rPr>
            <w:noProof/>
            <w:webHidden/>
          </w:rPr>
          <w:fldChar w:fldCharType="separate"/>
        </w:r>
        <w:r w:rsidR="007174F5">
          <w:rPr>
            <w:noProof/>
            <w:webHidden/>
          </w:rPr>
          <w:t>3</w:t>
        </w:r>
        <w:r w:rsidR="00D814CE">
          <w:rPr>
            <w:noProof/>
            <w:webHidden/>
          </w:rPr>
          <w:fldChar w:fldCharType="end"/>
        </w:r>
      </w:hyperlink>
    </w:p>
    <w:p w:rsidR="009812A3" w:rsidRDefault="002E7222">
      <w:pPr>
        <w:pStyle w:val="TOC1"/>
        <w:rPr>
          <w:rFonts w:ascii="Calibri" w:eastAsia="Times New Roman" w:hAnsi="Calibri" w:cs="Times New Roman"/>
          <w:sz w:val="22"/>
          <w:szCs w:val="22"/>
        </w:rPr>
      </w:pPr>
      <w:hyperlink w:anchor="_Toc258322673" w:history="1">
        <w:r w:rsidR="009812A3" w:rsidRPr="00BB355E">
          <w:rPr>
            <w:rStyle w:val="Hyperlink"/>
            <w:highlight w:val="yellow"/>
          </w:rPr>
          <w:t>4. &lt;Section 3 heading as appropriate&gt;</w:t>
        </w:r>
        <w:r w:rsidR="009812A3">
          <w:rPr>
            <w:webHidden/>
          </w:rPr>
          <w:tab/>
        </w:r>
        <w:r w:rsidR="00D814CE">
          <w:rPr>
            <w:webHidden/>
          </w:rPr>
          <w:fldChar w:fldCharType="begin"/>
        </w:r>
        <w:r w:rsidR="009812A3">
          <w:rPr>
            <w:webHidden/>
          </w:rPr>
          <w:instrText xml:space="preserve"> PAGEREF _Toc258322673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1"/>
        <w:rPr>
          <w:rFonts w:ascii="Calibri" w:eastAsia="Times New Roman" w:hAnsi="Calibri" w:cs="Times New Roman"/>
          <w:sz w:val="22"/>
          <w:szCs w:val="22"/>
        </w:rPr>
      </w:pPr>
      <w:hyperlink w:anchor="_Toc258322674" w:history="1">
        <w:r w:rsidR="009812A3" w:rsidRPr="00BB355E">
          <w:rPr>
            <w:rStyle w:val="Hyperlink"/>
            <w:highlight w:val="yellow"/>
          </w:rPr>
          <w:t>5. &lt;Section 4 heading as appropriate&gt;</w:t>
        </w:r>
        <w:r w:rsidR="009812A3">
          <w:rPr>
            <w:webHidden/>
          </w:rPr>
          <w:tab/>
        </w:r>
        <w:r w:rsidR="00D814CE">
          <w:rPr>
            <w:webHidden/>
          </w:rPr>
          <w:fldChar w:fldCharType="begin"/>
        </w:r>
        <w:r w:rsidR="009812A3">
          <w:rPr>
            <w:webHidden/>
          </w:rPr>
          <w:instrText xml:space="preserve"> PAGEREF _Toc258322674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1"/>
        <w:rPr>
          <w:rFonts w:ascii="Calibri" w:eastAsia="Times New Roman" w:hAnsi="Calibri" w:cs="Times New Roman"/>
          <w:sz w:val="22"/>
          <w:szCs w:val="22"/>
        </w:rPr>
      </w:pPr>
      <w:hyperlink w:anchor="_Toc258322675" w:history="1">
        <w:r w:rsidR="009812A3" w:rsidRPr="00BB355E">
          <w:rPr>
            <w:rStyle w:val="Hyperlink"/>
            <w:rFonts w:cs="Times New Roman"/>
            <w:highlight w:val="cyan"/>
          </w:rPr>
          <w:t>6.</w:t>
        </w:r>
        <w:r w:rsidR="009812A3" w:rsidRPr="00BB355E">
          <w:rPr>
            <w:rStyle w:val="Hyperlink"/>
            <w:highlight w:val="cyan"/>
          </w:rPr>
          <w:t xml:space="preserve"> Formal Syntax</w:t>
        </w:r>
        <w:r w:rsidR="009812A3">
          <w:rPr>
            <w:webHidden/>
          </w:rPr>
          <w:tab/>
        </w:r>
        <w:r w:rsidR="00D814CE">
          <w:rPr>
            <w:webHidden/>
          </w:rPr>
          <w:fldChar w:fldCharType="begin"/>
        </w:r>
        <w:r w:rsidR="009812A3">
          <w:rPr>
            <w:webHidden/>
          </w:rPr>
          <w:instrText xml:space="preserve"> PAGEREF _Toc258322675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1"/>
        <w:rPr>
          <w:rFonts w:ascii="Calibri" w:eastAsia="Times New Roman" w:hAnsi="Calibri" w:cs="Times New Roman"/>
          <w:sz w:val="22"/>
          <w:szCs w:val="22"/>
        </w:rPr>
      </w:pPr>
      <w:hyperlink w:anchor="_Toc258322676" w:history="1">
        <w:r w:rsidR="009812A3" w:rsidRPr="00BB355E">
          <w:rPr>
            <w:rStyle w:val="Hyperlink"/>
            <w:highlight w:val="cyan"/>
          </w:rPr>
          <w:t>7. Security Considerations</w:t>
        </w:r>
        <w:r w:rsidR="009812A3">
          <w:rPr>
            <w:webHidden/>
          </w:rPr>
          <w:tab/>
        </w:r>
        <w:r w:rsidR="00D814CE">
          <w:rPr>
            <w:webHidden/>
          </w:rPr>
          <w:fldChar w:fldCharType="begin"/>
        </w:r>
        <w:r w:rsidR="009812A3">
          <w:rPr>
            <w:webHidden/>
          </w:rPr>
          <w:instrText xml:space="preserve"> PAGEREF _Toc258322676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1"/>
        <w:rPr>
          <w:rFonts w:ascii="Calibri" w:eastAsia="Times New Roman" w:hAnsi="Calibri" w:cs="Times New Roman"/>
          <w:sz w:val="22"/>
          <w:szCs w:val="22"/>
        </w:rPr>
      </w:pPr>
      <w:hyperlink w:anchor="_Toc258322677" w:history="1">
        <w:r w:rsidR="009812A3" w:rsidRPr="00BB355E">
          <w:rPr>
            <w:rStyle w:val="Hyperlink"/>
            <w:highlight w:val="cyan"/>
          </w:rPr>
          <w:t>8. IANA Considerations</w:t>
        </w:r>
        <w:r w:rsidR="009812A3">
          <w:rPr>
            <w:webHidden/>
          </w:rPr>
          <w:tab/>
        </w:r>
        <w:r w:rsidR="00D814CE">
          <w:rPr>
            <w:webHidden/>
          </w:rPr>
          <w:fldChar w:fldCharType="begin"/>
        </w:r>
        <w:r w:rsidR="009812A3">
          <w:rPr>
            <w:webHidden/>
          </w:rPr>
          <w:instrText xml:space="preserve"> PAGEREF _Toc258322677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1"/>
        <w:rPr>
          <w:rFonts w:ascii="Calibri" w:eastAsia="Times New Roman" w:hAnsi="Calibri" w:cs="Times New Roman"/>
          <w:sz w:val="22"/>
          <w:szCs w:val="22"/>
        </w:rPr>
      </w:pPr>
      <w:hyperlink w:anchor="_Toc258322678" w:history="1">
        <w:r w:rsidR="009812A3" w:rsidRPr="00BB355E">
          <w:rPr>
            <w:rStyle w:val="Hyperlink"/>
            <w:highlight w:val="cyan"/>
          </w:rPr>
          <w:t>9. Conclusions</w:t>
        </w:r>
        <w:r w:rsidR="009812A3">
          <w:rPr>
            <w:webHidden/>
          </w:rPr>
          <w:tab/>
        </w:r>
        <w:r w:rsidR="00D814CE">
          <w:rPr>
            <w:webHidden/>
          </w:rPr>
          <w:fldChar w:fldCharType="begin"/>
        </w:r>
        <w:r w:rsidR="009812A3">
          <w:rPr>
            <w:webHidden/>
          </w:rPr>
          <w:instrText xml:space="preserve"> PAGEREF _Toc258322678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1"/>
        <w:rPr>
          <w:rFonts w:ascii="Calibri" w:eastAsia="Times New Roman" w:hAnsi="Calibri" w:cs="Times New Roman"/>
          <w:sz w:val="22"/>
          <w:szCs w:val="22"/>
        </w:rPr>
      </w:pPr>
      <w:hyperlink w:anchor="_Toc258322679" w:history="1">
        <w:r w:rsidR="009812A3" w:rsidRPr="00BB355E">
          <w:rPr>
            <w:rStyle w:val="Hyperlink"/>
            <w:highlight w:val="cyan"/>
          </w:rPr>
          <w:t>10. References</w:t>
        </w:r>
        <w:r w:rsidR="009812A3">
          <w:rPr>
            <w:webHidden/>
          </w:rPr>
          <w:tab/>
        </w:r>
        <w:r w:rsidR="00D814CE">
          <w:rPr>
            <w:webHidden/>
          </w:rPr>
          <w:fldChar w:fldCharType="begin"/>
        </w:r>
        <w:r w:rsidR="009812A3">
          <w:rPr>
            <w:webHidden/>
          </w:rPr>
          <w:instrText xml:space="preserve"> PAGEREF _Toc258322679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2"/>
        <w:rPr>
          <w:rFonts w:ascii="Calibri" w:eastAsia="Times New Roman" w:hAnsi="Calibri" w:cs="Times New Roman"/>
          <w:sz w:val="22"/>
          <w:szCs w:val="22"/>
        </w:rPr>
      </w:pPr>
      <w:hyperlink w:anchor="_Toc258322680" w:history="1">
        <w:r w:rsidR="009812A3" w:rsidRPr="00BB355E">
          <w:rPr>
            <w:rStyle w:val="Hyperlink"/>
            <w:highlight w:val="cyan"/>
          </w:rPr>
          <w:t>10.1. Normative References</w:t>
        </w:r>
        <w:r w:rsidR="009812A3">
          <w:rPr>
            <w:webHidden/>
          </w:rPr>
          <w:tab/>
        </w:r>
        <w:r w:rsidR="00D814CE">
          <w:rPr>
            <w:webHidden/>
          </w:rPr>
          <w:fldChar w:fldCharType="begin"/>
        </w:r>
        <w:r w:rsidR="009812A3">
          <w:rPr>
            <w:webHidden/>
          </w:rPr>
          <w:instrText xml:space="preserve"> PAGEREF _Toc258322680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2"/>
        <w:rPr>
          <w:rFonts w:ascii="Calibri" w:eastAsia="Times New Roman" w:hAnsi="Calibri" w:cs="Times New Roman"/>
          <w:sz w:val="22"/>
          <w:szCs w:val="22"/>
        </w:rPr>
      </w:pPr>
      <w:hyperlink w:anchor="_Toc258322681" w:history="1">
        <w:r w:rsidR="009812A3" w:rsidRPr="00BB355E">
          <w:rPr>
            <w:rStyle w:val="Hyperlink"/>
            <w:highlight w:val="cyan"/>
          </w:rPr>
          <w:t>10.2. Informative References</w:t>
        </w:r>
        <w:r w:rsidR="009812A3">
          <w:rPr>
            <w:webHidden/>
          </w:rPr>
          <w:tab/>
        </w:r>
        <w:r w:rsidR="00D814CE">
          <w:rPr>
            <w:webHidden/>
          </w:rPr>
          <w:fldChar w:fldCharType="begin"/>
        </w:r>
        <w:r w:rsidR="009812A3">
          <w:rPr>
            <w:webHidden/>
          </w:rPr>
          <w:instrText xml:space="preserve"> PAGEREF _Toc258322681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1"/>
        <w:rPr>
          <w:rFonts w:ascii="Calibri" w:eastAsia="Times New Roman" w:hAnsi="Calibri" w:cs="Times New Roman"/>
          <w:sz w:val="22"/>
          <w:szCs w:val="22"/>
        </w:rPr>
      </w:pPr>
      <w:hyperlink w:anchor="_Toc258322682" w:history="1">
        <w:r w:rsidR="009812A3" w:rsidRPr="00BB355E">
          <w:rPr>
            <w:rStyle w:val="Hyperlink"/>
            <w:highlight w:val="cyan"/>
          </w:rPr>
          <w:t>11. Acknowledgments</w:t>
        </w:r>
        <w:r w:rsidR="009812A3">
          <w:rPr>
            <w:webHidden/>
          </w:rPr>
          <w:tab/>
        </w:r>
        <w:r w:rsidR="00D814CE">
          <w:rPr>
            <w:webHidden/>
          </w:rPr>
          <w:fldChar w:fldCharType="begin"/>
        </w:r>
        <w:r w:rsidR="009812A3">
          <w:rPr>
            <w:webHidden/>
          </w:rPr>
          <w:instrText xml:space="preserve"> PAGEREF _Toc258322682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1"/>
        <w:rPr>
          <w:rFonts w:ascii="Calibri" w:eastAsia="Times New Roman" w:hAnsi="Calibri" w:cs="Times New Roman"/>
          <w:sz w:val="22"/>
          <w:szCs w:val="22"/>
        </w:rPr>
      </w:pPr>
      <w:hyperlink w:anchor="_Toc258322683" w:history="1">
        <w:r w:rsidR="009812A3" w:rsidRPr="00BB355E">
          <w:rPr>
            <w:rStyle w:val="Hyperlink"/>
            <w:highlight w:val="yellow"/>
          </w:rPr>
          <w:t>Appendix A. &lt;First Appendix&gt;</w:t>
        </w:r>
        <w:r w:rsidR="009812A3">
          <w:rPr>
            <w:webHidden/>
          </w:rPr>
          <w:tab/>
        </w:r>
        <w:r w:rsidR="00D814CE">
          <w:rPr>
            <w:webHidden/>
          </w:rPr>
          <w:fldChar w:fldCharType="begin"/>
        </w:r>
        <w:r w:rsidR="009812A3">
          <w:rPr>
            <w:webHidden/>
          </w:rPr>
          <w:instrText xml:space="preserve"> PAGEREF _Toc258322683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2"/>
        <w:rPr>
          <w:rFonts w:ascii="Calibri" w:eastAsia="Times New Roman" w:hAnsi="Calibri" w:cs="Times New Roman"/>
          <w:sz w:val="22"/>
          <w:szCs w:val="22"/>
        </w:rPr>
      </w:pPr>
      <w:hyperlink w:anchor="_Toc258322684" w:history="1">
        <w:r w:rsidR="009812A3" w:rsidRPr="00BB355E">
          <w:rPr>
            <w:rStyle w:val="Hyperlink"/>
            <w:highlight w:val="yellow"/>
          </w:rPr>
          <w:t>A.1. &lt;First Header level&gt;</w:t>
        </w:r>
        <w:r w:rsidR="009812A3">
          <w:rPr>
            <w:webHidden/>
          </w:rPr>
          <w:tab/>
        </w:r>
        <w:r w:rsidR="00D814CE">
          <w:rPr>
            <w:webHidden/>
          </w:rPr>
          <w:fldChar w:fldCharType="begin"/>
        </w:r>
        <w:r w:rsidR="009812A3">
          <w:rPr>
            <w:webHidden/>
          </w:rPr>
          <w:instrText xml:space="preserve"> PAGEREF _Toc258322684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2"/>
        <w:rPr>
          <w:rFonts w:ascii="Calibri" w:eastAsia="Times New Roman" w:hAnsi="Calibri" w:cs="Times New Roman"/>
          <w:sz w:val="22"/>
          <w:szCs w:val="22"/>
        </w:rPr>
      </w:pPr>
      <w:hyperlink w:anchor="_Toc258322685" w:history="1">
        <w:r w:rsidR="009812A3" w:rsidRPr="00BB355E">
          <w:rPr>
            <w:rStyle w:val="Hyperlink"/>
            <w:highlight w:val="yellow"/>
          </w:rPr>
          <w:t>A.2. &lt;Second Header level 1&gt;</w:t>
        </w:r>
        <w:r w:rsidR="009812A3">
          <w:rPr>
            <w:webHidden/>
          </w:rPr>
          <w:tab/>
        </w:r>
        <w:r w:rsidR="00D814CE">
          <w:rPr>
            <w:webHidden/>
          </w:rPr>
          <w:fldChar w:fldCharType="begin"/>
        </w:r>
        <w:r w:rsidR="009812A3">
          <w:rPr>
            <w:webHidden/>
          </w:rPr>
          <w:instrText xml:space="preserve"> PAGEREF _Toc258322685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3"/>
        <w:rPr>
          <w:rFonts w:ascii="Calibri" w:eastAsia="Times New Roman" w:hAnsi="Calibri" w:cs="Times New Roman"/>
          <w:sz w:val="22"/>
          <w:szCs w:val="22"/>
          <w:lang w:eastAsia="en-US"/>
        </w:rPr>
      </w:pPr>
      <w:hyperlink w:anchor="_Toc258322686" w:history="1">
        <w:r w:rsidR="009812A3" w:rsidRPr="00BB355E">
          <w:rPr>
            <w:rStyle w:val="Hyperlink"/>
            <w:highlight w:val="yellow"/>
          </w:rPr>
          <w:t>A.2.1. &lt;H2&gt;</w:t>
        </w:r>
        <w:r w:rsidR="009812A3">
          <w:rPr>
            <w:webHidden/>
          </w:rPr>
          <w:tab/>
        </w:r>
        <w:r w:rsidR="00D814CE">
          <w:rPr>
            <w:webHidden/>
          </w:rPr>
          <w:fldChar w:fldCharType="begin"/>
        </w:r>
        <w:r w:rsidR="009812A3">
          <w:rPr>
            <w:webHidden/>
          </w:rPr>
          <w:instrText xml:space="preserve"> PAGEREF _Toc258322686 \h </w:instrText>
        </w:r>
        <w:r w:rsidR="00D814CE">
          <w:rPr>
            <w:webHidden/>
          </w:rPr>
        </w:r>
        <w:r w:rsidR="00D814CE">
          <w:rPr>
            <w:webHidden/>
          </w:rPr>
          <w:fldChar w:fldCharType="separate"/>
        </w:r>
        <w:r w:rsidR="007174F5">
          <w:rPr>
            <w:webHidden/>
          </w:rPr>
          <w:t>3</w:t>
        </w:r>
        <w:r w:rsidR="00D814CE">
          <w:rPr>
            <w:webHidden/>
          </w:rPr>
          <w:fldChar w:fldCharType="end"/>
        </w:r>
      </w:hyperlink>
    </w:p>
    <w:p w:rsidR="009812A3" w:rsidRDefault="002E7222">
      <w:pPr>
        <w:pStyle w:val="TOC4"/>
        <w:rPr>
          <w:rFonts w:ascii="Calibri" w:eastAsia="Times New Roman" w:hAnsi="Calibri" w:cs="Times New Roman"/>
          <w:noProof/>
          <w:sz w:val="22"/>
          <w:szCs w:val="22"/>
        </w:rPr>
      </w:pPr>
      <w:hyperlink w:anchor="_Toc258322687" w:history="1">
        <w:r w:rsidR="009812A3" w:rsidRPr="00BB355E">
          <w:rPr>
            <w:rStyle w:val="Hyperlink"/>
            <w:noProof/>
            <w:highlight w:val="yellow"/>
          </w:rPr>
          <w:t>A.2.1.1. &lt;H3&gt;</w:t>
        </w:r>
        <w:r w:rsidR="009812A3">
          <w:rPr>
            <w:noProof/>
            <w:webHidden/>
          </w:rPr>
          <w:tab/>
        </w:r>
        <w:r w:rsidR="00D814CE">
          <w:rPr>
            <w:noProof/>
            <w:webHidden/>
          </w:rPr>
          <w:fldChar w:fldCharType="begin"/>
        </w:r>
        <w:r w:rsidR="009812A3">
          <w:rPr>
            <w:noProof/>
            <w:webHidden/>
          </w:rPr>
          <w:instrText xml:space="preserve"> PAGEREF _Toc258322687 \h </w:instrText>
        </w:r>
        <w:r w:rsidR="00D814CE">
          <w:rPr>
            <w:noProof/>
            <w:webHidden/>
          </w:rPr>
        </w:r>
        <w:r w:rsidR="00D814CE">
          <w:rPr>
            <w:noProof/>
            <w:webHidden/>
          </w:rPr>
          <w:fldChar w:fldCharType="separate"/>
        </w:r>
        <w:r w:rsidR="007174F5">
          <w:rPr>
            <w:noProof/>
            <w:webHidden/>
          </w:rPr>
          <w:t>3</w:t>
        </w:r>
        <w:r w:rsidR="00D814CE">
          <w:rPr>
            <w:noProof/>
            <w:webHidden/>
          </w:rPr>
          <w:fldChar w:fldCharType="end"/>
        </w:r>
      </w:hyperlink>
    </w:p>
    <w:p w:rsidR="009812A3" w:rsidRDefault="002E7222">
      <w:pPr>
        <w:pStyle w:val="TOC5"/>
        <w:rPr>
          <w:rFonts w:ascii="Calibri" w:eastAsia="Times New Roman" w:hAnsi="Calibri" w:cs="Times New Roman"/>
          <w:noProof/>
          <w:sz w:val="22"/>
          <w:szCs w:val="22"/>
        </w:rPr>
      </w:pPr>
      <w:hyperlink w:anchor="_Toc258322688" w:history="1">
        <w:r w:rsidR="009812A3" w:rsidRPr="00BB355E">
          <w:rPr>
            <w:rStyle w:val="Hyperlink"/>
            <w:noProof/>
            <w:highlight w:val="yellow"/>
          </w:rPr>
          <w:t>A.2.1.1.1. &lt;H4&gt;</w:t>
        </w:r>
        <w:r w:rsidR="009812A3">
          <w:rPr>
            <w:noProof/>
            <w:webHidden/>
          </w:rPr>
          <w:tab/>
        </w:r>
        <w:r w:rsidR="00D814CE">
          <w:rPr>
            <w:noProof/>
            <w:webHidden/>
          </w:rPr>
          <w:fldChar w:fldCharType="begin"/>
        </w:r>
        <w:r w:rsidR="009812A3">
          <w:rPr>
            <w:noProof/>
            <w:webHidden/>
          </w:rPr>
          <w:instrText xml:space="preserve"> PAGEREF _Toc258322688 \h </w:instrText>
        </w:r>
        <w:r w:rsidR="00D814CE">
          <w:rPr>
            <w:noProof/>
            <w:webHidden/>
          </w:rPr>
        </w:r>
        <w:r w:rsidR="00D814CE">
          <w:rPr>
            <w:noProof/>
            <w:webHidden/>
          </w:rPr>
          <w:fldChar w:fldCharType="separate"/>
        </w:r>
        <w:r w:rsidR="007174F5">
          <w:rPr>
            <w:noProof/>
            <w:webHidden/>
          </w:rPr>
          <w:t>3</w:t>
        </w:r>
        <w:r w:rsidR="00D814CE">
          <w:rPr>
            <w:noProof/>
            <w:webHidden/>
          </w:rPr>
          <w:fldChar w:fldCharType="end"/>
        </w:r>
      </w:hyperlink>
    </w:p>
    <w:p w:rsidR="009812A3" w:rsidRDefault="002E7222">
      <w:pPr>
        <w:pStyle w:val="TOC6"/>
        <w:rPr>
          <w:rFonts w:ascii="Calibri" w:eastAsia="Times New Roman" w:hAnsi="Calibri" w:cs="Times New Roman"/>
          <w:noProof/>
          <w:sz w:val="22"/>
          <w:szCs w:val="22"/>
        </w:rPr>
      </w:pPr>
      <w:hyperlink w:anchor="_Toc258322689" w:history="1">
        <w:r w:rsidR="009812A3" w:rsidRPr="00BB355E">
          <w:rPr>
            <w:rStyle w:val="Hyperlink"/>
            <w:noProof/>
            <w:highlight w:val="yellow"/>
          </w:rPr>
          <w:t>A.2.1.1.1.1. &lt;H5&gt;</w:t>
        </w:r>
        <w:r w:rsidR="009812A3">
          <w:rPr>
            <w:noProof/>
            <w:webHidden/>
          </w:rPr>
          <w:tab/>
        </w:r>
        <w:r w:rsidR="00D814CE">
          <w:rPr>
            <w:noProof/>
            <w:webHidden/>
          </w:rPr>
          <w:fldChar w:fldCharType="begin"/>
        </w:r>
        <w:r w:rsidR="009812A3">
          <w:rPr>
            <w:noProof/>
            <w:webHidden/>
          </w:rPr>
          <w:instrText xml:space="preserve"> PAGEREF _Toc258322689 \h </w:instrText>
        </w:r>
        <w:r w:rsidR="00D814CE">
          <w:rPr>
            <w:noProof/>
            <w:webHidden/>
          </w:rPr>
        </w:r>
        <w:r w:rsidR="00D814CE">
          <w:rPr>
            <w:noProof/>
            <w:webHidden/>
          </w:rPr>
          <w:fldChar w:fldCharType="separate"/>
        </w:r>
        <w:r w:rsidR="007174F5">
          <w:rPr>
            <w:noProof/>
            <w:webHidden/>
          </w:rPr>
          <w:t>3</w:t>
        </w:r>
        <w:r w:rsidR="00D814CE">
          <w:rPr>
            <w:noProof/>
            <w:webHidden/>
          </w:rPr>
          <w:fldChar w:fldCharType="end"/>
        </w:r>
      </w:hyperlink>
    </w:p>
    <w:p w:rsidR="00696527" w:rsidRDefault="00D814CE" w:rsidP="002E5DA5">
      <w:pPr>
        <w:pStyle w:val="TOC1"/>
      </w:pPr>
      <w:r>
        <w:fldChar w:fldCharType="end"/>
      </w:r>
    </w:p>
    <w:p w:rsidR="006F6F19" w:rsidRPr="0063752C" w:rsidRDefault="008E670E" w:rsidP="00237595">
      <w:pPr>
        <w:pStyle w:val="Heading1"/>
        <w:rPr>
          <w:highlight w:val="cyan"/>
        </w:rPr>
      </w:pPr>
      <w:bookmarkStart w:id="0" w:name="_Toc258322660"/>
      <w:r w:rsidRPr="0063752C">
        <w:rPr>
          <w:highlight w:val="cyan"/>
        </w:rPr>
        <w:t>Introduction</w:t>
      </w:r>
      <w:bookmarkEnd w:id="0"/>
    </w:p>
    <w:p w:rsidR="006F6F19" w:rsidRDefault="006F6F19" w:rsidP="00713412">
      <w:pPr>
        <w:rPr>
          <w:highlight w:val="yellow"/>
        </w:rPr>
      </w:pPr>
      <w:r w:rsidRPr="00DA1B42">
        <w:rPr>
          <w:highlight w:val="yellow"/>
        </w:rPr>
        <w:t>&lt;</w:t>
      </w:r>
      <w:r w:rsidR="008E670E">
        <w:rPr>
          <w:highlight w:val="yellow"/>
        </w:rPr>
        <w:t>This section is usually entitled “Introduction&gt;</w:t>
      </w:r>
    </w:p>
    <w:p w:rsidR="009E6BEB" w:rsidRDefault="00156C7B" w:rsidP="00713412">
      <w:pPr>
        <w:rPr>
          <w:highlight w:val="yellow"/>
        </w:rPr>
      </w:pPr>
      <w:r>
        <w:rPr>
          <w:highlight w:val="yellow"/>
        </w:rPr>
        <w:t>&lt;</w:t>
      </w:r>
      <w:r w:rsidR="009E6BEB">
        <w:rPr>
          <w:highlight w:val="yellow"/>
        </w:rPr>
        <w:t>Unnumbered list:</w:t>
      </w:r>
      <w:r>
        <w:rPr>
          <w:highlight w:val="yellow"/>
        </w:rPr>
        <w:t>&gt;</w:t>
      </w:r>
    </w:p>
    <w:p w:rsidR="009E6BEB" w:rsidRDefault="00156C7B" w:rsidP="00AE33E0">
      <w:pPr>
        <w:pStyle w:val="RFCListBullet"/>
        <w:rPr>
          <w:highlight w:val="yellow"/>
        </w:rPr>
      </w:pPr>
      <w:r>
        <w:rPr>
          <w:highlight w:val="yellow"/>
        </w:rPr>
        <w:t>&lt;</w:t>
      </w:r>
      <w:r w:rsidR="009E6BEB">
        <w:rPr>
          <w:highlight w:val="yellow"/>
        </w:rPr>
        <w:t>item 1</w:t>
      </w:r>
      <w:r w:rsidR="004538EF" w:rsidRPr="004538EF">
        <w:rPr>
          <w:highlight w:val="yellow"/>
        </w:rPr>
        <w:t xml:space="preserve"> and this one wraps to the next line, eventually, to s</w:t>
      </w:r>
      <w:r w:rsidR="008F7CEA">
        <w:rPr>
          <w:highlight w:val="yellow"/>
        </w:rPr>
        <w:t>how how subsequent lines are ind</w:t>
      </w:r>
      <w:r w:rsidR="004538EF" w:rsidRPr="004538EF">
        <w:rPr>
          <w:highlight w:val="yellow"/>
        </w:rPr>
        <w:t>ented</w:t>
      </w:r>
      <w:r>
        <w:rPr>
          <w:highlight w:val="yellow"/>
        </w:rPr>
        <w:t>&gt;</w:t>
      </w:r>
    </w:p>
    <w:p w:rsidR="009E6BEB" w:rsidRDefault="00156C7B" w:rsidP="00AE33E0">
      <w:pPr>
        <w:pStyle w:val="RFCListBullet"/>
        <w:rPr>
          <w:highlight w:val="yellow"/>
        </w:rPr>
      </w:pPr>
      <w:r>
        <w:rPr>
          <w:highlight w:val="yellow"/>
        </w:rPr>
        <w:t>&lt;</w:t>
      </w:r>
      <w:r w:rsidR="009E6BEB">
        <w:rPr>
          <w:highlight w:val="yellow"/>
        </w:rPr>
        <w:t>item 2</w:t>
      </w:r>
      <w:r>
        <w:rPr>
          <w:highlight w:val="yellow"/>
        </w:rPr>
        <w:t>&gt;</w:t>
      </w:r>
    </w:p>
    <w:p w:rsidR="009E6BEB" w:rsidRDefault="00156C7B" w:rsidP="00AE33E0">
      <w:pPr>
        <w:pStyle w:val="RFCListBullet"/>
        <w:rPr>
          <w:highlight w:val="yellow"/>
        </w:rPr>
      </w:pPr>
      <w:r>
        <w:rPr>
          <w:highlight w:val="yellow"/>
        </w:rPr>
        <w:t>&lt;</w:t>
      </w:r>
      <w:r w:rsidR="009E6BEB">
        <w:rPr>
          <w:highlight w:val="yellow"/>
        </w:rPr>
        <w:t>item 3</w:t>
      </w:r>
      <w:r>
        <w:rPr>
          <w:highlight w:val="yellow"/>
        </w:rPr>
        <w:t>&gt;</w:t>
      </w:r>
    </w:p>
    <w:p w:rsidR="009E6BEB" w:rsidRDefault="00156C7B" w:rsidP="00713412">
      <w:pPr>
        <w:rPr>
          <w:highlight w:val="yellow"/>
        </w:rPr>
      </w:pPr>
      <w:r>
        <w:rPr>
          <w:highlight w:val="yellow"/>
        </w:rPr>
        <w:t>&lt;</w:t>
      </w:r>
      <w:r w:rsidR="009E6BEB">
        <w:rPr>
          <w:highlight w:val="yellow"/>
        </w:rPr>
        <w:t>Numbered list:</w:t>
      </w:r>
      <w:r>
        <w:rPr>
          <w:highlight w:val="yellow"/>
        </w:rPr>
        <w:t>&gt;</w:t>
      </w:r>
    </w:p>
    <w:p w:rsidR="009E6BEB" w:rsidRDefault="00156C7B" w:rsidP="00AE33E0">
      <w:pPr>
        <w:pStyle w:val="RFCListNumbered"/>
        <w:rPr>
          <w:highlight w:val="yellow"/>
        </w:rPr>
      </w:pPr>
      <w:r>
        <w:rPr>
          <w:highlight w:val="yellow"/>
        </w:rPr>
        <w:t>&lt;</w:t>
      </w:r>
      <w:r w:rsidR="009E6BEB">
        <w:rPr>
          <w:highlight w:val="yellow"/>
        </w:rPr>
        <w:t>item 1</w:t>
      </w:r>
      <w:r>
        <w:rPr>
          <w:highlight w:val="yellow"/>
        </w:rPr>
        <w:t>&gt;</w:t>
      </w:r>
    </w:p>
    <w:p w:rsidR="009E6BEB" w:rsidRDefault="00156C7B" w:rsidP="00AE33E0">
      <w:pPr>
        <w:pStyle w:val="RFCListNumbered"/>
        <w:rPr>
          <w:highlight w:val="yellow"/>
        </w:rPr>
      </w:pPr>
      <w:r>
        <w:rPr>
          <w:highlight w:val="yellow"/>
        </w:rPr>
        <w:t>&lt;</w:t>
      </w:r>
      <w:r w:rsidR="009E6BEB">
        <w:rPr>
          <w:highlight w:val="yellow"/>
        </w:rPr>
        <w:t>item 2</w:t>
      </w:r>
      <w:r>
        <w:rPr>
          <w:highlight w:val="yellow"/>
        </w:rPr>
        <w:t>&gt;</w:t>
      </w:r>
    </w:p>
    <w:p w:rsidR="009E6BEB" w:rsidRPr="00DA1B42" w:rsidRDefault="00156C7B" w:rsidP="00AE33E0">
      <w:pPr>
        <w:pStyle w:val="RFCListNumbered"/>
        <w:rPr>
          <w:highlight w:val="yellow"/>
        </w:rPr>
      </w:pPr>
      <w:r>
        <w:rPr>
          <w:highlight w:val="yellow"/>
        </w:rPr>
        <w:t>&lt;</w:t>
      </w:r>
      <w:r w:rsidR="009E6BEB">
        <w:rPr>
          <w:highlight w:val="yellow"/>
        </w:rPr>
        <w:t>item 3</w:t>
      </w:r>
      <w:r>
        <w:rPr>
          <w:highlight w:val="yellow"/>
        </w:rPr>
        <w:t>&gt;</w:t>
      </w:r>
    </w:p>
    <w:p w:rsidR="004538EF" w:rsidRDefault="00156C7B" w:rsidP="004538EF">
      <w:pPr>
        <w:rPr>
          <w:highlight w:val="yellow"/>
        </w:rPr>
      </w:pPr>
      <w:r>
        <w:rPr>
          <w:highlight w:val="yellow"/>
        </w:rPr>
        <w:t>&lt;</w:t>
      </w:r>
      <w:r w:rsidR="004538EF">
        <w:rPr>
          <w:highlight w:val="yellow"/>
        </w:rPr>
        <w:t>Numbered list:</w:t>
      </w:r>
      <w:r>
        <w:rPr>
          <w:highlight w:val="yellow"/>
        </w:rPr>
        <w:t>&gt;</w:t>
      </w:r>
    </w:p>
    <w:p w:rsidR="004538EF" w:rsidRDefault="00156C7B" w:rsidP="00AE33E0">
      <w:pPr>
        <w:pStyle w:val="RFCListNumbered"/>
        <w:numPr>
          <w:ilvl w:val="0"/>
          <w:numId w:val="19"/>
        </w:numPr>
        <w:rPr>
          <w:highlight w:val="yellow"/>
        </w:rPr>
      </w:pPr>
      <w:r>
        <w:rPr>
          <w:highlight w:val="yellow"/>
        </w:rPr>
        <w:t>&lt;</w:t>
      </w:r>
      <w:r w:rsidR="005C03FF">
        <w:rPr>
          <w:highlight w:val="yellow"/>
        </w:rPr>
        <w:t>item 1 -</w:t>
      </w:r>
      <w:r w:rsidR="004538EF">
        <w:rPr>
          <w:highlight w:val="yellow"/>
        </w:rPr>
        <w:t xml:space="preserve"> right click, m</w:t>
      </w:r>
      <w:r w:rsidR="005C03FF">
        <w:rPr>
          <w:highlight w:val="yellow"/>
        </w:rPr>
        <w:t>odify bullets and numbering to "restart"</w:t>
      </w:r>
      <w:r w:rsidR="004538EF">
        <w:rPr>
          <w:highlight w:val="yellow"/>
        </w:rPr>
        <w:t xml:space="preserve"> numbering for the first paragraph of a new list, like this one</w:t>
      </w:r>
      <w:r>
        <w:rPr>
          <w:highlight w:val="yellow"/>
        </w:rPr>
        <w:t>&gt;</w:t>
      </w:r>
    </w:p>
    <w:p w:rsidR="004538EF" w:rsidRDefault="00156C7B" w:rsidP="00AE33E0">
      <w:pPr>
        <w:pStyle w:val="RFCListNumbered"/>
        <w:numPr>
          <w:ilvl w:val="0"/>
          <w:numId w:val="19"/>
        </w:numPr>
        <w:rPr>
          <w:highlight w:val="yellow"/>
        </w:rPr>
      </w:pPr>
      <w:r>
        <w:rPr>
          <w:highlight w:val="yellow"/>
        </w:rPr>
        <w:t>&lt;</w:t>
      </w:r>
      <w:r w:rsidR="004538EF">
        <w:rPr>
          <w:highlight w:val="yellow"/>
        </w:rPr>
        <w:t>item 2</w:t>
      </w:r>
      <w:r>
        <w:rPr>
          <w:highlight w:val="yellow"/>
        </w:rPr>
        <w:t>&gt;</w:t>
      </w:r>
    </w:p>
    <w:p w:rsidR="004538EF" w:rsidRDefault="00156C7B" w:rsidP="00AE33E0">
      <w:pPr>
        <w:pStyle w:val="RFCListNumbered"/>
        <w:numPr>
          <w:ilvl w:val="0"/>
          <w:numId w:val="19"/>
        </w:numPr>
        <w:rPr>
          <w:highlight w:val="yellow"/>
        </w:rPr>
      </w:pPr>
      <w:r>
        <w:rPr>
          <w:highlight w:val="yellow"/>
        </w:rPr>
        <w:lastRenderedPageBreak/>
        <w:t>&lt;</w:t>
      </w:r>
      <w:r w:rsidR="004538EF">
        <w:rPr>
          <w:highlight w:val="yellow"/>
        </w:rPr>
        <w:t>item 3</w:t>
      </w:r>
      <w:r>
        <w:rPr>
          <w:highlight w:val="yellow"/>
        </w:rPr>
        <w:t>&gt;</w:t>
      </w:r>
    </w:p>
    <w:p w:rsidR="0081357B" w:rsidRDefault="00156C7B" w:rsidP="0081357B">
      <w:pPr>
        <w:rPr>
          <w:highlight w:val="yellow"/>
        </w:rPr>
      </w:pPr>
      <w:r>
        <w:rPr>
          <w:highlight w:val="yellow"/>
        </w:rPr>
        <w:t>&lt;</w:t>
      </w:r>
      <w:r w:rsidR="0081357B">
        <w:rPr>
          <w:highlight w:val="yellow"/>
        </w:rPr>
        <w:t>And this is an ASCII figure:</w:t>
      </w:r>
      <w:r>
        <w:rPr>
          <w:highlight w:val="yellow"/>
        </w:rPr>
        <w:t>&gt;</w:t>
      </w:r>
    </w:p>
    <w:p w:rsidR="005F1D39" w:rsidRDefault="00156C7B" w:rsidP="004546DB">
      <w:pPr>
        <w:pStyle w:val="RFCFigure"/>
        <w:rPr>
          <w:highlight w:val="yellow"/>
        </w:rPr>
      </w:pPr>
      <w:r>
        <w:rPr>
          <w:highlight w:val="yellow"/>
        </w:rPr>
        <w:t>&lt;</w:t>
      </w:r>
      <w:r w:rsidR="005F1D39">
        <w:rPr>
          <w:highlight w:val="yellow"/>
        </w:rPr>
        <w:t xml:space="preserve">Draw me in </w:t>
      </w:r>
      <w:r>
        <w:rPr>
          <w:highlight w:val="yellow"/>
        </w:rPr>
        <w:t xml:space="preserve">the </w:t>
      </w:r>
      <w:r w:rsidR="005F1D39">
        <w:rPr>
          <w:highlight w:val="yellow"/>
        </w:rPr>
        <w:t>"</w:t>
      </w:r>
      <w:r w:rsidR="003B3D19">
        <w:rPr>
          <w:highlight w:val="yellow"/>
        </w:rPr>
        <w:t xml:space="preserve">RFC </w:t>
      </w:r>
      <w:r w:rsidR="00937E3A">
        <w:rPr>
          <w:highlight w:val="yellow"/>
        </w:rPr>
        <w:t>ASCII figure</w:t>
      </w:r>
      <w:r w:rsidR="005F1D39">
        <w:rPr>
          <w:highlight w:val="yellow"/>
        </w:rPr>
        <w:t>"</w:t>
      </w:r>
      <w:r>
        <w:rPr>
          <w:highlight w:val="yellow"/>
        </w:rPr>
        <w:t xml:space="preserve"> style&gt;</w:t>
      </w:r>
    </w:p>
    <w:p w:rsidR="0081357B" w:rsidRDefault="005F1D39" w:rsidP="004546DB">
      <w:pPr>
        <w:pStyle w:val="RFCFigure"/>
        <w:rPr>
          <w:highlight w:val="yellow"/>
        </w:rPr>
      </w:pPr>
      <w:r>
        <w:rPr>
          <w:highlight w:val="yellow"/>
        </w:rPr>
        <w:t>+------------------------------------------------+</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3B3D19" w:rsidRDefault="005F1D39" w:rsidP="005613B7">
      <w:pPr>
        <w:pStyle w:val="RFCFigure"/>
        <w:rPr>
          <w:highlight w:val="yellow"/>
        </w:rPr>
      </w:pPr>
      <w:r>
        <w:rPr>
          <w:highlight w:val="yellow"/>
        </w:rPr>
        <w:t>+------------------------------------------------+</w:t>
      </w:r>
    </w:p>
    <w:p w:rsidR="005613B7" w:rsidRDefault="005613B7" w:rsidP="005613B7">
      <w:pPr>
        <w:pStyle w:val="RFCFigure"/>
        <w:rPr>
          <w:highlight w:val="yellow"/>
        </w:rPr>
      </w:pPr>
    </w:p>
    <w:p w:rsidR="003B3D19" w:rsidRDefault="00156C7B" w:rsidP="00EB308C">
      <w:pPr>
        <w:pStyle w:val="Caption"/>
        <w:numPr>
          <w:ilvl w:val="0"/>
          <w:numId w:val="30"/>
        </w:numPr>
        <w:rPr>
          <w:highlight w:val="yellow"/>
        </w:rPr>
      </w:pPr>
      <w:r>
        <w:rPr>
          <w:highlight w:val="yellow"/>
        </w:rPr>
        <w:t>&lt;</w:t>
      </w:r>
      <w:r w:rsidR="003B3D19">
        <w:rPr>
          <w:highlight w:val="yellow"/>
        </w:rPr>
        <w:t>Add a caption as here.</w:t>
      </w:r>
      <w:r>
        <w:rPr>
          <w:highlight w:val="yellow"/>
        </w:rPr>
        <w:t>&gt;</w:t>
      </w:r>
    </w:p>
    <w:p w:rsidR="0081357B" w:rsidRPr="00DA1B42" w:rsidRDefault="0081357B" w:rsidP="0081357B">
      <w:pPr>
        <w:rPr>
          <w:highlight w:val="yellow"/>
        </w:rPr>
      </w:pPr>
    </w:p>
    <w:p w:rsidR="006F6F19" w:rsidRPr="00EB5975" w:rsidRDefault="00EB5975" w:rsidP="00B01DFE">
      <w:pPr>
        <w:pStyle w:val="Heading2"/>
      </w:pPr>
      <w:r>
        <w:t>Feedbacks provided to the IETF Working Groups</w:t>
      </w:r>
    </w:p>
    <w:p w:rsidR="006F6F19" w:rsidRDefault="00EB5975" w:rsidP="00B01DFE">
      <w:r w:rsidRPr="00EB5975">
        <w:rPr>
          <w:highlight w:val="yellow"/>
        </w:rPr>
        <w:t>It might be need to record here the feedbacks we have provided to the different drafts/WGs</w:t>
      </w:r>
    </w:p>
    <w:p w:rsidR="00EB5975" w:rsidRDefault="00EB5975" w:rsidP="00EB5975">
      <w:pPr>
        <w:pStyle w:val="Heading2"/>
      </w:pPr>
      <w:r>
        <w:t>Assumptions</w:t>
      </w:r>
    </w:p>
    <w:p w:rsidR="00EB5975" w:rsidRPr="00EB5975" w:rsidRDefault="00EB5975" w:rsidP="00EB5975">
      <w:r w:rsidRPr="00EB5975">
        <w:rPr>
          <w:highlight w:val="yellow"/>
        </w:rPr>
        <w:t>Summarize the assumptions that have been made during the analysis (Lou’s comment at IETF 98).</w:t>
      </w:r>
    </w:p>
    <w:p w:rsidR="00C17E38" w:rsidRPr="00EB5975" w:rsidRDefault="00C17E38" w:rsidP="00237595">
      <w:pPr>
        <w:pStyle w:val="Heading1"/>
      </w:pPr>
      <w:bookmarkStart w:id="1" w:name="_Toc258322662"/>
      <w:r w:rsidRPr="00EB5975">
        <w:lastRenderedPageBreak/>
        <w:t>Conventions used in this document</w:t>
      </w:r>
      <w:bookmarkEnd w:id="1"/>
    </w:p>
    <w:p w:rsidR="00EB5975" w:rsidRPr="00EB5975" w:rsidRDefault="00EB5975" w:rsidP="00BB7353">
      <w:pPr>
        <w:rPr>
          <w:highlight w:val="yellow"/>
        </w:rPr>
      </w:pPr>
      <w:r w:rsidRPr="00EB5975">
        <w:rPr>
          <w:highlight w:val="yellow"/>
        </w:rPr>
        <w:t>Summarize some conventions we are using in the JSON code examples.</w:t>
      </w:r>
    </w:p>
    <w:p w:rsidR="00EB5975" w:rsidRPr="00DA1B42" w:rsidRDefault="00EB5975" w:rsidP="00BB7353">
      <w:r w:rsidRPr="00EB5975">
        <w:rPr>
          <w:highlight w:val="yellow"/>
        </w:rPr>
        <w:t>Clarify that these examples are validated.</w:t>
      </w:r>
    </w:p>
    <w:p w:rsidR="006F6F19" w:rsidRPr="00DA3B17" w:rsidRDefault="00DA3B17" w:rsidP="00237595">
      <w:pPr>
        <w:pStyle w:val="Heading1"/>
      </w:pPr>
      <w:r w:rsidRPr="00DA3B17">
        <w:t>High-level Overview</w:t>
      </w:r>
    </w:p>
    <w:p w:rsidR="00CB3FA4" w:rsidRDefault="00CB3FA4" w:rsidP="00CB3FA4">
      <w:r>
        <w:t xml:space="preserve">The </w:t>
      </w:r>
      <w:r>
        <w:t xml:space="preserve">use cases described are discussed in the </w:t>
      </w:r>
      <w:r w:rsidR="00804435">
        <w:t xml:space="preserve">context of the </w:t>
      </w:r>
      <w:r>
        <w:t xml:space="preserve">ACTN </w:t>
      </w:r>
      <w:r>
        <w:t>framework</w:t>
      </w:r>
      <w:r>
        <w:t xml:space="preserve"> </w:t>
      </w:r>
      <w:r>
        <w:t>[</w:t>
      </w:r>
      <w:r>
        <w:t>Reference</w:t>
      </w:r>
      <w:r>
        <w:t>]</w:t>
      </w:r>
      <w:r>
        <w:t>, which also d</w:t>
      </w:r>
      <w:r>
        <w:t>escribes the functional entities and methods for the coordination of</w:t>
      </w:r>
      <w:r>
        <w:t xml:space="preserve"> </w:t>
      </w:r>
      <w:r>
        <w:t xml:space="preserve">resources across multiple domains, to provide end-to-end </w:t>
      </w:r>
      <w:r>
        <w:t xml:space="preserve">transport </w:t>
      </w:r>
      <w:r>
        <w:t>services</w:t>
      </w:r>
      <w:r w:rsidR="00086840">
        <w:t>. The</w:t>
      </w:r>
      <w:r>
        <w:t xml:space="preserve"> specific ACTN functional </w:t>
      </w:r>
      <w:r>
        <w:t xml:space="preserve">components </w:t>
      </w:r>
      <w:r>
        <w:t xml:space="preserve">and interfaces </w:t>
      </w:r>
      <w:r>
        <w:t>include:</w:t>
      </w:r>
    </w:p>
    <w:p w:rsidR="00CB3FA4" w:rsidRDefault="00CB3FA4" w:rsidP="00CB3FA4">
      <w:r>
        <w:t xml:space="preserve">   o Customer Network Controller (CNC);</w:t>
      </w:r>
    </w:p>
    <w:p w:rsidR="00CB3FA4" w:rsidRDefault="00CB3FA4" w:rsidP="00CB3FA4">
      <w:r>
        <w:t xml:space="preserve">   o Multi-</w:t>
      </w:r>
      <w:proofErr w:type="gramStart"/>
      <w:r>
        <w:t>domain</w:t>
      </w:r>
      <w:proofErr w:type="gramEnd"/>
      <w:r>
        <w:t xml:space="preserve"> Service Coordinator (MDSC);</w:t>
      </w:r>
    </w:p>
    <w:p w:rsidR="00CB3FA4" w:rsidRDefault="00CB3FA4" w:rsidP="00CB3FA4">
      <w:r>
        <w:t xml:space="preserve">   o Physical Network Controller (PNC).</w:t>
      </w:r>
      <w:bookmarkStart w:id="2" w:name="_GoBack"/>
      <w:bookmarkEnd w:id="2"/>
    </w:p>
    <w:p w:rsidR="00CB3FA4" w:rsidRDefault="00CB3FA4" w:rsidP="00086840">
      <w:pPr>
        <w:tabs>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 xml:space="preserve">   </w:t>
      </w:r>
      <w:r>
        <w:t xml:space="preserve">o </w:t>
      </w:r>
      <w:r>
        <w:t xml:space="preserve">CMI - (CNC-MDSC </w:t>
      </w:r>
      <w:r w:rsidR="00804435">
        <w:t>Interface)</w:t>
      </w:r>
      <w:r w:rsidR="00086840">
        <w:tab/>
      </w:r>
      <w:r w:rsidR="00086840">
        <w:tab/>
      </w:r>
      <w:r w:rsidR="00086840">
        <w:tab/>
      </w:r>
      <w:r w:rsidR="00086840">
        <w:tab/>
      </w:r>
    </w:p>
    <w:p w:rsidR="00CB3FA4" w:rsidRDefault="00CB3FA4" w:rsidP="00CB3FA4">
      <w:r>
        <w:t xml:space="preserve">   </w:t>
      </w:r>
      <w:r>
        <w:t xml:space="preserve">o </w:t>
      </w:r>
      <w:r>
        <w:t>MMI - (MDSC-MDSC Interface)</w:t>
      </w:r>
    </w:p>
    <w:p w:rsidR="00CB3FA4" w:rsidRDefault="00CB3FA4" w:rsidP="00CB3FA4">
      <w:r>
        <w:t xml:space="preserve">   </w:t>
      </w:r>
      <w:r>
        <w:t xml:space="preserve">o </w:t>
      </w:r>
      <w:r>
        <w:t>MPI - (MDSC-PNC Interface)</w:t>
      </w:r>
    </w:p>
    <w:p w:rsidR="006F6F19" w:rsidRDefault="005E4EEA" w:rsidP="00713412">
      <w:r w:rsidRPr="005E4EEA">
        <w:t>Use Case 1 is described in [</w:t>
      </w:r>
      <w:r w:rsidRPr="005E4EEA">
        <w:rPr>
          <w:highlight w:val="green"/>
        </w:rPr>
        <w:t>TNBI-</w:t>
      </w:r>
      <w:proofErr w:type="spellStart"/>
      <w:r w:rsidRPr="005E4EEA">
        <w:rPr>
          <w:highlight w:val="green"/>
        </w:rPr>
        <w:t>UseCases</w:t>
      </w:r>
      <w:proofErr w:type="spellEnd"/>
      <w:r w:rsidRPr="005E4EEA">
        <w:t xml:space="preserve">] </w:t>
      </w:r>
      <w:r>
        <w:t xml:space="preserve">as a single-layer/single-domain scenario. This section provides </w:t>
      </w:r>
      <w:r w:rsidR="00CB3FA4">
        <w:t>a</w:t>
      </w:r>
      <w:r>
        <w:t xml:space="preserve"> high-level overview of how IETF YANG models can be used to support these uses cases at the MPI between the Transport PNC and the MDSC.</w:t>
      </w:r>
    </w:p>
    <w:p w:rsidR="005E4EEA" w:rsidRDefault="005E4EEA" w:rsidP="00713412">
      <w:r>
        <w:t xml:space="preserve">Section </w:t>
      </w:r>
      <w:r>
        <w:fldChar w:fldCharType="begin"/>
      </w:r>
      <w:r>
        <w:instrText xml:space="preserve"> REF _Ref484786908 \r \h \t</w:instrText>
      </w:r>
      <w:r>
        <w:fldChar w:fldCharType="separate"/>
      </w:r>
      <w:r>
        <w:t>3.1</w:t>
      </w:r>
      <w:r>
        <w:fldChar w:fldCharType="end"/>
      </w:r>
      <w:r>
        <w:t xml:space="preserve"> describes the topology abstraction provided to the MDSC by the Transport PNC</w:t>
      </w:r>
      <w:r w:rsidRPr="005E4EEA">
        <w:t xml:space="preserve"> </w:t>
      </w:r>
      <w:r>
        <w:t>at the MPI.</w:t>
      </w:r>
    </w:p>
    <w:p w:rsidR="005E4EEA" w:rsidRPr="005E4EEA" w:rsidRDefault="005E4EEA" w:rsidP="00713412">
      <w:r>
        <w:t xml:space="preserve">Section </w:t>
      </w:r>
      <w:r>
        <w:fldChar w:fldCharType="begin"/>
      </w:r>
      <w:r>
        <w:instrText xml:space="preserve"> REF _Ref484787028 \r \h \t </w:instrText>
      </w:r>
      <w:r>
        <w:fldChar w:fldCharType="separate"/>
      </w:r>
      <w:r>
        <w:t>3.2</w:t>
      </w:r>
      <w:r>
        <w:fldChar w:fldCharType="end"/>
      </w:r>
      <w:r>
        <w:t xml:space="preserve"> describes how the difference services, defined in section </w:t>
      </w:r>
      <w:r w:rsidRPr="005E4EEA">
        <w:rPr>
          <w:highlight w:val="green"/>
        </w:rPr>
        <w:t>XYZ</w:t>
      </w:r>
      <w:r>
        <w:t xml:space="preserve"> of </w:t>
      </w:r>
      <w:r w:rsidRPr="005E4EEA">
        <w:t>[</w:t>
      </w:r>
      <w:r w:rsidRPr="005E4EEA">
        <w:rPr>
          <w:highlight w:val="green"/>
        </w:rPr>
        <w:t>TNBI-</w:t>
      </w:r>
      <w:proofErr w:type="spellStart"/>
      <w:r w:rsidRPr="005E4EEA">
        <w:rPr>
          <w:highlight w:val="green"/>
        </w:rPr>
        <w:t>UseCases</w:t>
      </w:r>
      <w:proofErr w:type="spellEnd"/>
      <w:r w:rsidRPr="005E4EEA">
        <w:t>]</w:t>
      </w:r>
      <w:r>
        <w:t>, can be requested to the Transport PNC by the MDSC at the MPI.</w:t>
      </w:r>
    </w:p>
    <w:p w:rsidR="006F6F19" w:rsidRDefault="00DA3B17" w:rsidP="00B01DFE">
      <w:pPr>
        <w:pStyle w:val="Heading2"/>
      </w:pPr>
      <w:bookmarkStart w:id="3" w:name="_Ref484786908"/>
      <w:r>
        <w:t>Topology Abstraction</w:t>
      </w:r>
      <w:bookmarkEnd w:id="3"/>
    </w:p>
    <w:p w:rsidR="005E4EEA" w:rsidRPr="005E4EEA" w:rsidRDefault="008F63E1" w:rsidP="005E4EEA">
      <w:pPr>
        <w:pStyle w:val="Heading3"/>
      </w:pPr>
      <w:bookmarkStart w:id="4" w:name="_Ref484797891"/>
      <w:r>
        <w:t xml:space="preserve">ODU </w:t>
      </w:r>
      <w:r w:rsidR="005E4EEA">
        <w:t>White Topology Abstraction</w:t>
      </w:r>
      <w:bookmarkEnd w:id="4"/>
    </w:p>
    <w:p w:rsidR="005E4EEA" w:rsidRDefault="005E4EEA" w:rsidP="008F63E1">
      <w:r w:rsidRPr="005E4EEA">
        <w:t xml:space="preserve">In case the Transport PNC exports to the MDSC a white topology, </w:t>
      </w:r>
      <w:r w:rsidR="008F63E1">
        <w:t xml:space="preserve">at the MPI </w:t>
      </w:r>
      <w:r w:rsidRPr="005E4EEA">
        <w:t xml:space="preserve">there will be </w:t>
      </w:r>
      <w:r w:rsidR="008F63E1">
        <w:t>one TE Topology instance for the ODU layer (</w:t>
      </w:r>
      <w:r w:rsidR="008F63E1" w:rsidRPr="00C833F3">
        <w:rPr>
          <w:highlight w:val="yellow"/>
        </w:rPr>
        <w:t>called "ODU Topology"</w:t>
      </w:r>
      <w:r w:rsidR="008F63E1">
        <w:t xml:space="preserve">) containing one TE Node </w:t>
      </w:r>
      <w:r w:rsidR="00C833F3">
        <w:t>(</w:t>
      </w:r>
      <w:r w:rsidR="00C833F3" w:rsidRPr="00C833F3">
        <w:rPr>
          <w:highlight w:val="yellow"/>
        </w:rPr>
        <w:t>called "ODU Node"</w:t>
      </w:r>
      <w:r w:rsidR="00C833F3">
        <w:t xml:space="preserve">) </w:t>
      </w:r>
      <w:r w:rsidR="008F63E1">
        <w:t>for each physical node</w:t>
      </w:r>
      <w:r>
        <w:t xml:space="preserve">, as shown in </w:t>
      </w:r>
      <w:r w:rsidR="003B5139">
        <w:rPr>
          <w:highlight w:val="yellow"/>
        </w:rPr>
        <w:fldChar w:fldCharType="begin"/>
      </w:r>
      <w:r w:rsidR="003B5139">
        <w:instrText xml:space="preserve"> REF _Ref484787417 \r \h </w:instrText>
      </w:r>
      <w:r w:rsidR="003B5139">
        <w:rPr>
          <w:highlight w:val="yellow"/>
        </w:rPr>
      </w:r>
      <w:r w:rsidR="003B5139">
        <w:rPr>
          <w:highlight w:val="yellow"/>
        </w:rPr>
        <w:fldChar w:fldCharType="separate"/>
      </w:r>
      <w:r w:rsidR="003B5139">
        <w:t>Figure 2</w:t>
      </w:r>
      <w:r w:rsidR="003B5139">
        <w:rPr>
          <w:highlight w:val="yellow"/>
        </w:rPr>
        <w:fldChar w:fldCharType="end"/>
      </w:r>
      <w:r w:rsidR="003B5139">
        <w:t xml:space="preserve"> </w:t>
      </w:r>
      <w:r>
        <w:t>below.</w:t>
      </w:r>
    </w:p>
    <w:p w:rsidR="005E4EEA" w:rsidRPr="005E4EEA" w:rsidRDefault="005E4EEA" w:rsidP="005E4EEA">
      <w:pPr>
        <w:pStyle w:val="RFCFigure"/>
        <w:jc w:val="center"/>
        <w:rPr>
          <w:i/>
        </w:rPr>
      </w:pPr>
      <w:r w:rsidRPr="005E4EEA">
        <w:rPr>
          <w:i/>
          <w:highlight w:val="yellow"/>
        </w:rPr>
        <w:lastRenderedPageBreak/>
        <w:t>&lt;&lt;Insert Figure&gt;&gt;</w:t>
      </w:r>
    </w:p>
    <w:p w:rsidR="005E4EEA" w:rsidRPr="005E4EEA" w:rsidRDefault="005E4EEA" w:rsidP="005E4EEA">
      <w:pPr>
        <w:pStyle w:val="Caption"/>
      </w:pPr>
      <w:bookmarkStart w:id="5" w:name="_Ref484787417"/>
      <w:r>
        <w:t>White Topology Abstraction</w:t>
      </w:r>
      <w:r w:rsidR="003B5139">
        <w:t xml:space="preserve"> (ODU Topology)</w:t>
      </w:r>
      <w:bookmarkEnd w:id="5"/>
    </w:p>
    <w:p w:rsidR="008F63E1" w:rsidRDefault="008F63E1" w:rsidP="008F63E1">
      <w:r>
        <w:t xml:space="preserve">As described in section </w:t>
      </w:r>
      <w:r w:rsidRPr="005E4EEA">
        <w:rPr>
          <w:highlight w:val="green"/>
        </w:rPr>
        <w:t>XYZ</w:t>
      </w:r>
      <w:r>
        <w:t xml:space="preserve"> of </w:t>
      </w:r>
      <w:r w:rsidRPr="005E4EEA">
        <w:t>[</w:t>
      </w:r>
      <w:r w:rsidRPr="005E4EEA">
        <w:rPr>
          <w:highlight w:val="green"/>
        </w:rPr>
        <w:t>TNBI-</w:t>
      </w:r>
      <w:proofErr w:type="spellStart"/>
      <w:r w:rsidRPr="005E4EEA">
        <w:rPr>
          <w:highlight w:val="green"/>
        </w:rPr>
        <w:t>UseCases</w:t>
      </w:r>
      <w:proofErr w:type="spellEnd"/>
      <w:r w:rsidRPr="005E4EEA">
        <w:t>]</w:t>
      </w:r>
      <w:r>
        <w:t>, it is assumed that the physical links between the physical nodes are pre-configured up to the OTU4 trail using mechanisms which are outside the scope of this document</w:t>
      </w:r>
      <w:r w:rsidR="00C833F3">
        <w:t>. The Transport PNC exports to the MDSC via the MPI, one TE Link (called "ODU Link") for each of this physical link.</w:t>
      </w:r>
    </w:p>
    <w:p w:rsidR="003B5139" w:rsidRDefault="003B5139" w:rsidP="00B01DFE">
      <w:r w:rsidRPr="003B5139">
        <w:t xml:space="preserve">Access links in </w:t>
      </w:r>
      <w:r w:rsidR="002E7222">
        <w:fldChar w:fldCharType="begin"/>
      </w:r>
      <w:r w:rsidR="002E7222">
        <w:instrText xml:space="preserve"> REF _Ref484787417 \r \h  \* MERGEFORMAT </w:instrText>
      </w:r>
      <w:r w:rsidR="002E7222">
        <w:fldChar w:fldCharType="separate"/>
      </w:r>
      <w:r w:rsidRPr="003B5139">
        <w:t>Figure 2</w:t>
      </w:r>
      <w:r w:rsidR="002E7222">
        <w:fldChar w:fldCharType="end"/>
      </w:r>
      <w:r w:rsidR="008F6896">
        <w:t xml:space="preserve"> are shown as ODU Links</w:t>
      </w:r>
      <w:r w:rsidR="008F63E1">
        <w:t xml:space="preserve">: </w:t>
      </w:r>
      <w:r>
        <w:t xml:space="preserve">the modeling of the access links </w:t>
      </w:r>
      <w:r w:rsidR="008F63E1">
        <w:t xml:space="preserve">for </w:t>
      </w:r>
      <w:r w:rsidR="008F6896">
        <w:t xml:space="preserve">other </w:t>
      </w:r>
      <w:r w:rsidR="008F63E1">
        <w:t>access technologies is currently an open issue</w:t>
      </w:r>
      <w:r>
        <w:t>.</w:t>
      </w:r>
    </w:p>
    <w:p w:rsidR="00C833F3" w:rsidRPr="00C833F3" w:rsidRDefault="008F6896" w:rsidP="00C833F3">
      <w:r>
        <w:t xml:space="preserve">The </w:t>
      </w:r>
      <w:r w:rsidR="00C833F3">
        <w:t>"</w:t>
      </w:r>
      <w:r w:rsidR="00C833F3" w:rsidRPr="00C833F3">
        <w:t>external-domain</w:t>
      </w:r>
      <w:r w:rsidR="00C833F3">
        <w:t>"</w:t>
      </w:r>
      <w:r w:rsidR="00C833F3" w:rsidRPr="00C833F3">
        <w:t xml:space="preserve"> container </w:t>
      </w:r>
      <w:r w:rsidR="00C833F3">
        <w:t xml:space="preserve">allows </w:t>
      </w:r>
      <w:r w:rsidR="00C833F3" w:rsidRPr="00C833F3">
        <w:t xml:space="preserve">the MDSC to glue together the </w:t>
      </w:r>
      <w:r>
        <w:t xml:space="preserve">ODU Topology provided by the Transport PNC with the information provided by the IP PNC to know </w:t>
      </w:r>
      <w:r w:rsidR="00C833F3">
        <w:t>which access link is connected with each link/router in the IP domain (e.g., that C-R1 is connected with the access link terminating on S3-1-LTP</w:t>
      </w:r>
      <w:r>
        <w:t xml:space="preserve"> in the ODU Topology</w:t>
      </w:r>
      <w:r w:rsidR="00C833F3">
        <w:t>)</w:t>
      </w:r>
      <w:r w:rsidR="00C833F3" w:rsidRPr="00C833F3">
        <w:t>.</w:t>
      </w:r>
    </w:p>
    <w:p w:rsidR="00DA3B17" w:rsidRPr="00DA3B17" w:rsidRDefault="00DA3B17" w:rsidP="00DA3B17">
      <w:pPr>
        <w:pStyle w:val="Heading2"/>
      </w:pPr>
      <w:bookmarkStart w:id="6" w:name="_Ref484787028"/>
      <w:r w:rsidRPr="00DA3B17">
        <w:t>Service Configuration</w:t>
      </w:r>
      <w:bookmarkEnd w:id="6"/>
    </w:p>
    <w:p w:rsidR="008F63E1" w:rsidRDefault="004035EE" w:rsidP="008F63E1">
      <w:pPr>
        <w:pStyle w:val="Heading3"/>
      </w:pPr>
      <w:bookmarkStart w:id="7" w:name="_Ref484844672"/>
      <w:r>
        <w:t>ODU</w:t>
      </w:r>
      <w:r w:rsidR="008F63E1">
        <w:t xml:space="preserve"> Transit Service</w:t>
      </w:r>
      <w:bookmarkEnd w:id="7"/>
    </w:p>
    <w:p w:rsidR="008F6896" w:rsidRDefault="008F63E1" w:rsidP="00DA3B17">
      <w:r>
        <w:t>In this case, the access l</w:t>
      </w:r>
      <w:r w:rsidR="00C833F3">
        <w:t>inks are configured as ODU Link</w:t>
      </w:r>
      <w:r w:rsidR="008F6896">
        <w:t xml:space="preserve">, as described in section </w:t>
      </w:r>
      <w:r w:rsidR="008F6896">
        <w:fldChar w:fldCharType="begin"/>
      </w:r>
      <w:r w:rsidR="008F6896">
        <w:instrText xml:space="preserve"> REF _Ref484797891 \r \h \t</w:instrText>
      </w:r>
      <w:r w:rsidR="008F6896">
        <w:fldChar w:fldCharType="separate"/>
      </w:r>
      <w:r w:rsidR="008F6896">
        <w:t>3.1.1</w:t>
      </w:r>
      <w:r w:rsidR="008F6896">
        <w:fldChar w:fldCharType="end"/>
      </w:r>
      <w:r w:rsidR="008F6896">
        <w:t xml:space="preserve"> above.</w:t>
      </w:r>
    </w:p>
    <w:p w:rsidR="00C833F3" w:rsidRDefault="008F6896" w:rsidP="00DA3B17">
      <w:r>
        <w:t xml:space="preserve">As described in section </w:t>
      </w:r>
      <w:r w:rsidRPr="005E4EEA">
        <w:rPr>
          <w:highlight w:val="green"/>
        </w:rPr>
        <w:t>XYZ</w:t>
      </w:r>
      <w:r>
        <w:t xml:space="preserve"> of </w:t>
      </w:r>
      <w:r w:rsidRPr="005E4EEA">
        <w:t>[</w:t>
      </w:r>
      <w:r w:rsidRPr="005E4EEA">
        <w:rPr>
          <w:highlight w:val="green"/>
        </w:rPr>
        <w:t>TNBI-</w:t>
      </w:r>
      <w:proofErr w:type="spellStart"/>
      <w:r w:rsidRPr="005E4EEA">
        <w:rPr>
          <w:highlight w:val="green"/>
        </w:rPr>
        <w:t>UseCases</w:t>
      </w:r>
      <w:proofErr w:type="spellEnd"/>
      <w:r w:rsidRPr="005E4EEA">
        <w:t>]</w:t>
      </w:r>
      <w:r w:rsidR="004035EE">
        <w:t>, the</w:t>
      </w:r>
      <w:r>
        <w:t xml:space="preserve"> MDSC needs to setup an ODU2 trail, supporting an IP link, between C-R1 and C-R3.</w:t>
      </w:r>
    </w:p>
    <w:p w:rsidR="008F6896" w:rsidRDefault="008F6896" w:rsidP="00DA3B17">
      <w:r>
        <w:t xml:space="preserve">From the topology information described in section </w:t>
      </w:r>
      <w:r>
        <w:fldChar w:fldCharType="begin"/>
      </w:r>
      <w:r>
        <w:instrText xml:space="preserve"> REF _Ref484797891 \r \h \t</w:instrText>
      </w:r>
      <w:r>
        <w:fldChar w:fldCharType="separate"/>
      </w:r>
      <w:r>
        <w:t>3.1.1</w:t>
      </w:r>
      <w:r>
        <w:fldChar w:fldCharType="end"/>
      </w:r>
      <w:r>
        <w:t xml:space="preserve"> above, the MDSC can know that C-R1 is attached to the access link terminating on S3-1-LTP in the ODU Topology and that C-R3 is attached to the access link terminating on S6-2-LTP in the ODU Topology.</w:t>
      </w:r>
    </w:p>
    <w:p w:rsidR="008F6896" w:rsidRDefault="008F6896" w:rsidP="008F6896">
      <w:r w:rsidRPr="008F6896">
        <w:rPr>
          <w:highlight w:val="yellow"/>
        </w:rPr>
        <w:t>Based on the assumption (to be added),</w:t>
      </w:r>
      <w:r>
        <w:t xml:space="preserve"> MDSC would then request Transport PNC to setup an ODU2 (Transit Segment) Tunnel between S</w:t>
      </w:r>
      <w:r w:rsidR="004035EE">
        <w:t>3</w:t>
      </w:r>
      <w:r>
        <w:t>-</w:t>
      </w:r>
      <w:r w:rsidR="004035EE">
        <w:t xml:space="preserve">1 </w:t>
      </w:r>
      <w:r>
        <w:t>and S</w:t>
      </w:r>
      <w:r w:rsidR="004035EE">
        <w:t>6</w:t>
      </w:r>
      <w:r>
        <w:t>-</w:t>
      </w:r>
      <w:r w:rsidR="004035EE">
        <w:t>2 LTPs</w:t>
      </w:r>
      <w:r>
        <w:t>:</w:t>
      </w:r>
    </w:p>
    <w:p w:rsidR="008F6896" w:rsidRDefault="008F6896" w:rsidP="008F6896">
      <w:pPr>
        <w:pStyle w:val="RFCListBullet"/>
      </w:pPr>
      <w:r>
        <w:t>Source and Destination TTP are not specified (since it is a Transit Tunnel)</w:t>
      </w:r>
    </w:p>
    <w:p w:rsidR="008F6896" w:rsidRDefault="008F6896" w:rsidP="008F6896">
      <w:pPr>
        <w:pStyle w:val="RFCListBullet"/>
      </w:pPr>
      <w:r>
        <w:t>Ingress and egress points are indicated in the explicit-route-objects of the primary path:</w:t>
      </w:r>
    </w:p>
    <w:p w:rsidR="008F6896" w:rsidRDefault="00C672FD" w:rsidP="004035EE">
      <w:pPr>
        <w:pStyle w:val="RFCListBullet"/>
        <w:numPr>
          <w:ilvl w:val="1"/>
          <w:numId w:val="17"/>
        </w:numPr>
        <w:tabs>
          <w:tab w:val="clear" w:pos="1296"/>
          <w:tab w:val="left" w:pos="-1260"/>
        </w:tabs>
      </w:pPr>
      <w:r>
        <w:t>The f</w:t>
      </w:r>
      <w:r w:rsidR="008F6896">
        <w:t>irst element of the e</w:t>
      </w:r>
      <w:r>
        <w:t xml:space="preserve">xplicit-route-objects references the access link terminating on </w:t>
      </w:r>
      <w:r w:rsidRPr="004035EE">
        <w:rPr>
          <w:highlight w:val="yellow"/>
        </w:rPr>
        <w:t>S3-1-LTP</w:t>
      </w:r>
    </w:p>
    <w:p w:rsidR="008F6896" w:rsidRDefault="008F6896" w:rsidP="004035EE">
      <w:pPr>
        <w:pStyle w:val="RFCListBullet"/>
        <w:numPr>
          <w:ilvl w:val="1"/>
          <w:numId w:val="17"/>
        </w:numPr>
        <w:tabs>
          <w:tab w:val="clear" w:pos="1296"/>
          <w:tab w:val="left" w:pos="-1260"/>
        </w:tabs>
      </w:pPr>
      <w:r>
        <w:lastRenderedPageBreak/>
        <w:t xml:space="preserve">Last element of the explicit-route-objects </w:t>
      </w:r>
      <w:r w:rsidR="004035EE">
        <w:t>references the access link terminating on</w:t>
      </w:r>
      <w:r>
        <w:t xml:space="preserve"> </w:t>
      </w:r>
      <w:r w:rsidRPr="004035EE">
        <w:rPr>
          <w:highlight w:val="yellow"/>
        </w:rPr>
        <w:t>S</w:t>
      </w:r>
      <w:r w:rsidR="004035EE" w:rsidRPr="004035EE">
        <w:rPr>
          <w:highlight w:val="yellow"/>
        </w:rPr>
        <w:t>6-2-LTP</w:t>
      </w:r>
    </w:p>
    <w:p w:rsidR="00EB5975" w:rsidRPr="00EB5975" w:rsidRDefault="00EB5975" w:rsidP="00DA3B17">
      <w:pPr>
        <w:rPr>
          <w:i/>
        </w:rPr>
      </w:pPr>
      <w:r w:rsidRPr="00EB5975">
        <w:rPr>
          <w:i/>
          <w:highlight w:val="yellow"/>
        </w:rPr>
        <w:t>Add some text about the timeslot configuration at the access link</w:t>
      </w:r>
    </w:p>
    <w:p w:rsidR="008F6896" w:rsidRDefault="004035EE" w:rsidP="00DA3B17">
      <w:r>
        <w:t xml:space="preserve">The Transport PNC performs path computation and sets up the ODU2 cross-connections within the physical nodes S3, S5 and S6, as shown in section </w:t>
      </w:r>
      <w:r w:rsidRPr="005E4EEA">
        <w:rPr>
          <w:highlight w:val="green"/>
        </w:rPr>
        <w:t>XYZ</w:t>
      </w:r>
      <w:r>
        <w:t xml:space="preserve"> of </w:t>
      </w:r>
      <w:r w:rsidRPr="005E4EEA">
        <w:t>[</w:t>
      </w:r>
      <w:r w:rsidRPr="005E4EEA">
        <w:rPr>
          <w:highlight w:val="green"/>
        </w:rPr>
        <w:t>TNBI-</w:t>
      </w:r>
      <w:proofErr w:type="spellStart"/>
      <w:r w:rsidRPr="005E4EEA">
        <w:rPr>
          <w:highlight w:val="green"/>
        </w:rPr>
        <w:t>UseCases</w:t>
      </w:r>
      <w:proofErr w:type="spellEnd"/>
      <w:r w:rsidRPr="005E4EEA">
        <w:t>]</w:t>
      </w:r>
      <w:r>
        <w:t>.</w:t>
      </w:r>
    </w:p>
    <w:p w:rsidR="004035EE" w:rsidRDefault="004035EE" w:rsidP="00DA3B17">
      <w:r>
        <w:t xml:space="preserve">The Transport PNC reports the status of the created ODU2 (Transit Segment) Tunnel and its path within the ODU Topology as shown in </w:t>
      </w:r>
      <w:r>
        <w:fldChar w:fldCharType="begin"/>
      </w:r>
      <w:r>
        <w:instrText xml:space="preserve"> REF _Ref484844225 \r \h </w:instrText>
      </w:r>
      <w:r>
        <w:fldChar w:fldCharType="separate"/>
      </w:r>
      <w:r>
        <w:t>Figure 3</w:t>
      </w:r>
      <w:r>
        <w:fldChar w:fldCharType="end"/>
      </w:r>
      <w:r>
        <w:t xml:space="preserve"> below:</w:t>
      </w:r>
    </w:p>
    <w:p w:rsidR="004035EE" w:rsidRPr="005E4EEA" w:rsidRDefault="004035EE" w:rsidP="004035EE">
      <w:pPr>
        <w:pStyle w:val="RFCFigure"/>
        <w:jc w:val="center"/>
        <w:rPr>
          <w:i/>
        </w:rPr>
      </w:pPr>
      <w:r w:rsidRPr="005E4EEA">
        <w:rPr>
          <w:i/>
          <w:highlight w:val="yellow"/>
        </w:rPr>
        <w:t>&lt;&lt;Insert Figure&gt;&gt;</w:t>
      </w:r>
    </w:p>
    <w:p w:rsidR="004035EE" w:rsidRPr="005E4EEA" w:rsidRDefault="004035EE" w:rsidP="004035EE">
      <w:pPr>
        <w:pStyle w:val="Caption"/>
      </w:pPr>
      <w:bookmarkStart w:id="8" w:name="_Ref484844225"/>
      <w:r>
        <w:t>ODU2 Transit Tunnel</w:t>
      </w:r>
      <w:bookmarkEnd w:id="8"/>
    </w:p>
    <w:p w:rsidR="004035EE" w:rsidRDefault="004035EE" w:rsidP="004035EE">
      <w:pPr>
        <w:pStyle w:val="Heading3"/>
      </w:pPr>
      <w:r>
        <w:t>OTN Client Private Line Service</w:t>
      </w:r>
    </w:p>
    <w:p w:rsidR="004035EE" w:rsidRDefault="004035EE" w:rsidP="00DA3B17">
      <w:r w:rsidRPr="004035EE">
        <w:rPr>
          <w:highlight w:val="yellow"/>
        </w:rPr>
        <w:t>To be added</w:t>
      </w:r>
    </w:p>
    <w:p w:rsidR="004035EE" w:rsidRDefault="004035EE" w:rsidP="004035EE">
      <w:pPr>
        <w:pStyle w:val="Heading3"/>
      </w:pPr>
      <w:r>
        <w:t>EPL over ODU Service</w:t>
      </w:r>
    </w:p>
    <w:p w:rsidR="004035EE" w:rsidRDefault="004035EE" w:rsidP="004035EE">
      <w:r w:rsidRPr="004035EE">
        <w:rPr>
          <w:highlight w:val="yellow"/>
        </w:rPr>
        <w:t>To be added</w:t>
      </w:r>
    </w:p>
    <w:p w:rsidR="006F6F19" w:rsidRPr="00DA3B17" w:rsidRDefault="00DA3B17" w:rsidP="00237595">
      <w:pPr>
        <w:pStyle w:val="Heading1"/>
      </w:pPr>
      <w:r>
        <w:t>Topology Abstraction: detailed JSON examples</w:t>
      </w:r>
    </w:p>
    <w:p w:rsidR="004035EE" w:rsidRPr="005E4EEA" w:rsidRDefault="004035EE" w:rsidP="00AC05AE">
      <w:pPr>
        <w:pStyle w:val="Heading2"/>
      </w:pPr>
      <w:r>
        <w:t>ODU White Topology Abstraction</w:t>
      </w:r>
    </w:p>
    <w:p w:rsidR="004035EE" w:rsidRDefault="004035EE" w:rsidP="00713412">
      <w:r w:rsidRPr="004035EE">
        <w:t xml:space="preserve">Section </w:t>
      </w:r>
      <w:r w:rsidR="002E7222">
        <w:fldChar w:fldCharType="begin"/>
      </w:r>
      <w:r w:rsidR="002E7222">
        <w:instrText xml:space="preserve"> REF _Ref484797891 \r \h \t  \* MERGEFORMAT </w:instrText>
      </w:r>
      <w:r w:rsidR="002E7222">
        <w:fldChar w:fldCharType="separate"/>
      </w:r>
      <w:r w:rsidRPr="004035EE">
        <w:t>3.1.1</w:t>
      </w:r>
      <w:r w:rsidR="002E7222">
        <w:fldChar w:fldCharType="end"/>
      </w:r>
      <w:r w:rsidR="00AC05AE">
        <w:t xml:space="preserve"> </w:t>
      </w:r>
      <w:r w:rsidRPr="004035EE">
        <w:t xml:space="preserve">describes </w:t>
      </w:r>
      <w:r>
        <w:t xml:space="preserve">how the Transport PNC can provide a white topology abstraction to the MDSC via the MPI. </w:t>
      </w:r>
      <w:r>
        <w:fldChar w:fldCharType="begin"/>
      </w:r>
      <w:r>
        <w:instrText xml:space="preserve"> REF _Ref484787417 \r \h </w:instrText>
      </w:r>
      <w:r>
        <w:fldChar w:fldCharType="separate"/>
      </w:r>
      <w:r>
        <w:t>Figure 2</w:t>
      </w:r>
      <w:r>
        <w:fldChar w:fldCharType="end"/>
      </w:r>
      <w:r>
        <w:t xml:space="preserve"> is an example of such ODU Topology.</w:t>
      </w:r>
    </w:p>
    <w:p w:rsidR="00AC05AE" w:rsidRDefault="00AC05AE" w:rsidP="00AC05AE">
      <w:r>
        <w:t>This</w:t>
      </w:r>
      <w:r w:rsidR="004035EE">
        <w:t xml:space="preserve"> section</w:t>
      </w:r>
      <w:r>
        <w:t xml:space="preserve"> provides the detailed JSON code</w:t>
      </w:r>
      <w:r w:rsidRPr="00AC05AE">
        <w:t xml:space="preserve"> </w:t>
      </w:r>
      <w:r>
        <w:t xml:space="preserve">describing this ODU Topology, using the </w:t>
      </w:r>
      <w:r w:rsidRPr="00AC05AE">
        <w:rPr>
          <w:highlight w:val="yellow"/>
        </w:rPr>
        <w:t>[TE-Topo] and [OTN-Topo]</w:t>
      </w:r>
      <w:r>
        <w:t xml:space="preserve"> YANG models.</w:t>
      </w:r>
    </w:p>
    <w:p w:rsidR="00AC05AE" w:rsidRPr="00AC05AE" w:rsidRDefault="00AC05AE" w:rsidP="00AC05AE">
      <w:pPr>
        <w:rPr>
          <w:i/>
        </w:rPr>
      </w:pPr>
      <w:r w:rsidRPr="00AC05AE">
        <w:rPr>
          <w:i/>
          <w:highlight w:val="yellow"/>
        </w:rPr>
        <w:t xml:space="preserve">JSON code to be </w:t>
      </w:r>
      <w:r>
        <w:rPr>
          <w:i/>
          <w:highlight w:val="yellow"/>
        </w:rPr>
        <w:t>prepared and added</w:t>
      </w:r>
      <w:r w:rsidRPr="00AC05AE">
        <w:rPr>
          <w:i/>
          <w:highlight w:val="yellow"/>
        </w:rPr>
        <w:t>.</w:t>
      </w:r>
    </w:p>
    <w:p w:rsidR="006F6F19" w:rsidRDefault="00DA3B17" w:rsidP="00237595">
      <w:pPr>
        <w:pStyle w:val="Heading1"/>
      </w:pPr>
      <w:r>
        <w:t>Service Configuration: detailed JSON examples</w:t>
      </w:r>
    </w:p>
    <w:p w:rsidR="00AC05AE" w:rsidRDefault="00AC05AE" w:rsidP="00AC05AE">
      <w:pPr>
        <w:pStyle w:val="Heading2"/>
      </w:pPr>
      <w:r>
        <w:t>ODU Transit Service</w:t>
      </w:r>
    </w:p>
    <w:p w:rsidR="00AC05AE" w:rsidRDefault="00AC05AE" w:rsidP="00AC05AE">
      <w:r w:rsidRPr="004035EE">
        <w:t xml:space="preserve">Section </w:t>
      </w:r>
      <w:r>
        <w:fldChar w:fldCharType="begin"/>
      </w:r>
      <w:r>
        <w:instrText xml:space="preserve"> REF _Ref484844672 \r \h \t </w:instrText>
      </w:r>
      <w:r>
        <w:fldChar w:fldCharType="separate"/>
      </w:r>
      <w:r>
        <w:t>3.2.1</w:t>
      </w:r>
      <w:r>
        <w:fldChar w:fldCharType="end"/>
      </w:r>
      <w:r>
        <w:t xml:space="preserve"> </w:t>
      </w:r>
      <w:r w:rsidRPr="004035EE">
        <w:t xml:space="preserve">describes </w:t>
      </w:r>
      <w:r>
        <w:t>how the MDSC can request a Transport PNC, via the MPI, to setup an ODU2 transit service over an ODU Topology described in s</w:t>
      </w:r>
      <w:r w:rsidRPr="004035EE">
        <w:t xml:space="preserve">ection </w:t>
      </w:r>
      <w:r w:rsidR="002E7222">
        <w:fldChar w:fldCharType="begin"/>
      </w:r>
      <w:r w:rsidR="002E7222">
        <w:instrText xml:space="preserve"> REF _Ref484797891 \r \h \t  \* MERGEFORMAT </w:instrText>
      </w:r>
      <w:r w:rsidR="002E7222">
        <w:fldChar w:fldCharType="separate"/>
      </w:r>
      <w:r w:rsidRPr="004035EE">
        <w:t>3.1.1</w:t>
      </w:r>
      <w:r w:rsidR="002E7222">
        <w:fldChar w:fldCharType="end"/>
      </w:r>
      <w:r>
        <w:t>.</w:t>
      </w:r>
    </w:p>
    <w:p w:rsidR="00AC05AE" w:rsidRDefault="00AC05AE" w:rsidP="00AC05AE">
      <w:r>
        <w:t>This section provides the detailed JSON code</w:t>
      </w:r>
      <w:r w:rsidRPr="00AC05AE">
        <w:t xml:space="preserve"> </w:t>
      </w:r>
      <w:r>
        <w:t xml:space="preserve">describing this ODU Topology, using the </w:t>
      </w:r>
      <w:r w:rsidRPr="00AC05AE">
        <w:rPr>
          <w:highlight w:val="yellow"/>
        </w:rPr>
        <w:t>[TE-</w:t>
      </w:r>
      <w:r>
        <w:rPr>
          <w:highlight w:val="yellow"/>
        </w:rPr>
        <w:t>Tunnel</w:t>
      </w:r>
      <w:r w:rsidRPr="00AC05AE">
        <w:rPr>
          <w:highlight w:val="yellow"/>
        </w:rPr>
        <w:t>] and [OTN-</w:t>
      </w:r>
      <w:r>
        <w:rPr>
          <w:highlight w:val="yellow"/>
        </w:rPr>
        <w:t>Tunnel</w:t>
      </w:r>
      <w:r w:rsidRPr="00AC05AE">
        <w:rPr>
          <w:highlight w:val="yellow"/>
        </w:rPr>
        <w:t>]</w:t>
      </w:r>
      <w:r>
        <w:t xml:space="preserve"> YANG models.</w:t>
      </w:r>
    </w:p>
    <w:p w:rsidR="00AC05AE" w:rsidRPr="00AC05AE" w:rsidRDefault="00AC05AE" w:rsidP="00AC05AE">
      <w:pPr>
        <w:rPr>
          <w:i/>
        </w:rPr>
      </w:pPr>
      <w:r w:rsidRPr="00AC05AE">
        <w:rPr>
          <w:i/>
          <w:highlight w:val="yellow"/>
        </w:rPr>
        <w:lastRenderedPageBreak/>
        <w:t>&lt;&lt;JSON code to be added&gt;&gt;</w:t>
      </w:r>
    </w:p>
    <w:p w:rsidR="006F6F19" w:rsidRPr="0063752C" w:rsidRDefault="006F6F19" w:rsidP="001E3E79">
      <w:pPr>
        <w:pStyle w:val="Heading1"/>
        <w:rPr>
          <w:highlight w:val="cyan"/>
        </w:rPr>
      </w:pPr>
      <w:bookmarkStart w:id="9" w:name="_Toc258322676"/>
      <w:r w:rsidRPr="0063752C">
        <w:rPr>
          <w:highlight w:val="cyan"/>
        </w:rPr>
        <w:t>Security Considerations</w:t>
      </w:r>
      <w:bookmarkEnd w:id="9"/>
    </w:p>
    <w:p w:rsidR="00D73EE8" w:rsidRPr="00357EC0" w:rsidRDefault="00357EC0" w:rsidP="00D73EE8">
      <w:pPr>
        <w:pStyle w:val="RFCInstructions"/>
        <w:rPr>
          <w:rFonts w:cs="Times New Roman"/>
          <w:highlight w:val="red"/>
        </w:rPr>
      </w:pPr>
      <w:r>
        <w:rPr>
          <w:highlight w:val="red"/>
        </w:rPr>
        <w:t xml:space="preserve">INFO (REMOVE): </w:t>
      </w:r>
      <w:r>
        <w:rPr>
          <w:highlight w:val="red"/>
        </w:rPr>
        <w:tab/>
      </w:r>
      <w:r w:rsidR="006F6F19" w:rsidRPr="00357EC0">
        <w:rPr>
          <w:highlight w:val="red"/>
        </w:rPr>
        <w:t>Every draf</w:t>
      </w:r>
      <w:r w:rsidR="00D73EE8" w:rsidRPr="00357EC0">
        <w:rPr>
          <w:highlight w:val="red"/>
        </w:rPr>
        <w:t xml:space="preserve">t MUST have a </w:t>
      </w:r>
      <w:r w:rsidR="00FA7437">
        <w:rPr>
          <w:highlight w:val="red"/>
        </w:rPr>
        <w:t>S</w:t>
      </w:r>
      <w:r w:rsidR="00D73EE8" w:rsidRPr="00357EC0">
        <w:rPr>
          <w:highlight w:val="red"/>
        </w:rPr>
        <w:t xml:space="preserve">ecurity </w:t>
      </w:r>
      <w:r w:rsidR="00FA7437">
        <w:rPr>
          <w:highlight w:val="red"/>
        </w:rPr>
        <w:t xml:space="preserve">Considerations </w:t>
      </w:r>
      <w:r w:rsidR="00D73EE8" w:rsidRPr="00357EC0">
        <w:rPr>
          <w:highlight w:val="red"/>
        </w:rPr>
        <w:t>section.</w:t>
      </w:r>
    </w:p>
    <w:p w:rsidR="00357EC0" w:rsidRDefault="00357EC0" w:rsidP="00357EC0">
      <w:r>
        <w:rPr>
          <w:highlight w:val="yellow"/>
        </w:rPr>
        <w:t>&lt;Add any security considerations&gt;</w:t>
      </w:r>
    </w:p>
    <w:p w:rsidR="00055923" w:rsidRPr="00DA3B17" w:rsidRDefault="00055923" w:rsidP="00055923">
      <w:pPr>
        <w:pStyle w:val="Heading1"/>
      </w:pPr>
      <w:bookmarkStart w:id="10" w:name="_Toc258322677"/>
      <w:r w:rsidRPr="00DA3B17">
        <w:t>IANA Considerations</w:t>
      </w:r>
      <w:bookmarkEnd w:id="10"/>
    </w:p>
    <w:p w:rsidR="00055923" w:rsidRPr="00055923" w:rsidRDefault="00DA3B17" w:rsidP="00B016B1">
      <w:pPr>
        <w:rPr>
          <w:rFonts w:eastAsia="Times New Roman"/>
        </w:rPr>
      </w:pPr>
      <w:r w:rsidRPr="00DA3B17">
        <w:t>This document requires no IANA actions</w:t>
      </w:r>
      <w:r>
        <w:t>.</w:t>
      </w:r>
    </w:p>
    <w:p w:rsidR="001E3E79" w:rsidRPr="0063752C" w:rsidRDefault="001E3E79" w:rsidP="001E3E79">
      <w:pPr>
        <w:pStyle w:val="Heading1"/>
        <w:rPr>
          <w:highlight w:val="cyan"/>
        </w:rPr>
      </w:pPr>
      <w:bookmarkStart w:id="11" w:name="_Toc258322678"/>
      <w:r w:rsidRPr="0063752C">
        <w:rPr>
          <w:highlight w:val="cyan"/>
        </w:rPr>
        <w:t>Conclusions</w:t>
      </w:r>
      <w:bookmarkEnd w:id="11"/>
    </w:p>
    <w:p w:rsidR="001E3E79" w:rsidRDefault="001E3E79" w:rsidP="001E3E79">
      <w:r>
        <w:rPr>
          <w:highlight w:val="yellow"/>
        </w:rPr>
        <w:t>&lt;Add any conclusions&gt;</w:t>
      </w:r>
    </w:p>
    <w:p w:rsidR="002E1F5F" w:rsidRPr="00DA3B17" w:rsidRDefault="002E1F5F" w:rsidP="001E3E79">
      <w:pPr>
        <w:pStyle w:val="Heading1"/>
      </w:pPr>
      <w:bookmarkStart w:id="12" w:name="_Toc258322679"/>
      <w:r w:rsidRPr="00DA3B17">
        <w:t>References</w:t>
      </w:r>
      <w:bookmarkEnd w:id="12"/>
    </w:p>
    <w:p w:rsidR="002E1F5F" w:rsidRPr="00DA3B17" w:rsidRDefault="002E1F5F" w:rsidP="001E3E79">
      <w:pPr>
        <w:pStyle w:val="Heading2"/>
      </w:pPr>
      <w:bookmarkStart w:id="13" w:name="_Toc258322680"/>
      <w:r w:rsidRPr="00DA3B17">
        <w:t>Normative References</w:t>
      </w:r>
      <w:bookmarkEnd w:id="13"/>
    </w:p>
    <w:p w:rsidR="002E1F5F" w:rsidRDefault="002E1F5F" w:rsidP="00E915FE">
      <w:pPr>
        <w:pStyle w:val="RFCReferencesBookmark"/>
      </w:pPr>
      <w:r>
        <w:t>[</w:t>
      </w:r>
      <w:r w:rsidR="00DA3B17">
        <w:t>TNBI-</w:t>
      </w:r>
      <w:proofErr w:type="spellStart"/>
      <w:r w:rsidR="00DA3B17">
        <w:t>UseCase</w:t>
      </w:r>
      <w:proofErr w:type="spellEnd"/>
      <w:r>
        <w:t>]</w:t>
      </w:r>
      <w:r>
        <w:tab/>
      </w:r>
      <w:r w:rsidR="00DA3B17">
        <w:t>Busi</w:t>
      </w:r>
      <w:r w:rsidRPr="00E915FE">
        <w:t xml:space="preserve">, </w:t>
      </w:r>
      <w:r w:rsidR="00DA3B17">
        <w:t>I</w:t>
      </w:r>
      <w:r w:rsidRPr="00E915FE">
        <w:t xml:space="preserve">., </w:t>
      </w:r>
      <w:r w:rsidR="00DA3B17">
        <w:t xml:space="preserve">King, D. et al, </w:t>
      </w:r>
      <w:r w:rsidRPr="00E915FE">
        <w:t>"</w:t>
      </w:r>
      <w:r w:rsidR="00DA3B17" w:rsidRPr="00DA3B17">
        <w:t xml:space="preserve"> Transport Northbound Interface Use Cases</w:t>
      </w:r>
      <w:r w:rsidRPr="00E915FE">
        <w:t xml:space="preserve">", </w:t>
      </w:r>
      <w:r w:rsidR="00DA3B17" w:rsidRPr="00DA3B17">
        <w:t>draft-tnbidt-ccamp-transport-nbi-use-cases</w:t>
      </w:r>
      <w:r w:rsidRPr="00E915FE">
        <w:t xml:space="preserve">, </w:t>
      </w:r>
      <w:r w:rsidR="00DA3B17" w:rsidRPr="00DA3B17">
        <w:t>work in progress</w:t>
      </w:r>
      <w:r w:rsidRPr="00E915FE">
        <w:t>.</w:t>
      </w:r>
    </w:p>
    <w:p w:rsidR="002E1F5F" w:rsidRPr="00DA3B17" w:rsidRDefault="002E1F5F" w:rsidP="001E3E79">
      <w:pPr>
        <w:pStyle w:val="Heading2"/>
      </w:pPr>
      <w:bookmarkStart w:id="14" w:name="_Toc258322681"/>
      <w:r w:rsidRPr="00DA3B17">
        <w:t>Informative References</w:t>
      </w:r>
      <w:bookmarkEnd w:id="14"/>
    </w:p>
    <w:p w:rsidR="002E1F5F" w:rsidRPr="00E915FE" w:rsidRDefault="002E1F5F" w:rsidP="00DA3B17">
      <w:pPr>
        <w:pStyle w:val="RFCReferencesBookmark"/>
      </w:pPr>
      <w:r>
        <w:t>[</w:t>
      </w:r>
      <w:r w:rsidR="00DA3B17">
        <w:t>ONF TR-527</w:t>
      </w:r>
      <w:r>
        <w:t>]</w:t>
      </w:r>
      <w:r>
        <w:tab/>
      </w:r>
      <w:r w:rsidR="00DA3B17" w:rsidRPr="00DA3B17">
        <w:t>ONF Technical Recommendation TR-527</w:t>
      </w:r>
      <w:r w:rsidRPr="00E915FE">
        <w:t>, "</w:t>
      </w:r>
      <w:r w:rsidR="00DA3B17">
        <w:t>Functional Requirements for Transport API</w:t>
      </w:r>
      <w:r w:rsidRPr="00E915FE">
        <w:t xml:space="preserve">", </w:t>
      </w:r>
      <w:r w:rsidR="00DA3B17">
        <w:t>June 2016</w:t>
      </w:r>
      <w:r w:rsidRPr="00E915FE">
        <w:t>.</w:t>
      </w:r>
    </w:p>
    <w:p w:rsidR="001E3E79" w:rsidRPr="0063752C" w:rsidRDefault="001E3E79" w:rsidP="001E3E79">
      <w:pPr>
        <w:pStyle w:val="Heading1"/>
        <w:rPr>
          <w:highlight w:val="cyan"/>
        </w:rPr>
      </w:pPr>
      <w:bookmarkStart w:id="15" w:name="_Toc258322682"/>
      <w:r w:rsidRPr="0063752C">
        <w:rPr>
          <w:highlight w:val="cyan"/>
        </w:rPr>
        <w:t>Acknowledgments</w:t>
      </w:r>
      <w:bookmarkEnd w:id="15"/>
    </w:p>
    <w:p w:rsidR="00F22914" w:rsidRDefault="001E3E79" w:rsidP="00F22914">
      <w:r w:rsidRPr="00DA1B42">
        <w:rPr>
          <w:highlight w:val="yellow"/>
        </w:rPr>
        <w:t>&lt;Add any acknowledgements&gt;</w:t>
      </w:r>
    </w:p>
    <w:p w:rsidR="006B6757" w:rsidRDefault="002344D0" w:rsidP="006B6757">
      <w:pPr>
        <w:pStyle w:val="RFCInstructions"/>
      </w:pPr>
      <w:r>
        <w:rPr>
          <w:highlight w:val="red"/>
        </w:rPr>
        <w:t xml:space="preserve">INFO (REMOVE): </w:t>
      </w:r>
      <w:r w:rsidR="006B6757" w:rsidRPr="006B6757">
        <w:rPr>
          <w:highlight w:val="red"/>
        </w:rPr>
        <w:t>The author of this template would appreciate if you would keep the following line in your final IDs and RFCs:</w:t>
      </w:r>
    </w:p>
    <w:p w:rsidR="00A41519" w:rsidRPr="00A41519" w:rsidRDefault="00A41519" w:rsidP="00A41519">
      <w:r w:rsidRPr="0063752C">
        <w:rPr>
          <w:highlight w:val="cyan"/>
        </w:rPr>
        <w:t>This document was prepared using 2-Word-v2.0.template.dot.</w:t>
      </w:r>
    </w:p>
    <w:p w:rsidR="00756310" w:rsidRPr="0010654D" w:rsidRDefault="00FA7437" w:rsidP="0072225C">
      <w:pPr>
        <w:pStyle w:val="RFCApp"/>
        <w:rPr>
          <w:highlight w:val="yellow"/>
        </w:rPr>
      </w:pPr>
      <w:bookmarkStart w:id="16" w:name="_Toc258322683"/>
      <w:r>
        <w:rPr>
          <w:highlight w:val="yellow"/>
        </w:rPr>
        <w:lastRenderedPageBreak/>
        <w:t>&lt;</w:t>
      </w:r>
      <w:r w:rsidR="00756310" w:rsidRPr="0010654D">
        <w:rPr>
          <w:highlight w:val="yellow"/>
        </w:rPr>
        <w:t>First Appendix</w:t>
      </w:r>
      <w:r>
        <w:rPr>
          <w:highlight w:val="yellow"/>
        </w:rPr>
        <w:t>&gt;</w:t>
      </w:r>
      <w:bookmarkEnd w:id="16"/>
    </w:p>
    <w:p w:rsidR="00756310" w:rsidRPr="00357EC0" w:rsidRDefault="00357EC0" w:rsidP="0010654D">
      <w:pPr>
        <w:pStyle w:val="RFCInstructions"/>
        <w:rPr>
          <w:highlight w:val="red"/>
        </w:rPr>
      </w:pPr>
      <w:r>
        <w:rPr>
          <w:highlight w:val="red"/>
        </w:rPr>
        <w:t xml:space="preserve">INFO (REMOVE): </w:t>
      </w:r>
      <w:r w:rsidR="00756310" w:rsidRPr="00357EC0">
        <w:rPr>
          <w:highlight w:val="red"/>
        </w:rPr>
        <w:t>Starts on a new page</w:t>
      </w:r>
      <w:r w:rsidR="0010654D" w:rsidRPr="00357EC0">
        <w:rPr>
          <w:highlight w:val="red"/>
        </w:rPr>
        <w:t>. These are optional.</w:t>
      </w:r>
    </w:p>
    <w:p w:rsidR="00073B3B" w:rsidRDefault="00357EC0" w:rsidP="0010654D">
      <w:pPr>
        <w:pStyle w:val="RFCInstructions"/>
        <w:rPr>
          <w:highlight w:val="red"/>
        </w:rPr>
      </w:pPr>
      <w:r>
        <w:rPr>
          <w:highlight w:val="red"/>
        </w:rPr>
        <w:t xml:space="preserve">INFO (REMOVE): </w:t>
      </w:r>
      <w:r w:rsidR="00073B3B" w:rsidRPr="00357EC0">
        <w:rPr>
          <w:highlight w:val="red"/>
        </w:rPr>
        <w:t>Careful with headers in appendices - they won't renumber when moved in/out levels in outline mode. Only Header</w:t>
      </w:r>
      <w:r w:rsidR="0007656C" w:rsidRPr="00357EC0">
        <w:rPr>
          <w:highlight w:val="red"/>
        </w:rPr>
        <w:t>s</w:t>
      </w:r>
      <w:r w:rsidR="00073B3B" w:rsidRPr="00357EC0">
        <w:rPr>
          <w:highlight w:val="red"/>
        </w:rPr>
        <w:t xml:space="preserve"> 1-9 do that trick</w:t>
      </w:r>
      <w:r w:rsidR="0007656C" w:rsidRPr="00357EC0">
        <w:rPr>
          <w:highlight w:val="red"/>
        </w:rPr>
        <w:t>, as used in the body of the RFC</w:t>
      </w:r>
      <w:r w:rsidR="00073B3B" w:rsidRPr="00357EC0">
        <w:rPr>
          <w:highlight w:val="red"/>
        </w:rPr>
        <w:t>!</w:t>
      </w:r>
    </w:p>
    <w:p w:rsidR="00756310" w:rsidRPr="0010654D" w:rsidRDefault="00FA7437" w:rsidP="00A43372">
      <w:pPr>
        <w:pStyle w:val="RFCAppH1"/>
        <w:rPr>
          <w:highlight w:val="yellow"/>
        </w:rPr>
      </w:pPr>
      <w:bookmarkStart w:id="17" w:name="_Toc258322684"/>
      <w:r>
        <w:rPr>
          <w:highlight w:val="yellow"/>
        </w:rPr>
        <w:t>&lt;</w:t>
      </w:r>
      <w:r w:rsidR="00756310" w:rsidRPr="0010654D">
        <w:rPr>
          <w:highlight w:val="yellow"/>
        </w:rPr>
        <w:t>First Header</w:t>
      </w:r>
      <w:r w:rsidR="0010654D" w:rsidRPr="0010654D">
        <w:rPr>
          <w:highlight w:val="yellow"/>
        </w:rPr>
        <w:t xml:space="preserve"> lev</w:t>
      </w:r>
      <w:r w:rsidR="002F361B">
        <w:rPr>
          <w:highlight w:val="yellow"/>
        </w:rPr>
        <w:t>el</w:t>
      </w:r>
      <w:r>
        <w:rPr>
          <w:highlight w:val="yellow"/>
        </w:rPr>
        <w:t>&gt;</w:t>
      </w:r>
      <w:bookmarkEnd w:id="17"/>
    </w:p>
    <w:p w:rsidR="00756310" w:rsidRPr="0010654D" w:rsidRDefault="00FA7437" w:rsidP="00756310">
      <w:pPr>
        <w:rPr>
          <w:highlight w:val="yellow"/>
        </w:rPr>
      </w:pPr>
      <w:r>
        <w:rPr>
          <w:highlight w:val="yellow"/>
        </w:rPr>
        <w:t>&lt;</w:t>
      </w:r>
      <w:r w:rsidR="00756310" w:rsidRPr="0010654D">
        <w:rPr>
          <w:highlight w:val="yellow"/>
        </w:rPr>
        <w:t>Text</w:t>
      </w:r>
      <w:r>
        <w:rPr>
          <w:highlight w:val="yellow"/>
        </w:rPr>
        <w:t>&gt;</w:t>
      </w:r>
    </w:p>
    <w:p w:rsidR="00756310" w:rsidRPr="0010654D" w:rsidRDefault="00FA7437" w:rsidP="00756310">
      <w:pPr>
        <w:pStyle w:val="RFCAppH1"/>
        <w:rPr>
          <w:highlight w:val="yellow"/>
        </w:rPr>
      </w:pPr>
      <w:bookmarkStart w:id="18" w:name="_Toc258322685"/>
      <w:r>
        <w:rPr>
          <w:highlight w:val="yellow"/>
        </w:rPr>
        <w:t>&lt;</w:t>
      </w:r>
      <w:r w:rsidR="00756310" w:rsidRPr="0010654D">
        <w:rPr>
          <w:highlight w:val="yellow"/>
        </w:rPr>
        <w:t>Second Header</w:t>
      </w:r>
      <w:r w:rsidR="0010654D" w:rsidRPr="0010654D">
        <w:rPr>
          <w:highlight w:val="yellow"/>
        </w:rPr>
        <w:t xml:space="preserve"> level 1</w:t>
      </w:r>
      <w:r>
        <w:rPr>
          <w:highlight w:val="yellow"/>
        </w:rPr>
        <w:t>&gt;</w:t>
      </w:r>
      <w:bookmarkEnd w:id="18"/>
    </w:p>
    <w:p w:rsidR="00275C44" w:rsidRDefault="00275C44" w:rsidP="00275C44">
      <w:pPr>
        <w:rPr>
          <w:b/>
        </w:rPr>
      </w:pPr>
      <w:r>
        <w:rPr>
          <w:b/>
          <w:highlight w:val="red"/>
        </w:rPr>
        <w:t xml:space="preserve">INFO (REMOVE): </w:t>
      </w:r>
      <w:r w:rsidR="00B918AD">
        <w:rPr>
          <w:b/>
          <w:highlight w:val="red"/>
        </w:rPr>
        <w:t>The</w:t>
      </w:r>
      <w:r>
        <w:rPr>
          <w:b/>
          <w:highlight w:val="red"/>
        </w:rPr>
        <w:t xml:space="preserve"> following </w:t>
      </w:r>
      <w:r w:rsidR="00B918AD">
        <w:rPr>
          <w:b/>
          <w:highlight w:val="red"/>
        </w:rPr>
        <w:t xml:space="preserve">‘abbreviated statement’ or the subsequent ‘full statement’ </w:t>
      </w:r>
      <w:r>
        <w:rPr>
          <w:b/>
          <w:highlight w:val="red"/>
        </w:rPr>
        <w:t xml:space="preserve">are required if the document contains any code (see BCP </w:t>
      </w:r>
      <w:r w:rsidRPr="00275C44">
        <w:rPr>
          <w:b/>
          <w:highlight w:val="red"/>
        </w:rPr>
        <w:t>78 for further information)</w:t>
      </w:r>
      <w:r w:rsidR="00A73565">
        <w:rPr>
          <w:b/>
          <w:highlight w:val="red"/>
        </w:rPr>
        <w:t xml:space="preserve">. The first is an </w:t>
      </w:r>
      <w:r w:rsidR="00B918AD">
        <w:rPr>
          <w:b/>
          <w:highlight w:val="red"/>
        </w:rPr>
        <w:t>‘</w:t>
      </w:r>
      <w:r w:rsidR="00A73565">
        <w:rPr>
          <w:b/>
          <w:highlight w:val="red"/>
        </w:rPr>
        <w:t>abbreviated statement</w:t>
      </w:r>
      <w:r w:rsidR="00B918AD">
        <w:rPr>
          <w:b/>
          <w:highlight w:val="red"/>
        </w:rPr>
        <w:t>’</w:t>
      </w:r>
      <w:r w:rsidRPr="00275C44">
        <w:rPr>
          <w:b/>
          <w:highlight w:val="red"/>
        </w:rPr>
        <w:t>:</w:t>
      </w:r>
    </w:p>
    <w:p w:rsidR="00275C44" w:rsidRPr="00275C44" w:rsidRDefault="00275C44" w:rsidP="00275C44">
      <w:r w:rsidRPr="00275C44">
        <w:rPr>
          <w:highlight w:val="green"/>
        </w:rPr>
        <w:t xml:space="preserve">Copyright (c) </w:t>
      </w:r>
      <w:r w:rsidR="00D814CE" w:rsidRPr="00275C44">
        <w:rPr>
          <w:highlight w:val="green"/>
        </w:rPr>
        <w:fldChar w:fldCharType="begin"/>
      </w:r>
      <w:r w:rsidRPr="00275C44">
        <w:rPr>
          <w:highlight w:val="green"/>
        </w:rPr>
        <w:instrText xml:space="preserve"> SAVEDATE  \@ "yyyy"  \* MERGEFORMAT </w:instrText>
      </w:r>
      <w:r w:rsidR="00D814CE" w:rsidRPr="00275C44">
        <w:rPr>
          <w:highlight w:val="green"/>
        </w:rPr>
        <w:fldChar w:fldCharType="separate"/>
      </w:r>
      <w:r w:rsidR="00CB3FA4">
        <w:rPr>
          <w:noProof/>
          <w:highlight w:val="green"/>
        </w:rPr>
        <w:t>2017</w:t>
      </w:r>
      <w:r w:rsidR="00D814CE" w:rsidRPr="00275C44">
        <w:rPr>
          <w:highlight w:val="green"/>
        </w:rPr>
        <w:fldChar w:fldCharType="end"/>
      </w:r>
      <w:r w:rsidRPr="00275C44">
        <w:rPr>
          <w:highlight w:val="green"/>
        </w:rPr>
        <w:t xml:space="preserve"> IETF Trust and the persons identified as authors of the code. All rights reserved.</w:t>
      </w:r>
    </w:p>
    <w:p w:rsidR="003349FE" w:rsidRDefault="003349FE" w:rsidP="003349FE">
      <w:r w:rsidRPr="003349FE">
        <w:rPr>
          <w:highlight w:val="green"/>
        </w:rPr>
        <w:t>Redistribution and use in source and binary forms, with or without modification, is permitted pursuant to, and subject to the license terms contained in, the Simplified BSD License set forth in Section 4.c of the IETF Trust’s Legal Provisions Relating to IETF Documents (http://trustee.ietf.org/license-info).</w:t>
      </w:r>
    </w:p>
    <w:p w:rsidR="003349FE" w:rsidRPr="00A73565" w:rsidRDefault="00A73565" w:rsidP="003349FE">
      <w:pPr>
        <w:rPr>
          <w:b/>
        </w:rPr>
      </w:pPr>
      <w:r w:rsidRPr="00A73565">
        <w:rPr>
          <w:b/>
          <w:highlight w:val="red"/>
        </w:rPr>
        <w:t xml:space="preserve">INFO (REMOVE): </w:t>
      </w:r>
      <w:r w:rsidR="00FE3F17">
        <w:rPr>
          <w:b/>
          <w:highlight w:val="red"/>
        </w:rPr>
        <w:t>o</w:t>
      </w:r>
      <w:r w:rsidRPr="00A73565">
        <w:rPr>
          <w:b/>
          <w:highlight w:val="red"/>
        </w:rPr>
        <w:t xml:space="preserve">r use this </w:t>
      </w:r>
      <w:r w:rsidR="00B918AD">
        <w:rPr>
          <w:b/>
          <w:highlight w:val="red"/>
        </w:rPr>
        <w:t>‘</w:t>
      </w:r>
      <w:r w:rsidRPr="00A73565">
        <w:rPr>
          <w:b/>
          <w:highlight w:val="red"/>
        </w:rPr>
        <w:t xml:space="preserve">full </w:t>
      </w:r>
      <w:r>
        <w:rPr>
          <w:b/>
          <w:highlight w:val="red"/>
        </w:rPr>
        <w:t>statement</w:t>
      </w:r>
      <w:r w:rsidR="00B918AD">
        <w:rPr>
          <w:b/>
          <w:highlight w:val="red"/>
        </w:rPr>
        <w:t>’ (through the remainder of this subsection)</w:t>
      </w:r>
      <w:r w:rsidR="003349FE" w:rsidRPr="00A73565">
        <w:rPr>
          <w:b/>
          <w:highlight w:val="red"/>
        </w:rPr>
        <w:t>:</w:t>
      </w:r>
    </w:p>
    <w:p w:rsidR="003349FE" w:rsidRPr="00275C44" w:rsidRDefault="003349FE" w:rsidP="003349FE">
      <w:r w:rsidRPr="00275C44">
        <w:rPr>
          <w:highlight w:val="green"/>
        </w:rPr>
        <w:t xml:space="preserve">Copyright (c) </w:t>
      </w:r>
      <w:r w:rsidR="00D814CE" w:rsidRPr="00275C44">
        <w:rPr>
          <w:highlight w:val="green"/>
        </w:rPr>
        <w:fldChar w:fldCharType="begin"/>
      </w:r>
      <w:r w:rsidRPr="00275C44">
        <w:rPr>
          <w:highlight w:val="green"/>
        </w:rPr>
        <w:instrText xml:space="preserve"> SAVEDATE  \@ "yyyy"  \* MERGEFORMAT </w:instrText>
      </w:r>
      <w:r w:rsidR="00D814CE" w:rsidRPr="00275C44">
        <w:rPr>
          <w:highlight w:val="green"/>
        </w:rPr>
        <w:fldChar w:fldCharType="separate"/>
      </w:r>
      <w:r w:rsidR="00CB3FA4">
        <w:rPr>
          <w:noProof/>
          <w:highlight w:val="green"/>
        </w:rPr>
        <w:t>2017</w:t>
      </w:r>
      <w:r w:rsidR="00D814CE" w:rsidRPr="00275C44">
        <w:rPr>
          <w:highlight w:val="green"/>
        </w:rPr>
        <w:fldChar w:fldCharType="end"/>
      </w:r>
      <w:r w:rsidRPr="00275C44">
        <w:rPr>
          <w:highlight w:val="green"/>
        </w:rPr>
        <w:t xml:space="preserve"> IETF Trust and the persons identified as authors of the code. All rights reserved.</w:t>
      </w:r>
    </w:p>
    <w:p w:rsidR="003349FE" w:rsidRPr="003349FE" w:rsidRDefault="003349FE" w:rsidP="003349FE">
      <w:pPr>
        <w:rPr>
          <w:highlight w:val="green"/>
        </w:rPr>
      </w:pPr>
      <w:r w:rsidRPr="003349FE">
        <w:rPr>
          <w:highlight w:val="green"/>
        </w:rPr>
        <w:t>Redistribution and use in source and binary forms, with or without modification, are permitted provided that the following conditions are met:</w:t>
      </w:r>
    </w:p>
    <w:p w:rsidR="003349FE" w:rsidRPr="003349FE" w:rsidRDefault="003349FE" w:rsidP="003349FE">
      <w:pPr>
        <w:pStyle w:val="RFCListBullet"/>
        <w:rPr>
          <w:highlight w:val="green"/>
        </w:rPr>
      </w:pPr>
      <w:r w:rsidRPr="003349FE">
        <w:rPr>
          <w:highlight w:val="green"/>
        </w:rPr>
        <w:t xml:space="preserve">Redistributions of source code must retain the above copyright notice, this list of conditions and the following disclaimer. </w:t>
      </w:r>
    </w:p>
    <w:p w:rsidR="003349FE" w:rsidRPr="003349FE" w:rsidRDefault="003349FE" w:rsidP="003349FE">
      <w:pPr>
        <w:pStyle w:val="RFCListBullet"/>
        <w:rPr>
          <w:highlight w:val="green"/>
        </w:rPr>
      </w:pPr>
      <w:r w:rsidRPr="003349FE">
        <w:rPr>
          <w:highlight w:val="green"/>
        </w:rPr>
        <w:t xml:space="preserve">Redistributions in binary form must reproduce the above copyright notice, this list of conditions and the following disclaimer in the documentation and/or other materials provided with the distribution. </w:t>
      </w:r>
    </w:p>
    <w:p w:rsidR="003349FE" w:rsidRPr="003349FE" w:rsidRDefault="003349FE" w:rsidP="003349FE">
      <w:pPr>
        <w:pStyle w:val="RFCListBullet"/>
        <w:rPr>
          <w:highlight w:val="green"/>
        </w:rPr>
      </w:pPr>
      <w:r w:rsidRPr="003349FE">
        <w:rPr>
          <w:highlight w:val="green"/>
        </w:rPr>
        <w:lastRenderedPageBreak/>
        <w:t>Neither the name of Internet Society, IETF or IETF Trust, nor the names of specific contributors, may be used to endorse or promote products derived from this software without specific prior written permission.</w:t>
      </w:r>
    </w:p>
    <w:p w:rsidR="00275C44" w:rsidRPr="00275C44" w:rsidRDefault="00275C44" w:rsidP="003349FE">
      <w:r w:rsidRPr="003349FE">
        <w:rPr>
          <w:highlight w:val="green"/>
        </w:rPr>
        <w:t xml:space="preserve">THIS SOFTWARE IS PROVIDED BY THE COPYRIGHT HOLDERS AND CONTRIBUTORS </w:t>
      </w:r>
      <w:r w:rsidRPr="00275C44">
        <w:rPr>
          <w:highlight w:val="green"/>
        </w:rPr>
        <w:t>"AS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73B3B" w:rsidRPr="0010654D" w:rsidRDefault="00FA7437" w:rsidP="00073B3B">
      <w:pPr>
        <w:pStyle w:val="RFCAppH2"/>
        <w:rPr>
          <w:highlight w:val="yellow"/>
        </w:rPr>
      </w:pPr>
      <w:bookmarkStart w:id="19" w:name="_Toc258322686"/>
      <w:r>
        <w:rPr>
          <w:highlight w:val="yellow"/>
        </w:rPr>
        <w:t>&lt;</w:t>
      </w:r>
      <w:r w:rsidR="00073B3B">
        <w:rPr>
          <w:highlight w:val="yellow"/>
        </w:rPr>
        <w:t>H2</w:t>
      </w:r>
      <w:r>
        <w:rPr>
          <w:highlight w:val="yellow"/>
        </w:rPr>
        <w:t>&gt;</w:t>
      </w:r>
      <w:bookmarkEnd w:id="19"/>
    </w:p>
    <w:p w:rsidR="00073B3B" w:rsidRPr="0010654D" w:rsidRDefault="00FA7437" w:rsidP="00073B3B">
      <w:pPr>
        <w:rPr>
          <w:highlight w:val="yellow"/>
        </w:rPr>
      </w:pPr>
      <w:r>
        <w:rPr>
          <w:highlight w:val="yellow"/>
        </w:rPr>
        <w:t>&lt;</w:t>
      </w:r>
      <w:r w:rsidR="00073B3B" w:rsidRPr="0010654D">
        <w:rPr>
          <w:highlight w:val="yellow"/>
        </w:rPr>
        <w:t>Text</w:t>
      </w:r>
      <w:r>
        <w:rPr>
          <w:highlight w:val="yellow"/>
        </w:rPr>
        <w:t>&gt;</w:t>
      </w:r>
    </w:p>
    <w:p w:rsidR="00073B3B" w:rsidRPr="0010654D" w:rsidRDefault="00FA7437" w:rsidP="00073B3B">
      <w:pPr>
        <w:pStyle w:val="RFCAppH3"/>
        <w:rPr>
          <w:highlight w:val="yellow"/>
        </w:rPr>
      </w:pPr>
      <w:bookmarkStart w:id="20" w:name="_Toc258322687"/>
      <w:r>
        <w:rPr>
          <w:highlight w:val="yellow"/>
        </w:rPr>
        <w:t>&lt;</w:t>
      </w:r>
      <w:r w:rsidR="00073B3B">
        <w:rPr>
          <w:highlight w:val="yellow"/>
        </w:rPr>
        <w:t>H3</w:t>
      </w:r>
      <w:r>
        <w:rPr>
          <w:highlight w:val="yellow"/>
        </w:rPr>
        <w:t>&gt;</w:t>
      </w:r>
      <w:bookmarkEnd w:id="20"/>
    </w:p>
    <w:p w:rsidR="00073B3B" w:rsidRPr="0010654D" w:rsidRDefault="00FA7437" w:rsidP="00073B3B">
      <w:pPr>
        <w:rPr>
          <w:highlight w:val="yellow"/>
        </w:rPr>
      </w:pPr>
      <w:r>
        <w:rPr>
          <w:highlight w:val="yellow"/>
        </w:rPr>
        <w:t>&lt;</w:t>
      </w:r>
      <w:r w:rsidR="00073B3B" w:rsidRPr="0010654D">
        <w:rPr>
          <w:highlight w:val="yellow"/>
        </w:rPr>
        <w:t>Text</w:t>
      </w:r>
      <w:r>
        <w:rPr>
          <w:highlight w:val="yellow"/>
        </w:rPr>
        <w:t>&gt;</w:t>
      </w:r>
    </w:p>
    <w:p w:rsidR="00756310" w:rsidRPr="0010654D" w:rsidRDefault="00FA7437" w:rsidP="00756310">
      <w:pPr>
        <w:pStyle w:val="RFCAppH4"/>
        <w:rPr>
          <w:highlight w:val="yellow"/>
        </w:rPr>
      </w:pPr>
      <w:bookmarkStart w:id="21" w:name="_Toc258322688"/>
      <w:r>
        <w:rPr>
          <w:highlight w:val="yellow"/>
        </w:rPr>
        <w:t>&lt;</w:t>
      </w:r>
      <w:r w:rsidR="00756310" w:rsidRPr="0010654D">
        <w:rPr>
          <w:highlight w:val="yellow"/>
        </w:rPr>
        <w:t>H4</w:t>
      </w:r>
      <w:r>
        <w:rPr>
          <w:highlight w:val="yellow"/>
        </w:rPr>
        <w:t>&gt;</w:t>
      </w:r>
      <w:bookmarkEnd w:id="21"/>
    </w:p>
    <w:p w:rsidR="00756310" w:rsidRPr="0010654D" w:rsidRDefault="00FA7437" w:rsidP="001E3E79">
      <w:pPr>
        <w:rPr>
          <w:highlight w:val="yellow"/>
        </w:rPr>
      </w:pPr>
      <w:r>
        <w:rPr>
          <w:highlight w:val="yellow"/>
        </w:rPr>
        <w:t>&lt;</w:t>
      </w:r>
      <w:r w:rsidR="00756310" w:rsidRPr="0010654D">
        <w:rPr>
          <w:highlight w:val="yellow"/>
        </w:rPr>
        <w:t>Text</w:t>
      </w:r>
      <w:r>
        <w:rPr>
          <w:highlight w:val="yellow"/>
        </w:rPr>
        <w:t>&gt;</w:t>
      </w:r>
    </w:p>
    <w:p w:rsidR="00756310" w:rsidRPr="0010654D" w:rsidRDefault="00FA7437" w:rsidP="00073B3B">
      <w:pPr>
        <w:pStyle w:val="RFCAppH5"/>
        <w:rPr>
          <w:highlight w:val="yellow"/>
        </w:rPr>
      </w:pPr>
      <w:bookmarkStart w:id="22" w:name="_Toc258322689"/>
      <w:r>
        <w:rPr>
          <w:highlight w:val="yellow"/>
        </w:rPr>
        <w:t>&lt;</w:t>
      </w:r>
      <w:r w:rsidR="00756310" w:rsidRPr="0010654D">
        <w:rPr>
          <w:highlight w:val="yellow"/>
        </w:rPr>
        <w:t>H5</w:t>
      </w:r>
      <w:r>
        <w:rPr>
          <w:highlight w:val="yellow"/>
        </w:rPr>
        <w:t>&gt;</w:t>
      </w:r>
      <w:bookmarkEnd w:id="22"/>
    </w:p>
    <w:p w:rsidR="00756310" w:rsidRDefault="00FA7437" w:rsidP="00073B3B">
      <w:r>
        <w:rPr>
          <w:highlight w:val="yellow"/>
        </w:rPr>
        <w:t>&lt;</w:t>
      </w:r>
      <w:r w:rsidR="00756310" w:rsidRPr="0010654D">
        <w:rPr>
          <w:highlight w:val="yellow"/>
        </w:rPr>
        <w:t>Text</w:t>
      </w:r>
      <w:r>
        <w:t>&gt;</w:t>
      </w:r>
    </w:p>
    <w:p w:rsidR="002E1F5F" w:rsidRDefault="002E1F5F" w:rsidP="002E1F5F">
      <w:pPr>
        <w:pStyle w:val="RFCH1-noTOCnonum"/>
      </w:pPr>
      <w:r>
        <w:rPr>
          <w:highlight w:val="yellow"/>
        </w:rPr>
        <w:br w:type="page"/>
      </w:r>
      <w:r w:rsidRPr="000840A4">
        <w:lastRenderedPageBreak/>
        <w:t>Authors’ Addresses</w:t>
      </w:r>
    </w:p>
    <w:p w:rsidR="002E1F5F" w:rsidRPr="000840A4" w:rsidRDefault="000840A4" w:rsidP="002E1F5F">
      <w:pPr>
        <w:pStyle w:val="RFCFigure"/>
        <w:rPr>
          <w:rFonts w:cs="Times New Roman"/>
        </w:rPr>
      </w:pPr>
      <w:r>
        <w:t>Italo Busi (Editor)</w:t>
      </w:r>
    </w:p>
    <w:p w:rsidR="002E1F5F" w:rsidRPr="000840A4" w:rsidRDefault="000840A4" w:rsidP="002E1F5F">
      <w:pPr>
        <w:pStyle w:val="RFCFigure"/>
        <w:rPr>
          <w:rFonts w:cs="Times New Roman"/>
        </w:rPr>
      </w:pPr>
      <w:r w:rsidRPr="000840A4">
        <w:t>Huawei</w:t>
      </w:r>
    </w:p>
    <w:p w:rsidR="002E1F5F" w:rsidRDefault="002E1F5F" w:rsidP="000840A4">
      <w:pPr>
        <w:rPr>
          <w:rFonts w:cs="Times New Roman"/>
        </w:rPr>
      </w:pPr>
      <w:r>
        <w:t xml:space="preserve">Email: </w:t>
      </w:r>
      <w:hyperlink r:id="rId8" w:history="1">
        <w:r w:rsidR="000840A4" w:rsidRPr="000310DC">
          <w:rPr>
            <w:rStyle w:val="Hyperlink"/>
          </w:rPr>
          <w:t>italo.busi@huawei.com</w:t>
        </w:r>
      </w:hyperlink>
    </w:p>
    <w:p w:rsidR="000840A4" w:rsidRPr="001D6AB1" w:rsidRDefault="000840A4" w:rsidP="000840A4"/>
    <w:p w:rsidR="000840A4" w:rsidRPr="000840A4" w:rsidRDefault="000840A4" w:rsidP="000840A4">
      <w:pPr>
        <w:pStyle w:val="RFCFigure"/>
        <w:rPr>
          <w:rFonts w:cs="Times New Roman"/>
        </w:rPr>
      </w:pPr>
      <w:r w:rsidRPr="000840A4">
        <w:t>Daniel King (Editor)</w:t>
      </w:r>
    </w:p>
    <w:p w:rsidR="000840A4" w:rsidRDefault="000840A4" w:rsidP="000840A4">
      <w:pPr>
        <w:pStyle w:val="RFCFigure"/>
        <w:rPr>
          <w:rFonts w:cs="Times New Roman"/>
          <w:highlight w:val="yellow"/>
        </w:rPr>
      </w:pPr>
      <w:r w:rsidRPr="000840A4">
        <w:t>Lancaster University</w:t>
      </w:r>
    </w:p>
    <w:p w:rsidR="000840A4" w:rsidRDefault="000840A4" w:rsidP="000840A4">
      <w:pPr>
        <w:pStyle w:val="RFCFigure"/>
        <w:rPr>
          <w:rFonts w:cs="Times New Roman"/>
        </w:rPr>
      </w:pPr>
      <w:r>
        <w:t xml:space="preserve">Email: </w:t>
      </w:r>
      <w:hyperlink r:id="rId9" w:history="1">
        <w:r w:rsidRPr="000310DC">
          <w:rPr>
            <w:rStyle w:val="Hyperlink"/>
          </w:rPr>
          <w:t>d.king@lancaster.ac.uk</w:t>
        </w:r>
      </w:hyperlink>
    </w:p>
    <w:p w:rsidR="000840A4" w:rsidRPr="001D6AB1" w:rsidRDefault="000840A4" w:rsidP="000840A4"/>
    <w:p w:rsidR="000840A4" w:rsidRPr="000840A4" w:rsidRDefault="000840A4" w:rsidP="000840A4">
      <w:pPr>
        <w:pStyle w:val="RFCFigure"/>
        <w:rPr>
          <w:rFonts w:cs="Times New Roman"/>
          <w:highlight w:val="yellow"/>
          <w:lang w:val="it-IT"/>
        </w:rPr>
      </w:pPr>
      <w:r w:rsidRPr="000840A4">
        <w:rPr>
          <w:lang w:val="it-IT"/>
        </w:rPr>
        <w:t>Sergio Belotti</w:t>
      </w:r>
    </w:p>
    <w:p w:rsidR="000840A4" w:rsidRPr="00251DEB" w:rsidRDefault="000840A4" w:rsidP="000840A4">
      <w:pPr>
        <w:pStyle w:val="RFCFigure"/>
        <w:rPr>
          <w:rFonts w:cs="Times New Roman"/>
          <w:lang w:val="it-IT"/>
        </w:rPr>
      </w:pPr>
      <w:r w:rsidRPr="00251DEB">
        <w:rPr>
          <w:lang w:val="it-IT"/>
        </w:rPr>
        <w:t>Nokia</w:t>
      </w:r>
    </w:p>
    <w:p w:rsidR="000840A4" w:rsidRPr="000840A4" w:rsidRDefault="000840A4" w:rsidP="000840A4">
      <w:pPr>
        <w:pStyle w:val="RFCFigure"/>
        <w:rPr>
          <w:rFonts w:cs="Times New Roman"/>
          <w:lang w:val="it-IT"/>
        </w:rPr>
      </w:pPr>
      <w:r w:rsidRPr="000840A4">
        <w:rPr>
          <w:lang w:val="it-IT"/>
        </w:rPr>
        <w:t xml:space="preserve">Email: </w:t>
      </w:r>
      <w:hyperlink r:id="rId10" w:history="1">
        <w:r w:rsidRPr="000310DC">
          <w:rPr>
            <w:rStyle w:val="Hyperlink"/>
            <w:lang w:val="it-IT"/>
          </w:rPr>
          <w:t>sergio.belotti@nokia.com</w:t>
        </w:r>
      </w:hyperlink>
    </w:p>
    <w:p w:rsidR="000840A4" w:rsidRPr="000840A4" w:rsidRDefault="000840A4" w:rsidP="000840A4">
      <w:pPr>
        <w:rPr>
          <w:lang w:val="it-IT"/>
        </w:rPr>
      </w:pPr>
    </w:p>
    <w:p w:rsidR="000840A4" w:rsidRPr="005E4EEA" w:rsidRDefault="000840A4" w:rsidP="000840A4">
      <w:pPr>
        <w:pStyle w:val="RFCFigure"/>
        <w:rPr>
          <w:rFonts w:cs="Times New Roman"/>
          <w:highlight w:val="yellow"/>
          <w:lang w:val="it-IT"/>
        </w:rPr>
      </w:pPr>
      <w:r w:rsidRPr="005E4EEA">
        <w:rPr>
          <w:lang w:val="it-IT"/>
        </w:rPr>
        <w:t>Gianmarco Bruno</w:t>
      </w:r>
    </w:p>
    <w:p w:rsidR="000840A4" w:rsidRPr="005E4EEA" w:rsidRDefault="000840A4" w:rsidP="000840A4">
      <w:pPr>
        <w:pStyle w:val="RFCFigure"/>
        <w:rPr>
          <w:rFonts w:cs="Times New Roman"/>
          <w:highlight w:val="yellow"/>
          <w:lang w:val="it-IT"/>
        </w:rPr>
      </w:pPr>
      <w:r w:rsidRPr="005E4EEA">
        <w:rPr>
          <w:lang w:val="it-IT"/>
        </w:rPr>
        <w:t>Ericsson</w:t>
      </w:r>
    </w:p>
    <w:p w:rsidR="000840A4" w:rsidRPr="005E4EEA" w:rsidRDefault="000840A4" w:rsidP="000840A4">
      <w:pPr>
        <w:pStyle w:val="RFCFigure"/>
        <w:rPr>
          <w:rFonts w:cs="Times New Roman"/>
          <w:lang w:val="it-IT"/>
        </w:rPr>
      </w:pPr>
      <w:r w:rsidRPr="005E4EEA">
        <w:rPr>
          <w:lang w:val="it-IT"/>
        </w:rPr>
        <w:t xml:space="preserve">Email: </w:t>
      </w:r>
      <w:hyperlink r:id="rId11" w:history="1">
        <w:r w:rsidRPr="005E4EEA">
          <w:rPr>
            <w:rStyle w:val="Hyperlink"/>
            <w:lang w:val="it-IT"/>
          </w:rPr>
          <w:t>gianmarco.bruno@ericsson.com</w:t>
        </w:r>
      </w:hyperlink>
    </w:p>
    <w:p w:rsidR="002E1F5F" w:rsidRPr="005E4EEA" w:rsidRDefault="002E1F5F" w:rsidP="002E1F5F">
      <w:pPr>
        <w:rPr>
          <w:lang w:val="it-IT"/>
        </w:rPr>
      </w:pPr>
    </w:p>
    <w:p w:rsidR="002E1F5F" w:rsidRPr="000840A4" w:rsidRDefault="000840A4" w:rsidP="002E1F5F">
      <w:pPr>
        <w:pStyle w:val="RFCFigure"/>
        <w:rPr>
          <w:rFonts w:cs="Times New Roman"/>
          <w:highlight w:val="yellow"/>
          <w:lang w:val="it-IT"/>
        </w:rPr>
      </w:pPr>
      <w:r w:rsidRPr="000840A4">
        <w:rPr>
          <w:lang w:val="it-IT"/>
        </w:rPr>
        <w:t>Carlo Perocchio</w:t>
      </w:r>
    </w:p>
    <w:p w:rsidR="002E1F5F" w:rsidRPr="005E4EEA" w:rsidRDefault="000840A4" w:rsidP="002E1F5F">
      <w:pPr>
        <w:pStyle w:val="RFCFigure"/>
        <w:rPr>
          <w:rFonts w:cs="Times New Roman"/>
          <w:highlight w:val="yellow"/>
        </w:rPr>
      </w:pPr>
      <w:r w:rsidRPr="005E4EEA">
        <w:t>Ericsson</w:t>
      </w:r>
    </w:p>
    <w:p w:rsidR="002E1F5F" w:rsidRPr="005E4EEA" w:rsidRDefault="002E1F5F" w:rsidP="002E1F5F">
      <w:pPr>
        <w:pStyle w:val="RFCFigure"/>
        <w:rPr>
          <w:rFonts w:cs="Times New Roman"/>
        </w:rPr>
      </w:pPr>
      <w:r w:rsidRPr="005E4EEA">
        <w:t xml:space="preserve">Email: </w:t>
      </w:r>
      <w:hyperlink r:id="rId12" w:history="1">
        <w:r w:rsidR="000840A4" w:rsidRPr="005E4EEA">
          <w:rPr>
            <w:rStyle w:val="Hyperlink"/>
          </w:rPr>
          <w:t>carlo.perocchio@ericsson.com</w:t>
        </w:r>
      </w:hyperlink>
    </w:p>
    <w:p w:rsidR="002E1F5F" w:rsidRPr="005E4EEA" w:rsidRDefault="002E1F5F" w:rsidP="002E1F5F"/>
    <w:sectPr w:rsidR="002E1F5F" w:rsidRPr="005E4EEA" w:rsidSect="00C672FD">
      <w:headerReference w:type="default" r:id="rId13"/>
      <w:footerReference w:type="default" r:id="rId14"/>
      <w:headerReference w:type="first" r:id="rId15"/>
      <w:footerReference w:type="first" r:id="rId16"/>
      <w:type w:val="continuous"/>
      <w:pgSz w:w="12240" w:h="15840" w:code="1"/>
      <w:pgMar w:top="1440" w:right="1080"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222" w:rsidRDefault="002E7222">
      <w:r>
        <w:separator/>
      </w:r>
    </w:p>
  </w:endnote>
  <w:endnote w:type="continuationSeparator" w:id="0">
    <w:p w:rsidR="002E7222" w:rsidRDefault="002E7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DEB" w:rsidRDefault="00251DEB"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1 July </w:instrText>
    </w:r>
    <w:r>
      <w:fldChar w:fldCharType="begin"/>
    </w:r>
    <w:r>
      <w:instrText xml:space="preserve"> IF </w:instrText>
    </w:r>
    <w:r w:rsidR="002E7222">
      <w:fldChar w:fldCharType="begin"/>
    </w:r>
    <w:r w:rsidR="002E7222">
      <w:instrText xml:space="preserve"> SAVEDATE \@ "M" \* MERGEFORMAT \* MERGEFORMAT </w:instrText>
    </w:r>
    <w:r w:rsidR="002E7222">
      <w:fldChar w:fldCharType="separate"/>
    </w:r>
    <w:r w:rsidR="00CB3FA4">
      <w:rPr>
        <w:noProof/>
      </w:rPr>
      <w:instrText>6</w:instrText>
    </w:r>
    <w:r w:rsidR="002E7222">
      <w:rPr>
        <w:noProof/>
      </w:rPr>
      <w:fldChar w:fldCharType="end"/>
    </w:r>
    <w:r>
      <w:instrText xml:space="preserve"> = 2 August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3 September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4 October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5 November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6 December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7 January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8 February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9 March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10 April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11 May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t>December</w:t>
    </w:r>
    <w:r>
      <w:fldChar w:fldCharType="end"/>
    </w:r>
    <w:r>
      <w:t xml:space="preserve"> </w:t>
    </w:r>
    <w:r w:rsidR="002E7222">
      <w:fldChar w:fldCharType="begin"/>
    </w:r>
    <w:r w:rsidR="002E7222">
      <w:instrText xml:space="preserve"> SAVEDATE  \@ "d," </w:instrText>
    </w:r>
    <w:r w:rsidR="002E7222">
      <w:fldChar w:fldCharType="separate"/>
    </w:r>
    <w:r w:rsidR="00CB3FA4">
      <w:rPr>
        <w:noProof/>
      </w:rPr>
      <w:t>10,</w:t>
    </w:r>
    <w:r w:rsidR="002E7222">
      <w:rPr>
        <w:noProof/>
      </w:rPr>
      <w:fldChar w:fldCharType="end"/>
    </w:r>
    <w:r w:rsidRPr="00052D45">
      <w:t xml:space="preserve"> </w: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&lt; 7 </w:instrText>
    </w:r>
    <w:r w:rsidR="002E7222">
      <w:fldChar w:fldCharType="begin"/>
    </w:r>
    <w:r w:rsidR="002E7222">
      <w:instrText xml:space="preserve"> SAVEDATE \@ "YYYY" \* MERGEFORMAT </w:instrText>
    </w:r>
    <w:r w:rsidR="002E7222">
      <w:fldChar w:fldCharType="separate"/>
    </w:r>
    <w:r w:rsidR="00CB3FA4">
      <w:rPr>
        <w:noProof/>
      </w:rPr>
      <w:instrText>2017</w:instrText>
    </w:r>
    <w:r w:rsidR="002E7222">
      <w:rPr>
        <w:noProof/>
      </w:rPr>
      <w:fldChar w:fldCharType="end"/>
    </w:r>
    <w:r>
      <w:instrText xml:space="preserve">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10</w:instrText>
    </w:r>
    <w:r w:rsidR="002E7222">
      <w:rPr>
        <w:noProof/>
      </w:rPr>
      <w:fldChar w:fldCharType="end"/>
    </w:r>
    <w:r>
      <w:instrText xml:space="preserve"> &gt; 6 </w:instrText>
    </w:r>
    <w:r>
      <w:fldChar w:fldCharType="begin"/>
    </w:r>
    <w:r>
      <w:instrText xml:space="preserve"> = </w:instrText>
    </w:r>
    <w:r w:rsidR="002E7222">
      <w:fldChar w:fldCharType="begin"/>
    </w:r>
    <w:r w:rsidR="002E7222">
      <w:instrText xml:space="preserve"> SAVEDATE \@ "YYYY" \* MERGEFORMAT</w:instrText>
    </w:r>
    <w:r w:rsidR="002E7222">
      <w:instrText xml:space="preserve"> </w:instrText>
    </w:r>
    <w:r w:rsidR="002E7222">
      <w:fldChar w:fldCharType="separate"/>
    </w:r>
    <w:r>
      <w:rPr>
        <w:noProof/>
      </w:rPr>
      <w:instrText>2013</w:instrText>
    </w:r>
    <w:r w:rsidR="002E7222">
      <w:rPr>
        <w:noProof/>
      </w:rP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086840">
      <w:rPr>
        <w:noProof/>
      </w:rPr>
      <w:t>2017</w:t>
    </w:r>
    <w:r>
      <w:fldChar w:fldCharType="end"/>
    </w:r>
    <w:r>
      <w:rPr>
        <w:rFonts w:cs="Times New Roman"/>
      </w:rPr>
      <w:tab/>
    </w:r>
    <w:r>
      <w:t xml:space="preserve">[Page </w:t>
    </w:r>
    <w:r w:rsidR="002E7222">
      <w:fldChar w:fldCharType="begin"/>
    </w:r>
    <w:r w:rsidR="002E7222">
      <w:instrText xml:space="preserve"> PAGE </w:instrText>
    </w:r>
    <w:r w:rsidR="002E7222">
      <w:fldChar w:fldCharType="separate"/>
    </w:r>
    <w:r w:rsidR="00086840">
      <w:rPr>
        <w:noProof/>
      </w:rPr>
      <w:t>6</w:t>
    </w:r>
    <w:r w:rsidR="002E7222">
      <w:rPr>
        <w:noProof/>
      </w:rPr>
      <w:fldChar w:fldCharType="end"/>
    </w:r>
    <w:r>
      <w:t>]</w:t>
    </w:r>
  </w:p>
  <w:p w:rsidR="00251DEB" w:rsidRDefault="00251D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DEB" w:rsidRDefault="00251DEB" w:rsidP="00F410C4">
    <w:pPr>
      <w:pStyle w:val="Footer"/>
      <w:rPr>
        <w:highlight w:val="yellow"/>
      </w:rPr>
    </w:pPr>
  </w:p>
  <w:p w:rsidR="00251DEB" w:rsidRDefault="00251DEB" w:rsidP="00F410C4">
    <w:pPr>
      <w:pStyle w:val="Footer"/>
      <w:rPr>
        <w:highlight w:val="yellow"/>
      </w:rPr>
    </w:pPr>
  </w:p>
  <w:p w:rsidR="00251DEB" w:rsidRDefault="00251DEB" w:rsidP="00F410C4">
    <w:pPr>
      <w:pStyle w:val="Footer"/>
      <w:rPr>
        <w:highlight w:val="yellow"/>
      </w:rPr>
    </w:pPr>
  </w:p>
  <w:p w:rsidR="00251DEB" w:rsidRDefault="00251DEB" w:rsidP="00F410C4">
    <w:pPr>
      <w:pStyle w:val="Footer"/>
    </w:pPr>
    <w:r>
      <w:t>Busi, King et al.</w:t>
    </w:r>
    <w:r>
      <w:tab/>
      <w:t xml:space="preserve">Expires </w: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1 July </w:instrText>
    </w:r>
    <w:r>
      <w:fldChar w:fldCharType="begin"/>
    </w:r>
    <w:r>
      <w:instrText xml:space="preserve"> IF </w:instrText>
    </w:r>
    <w:r w:rsidR="002E7222">
      <w:fldChar w:fldCharType="begin"/>
    </w:r>
    <w:r w:rsidR="002E7222">
      <w:instrText xml:space="preserve"> SAVEDATE \@ "M" \* MERGEFORMAT \* MERGEFORMAT </w:instrText>
    </w:r>
    <w:r w:rsidR="002E7222">
      <w:fldChar w:fldCharType="separate"/>
    </w:r>
    <w:r w:rsidR="00CB3FA4">
      <w:rPr>
        <w:noProof/>
      </w:rPr>
      <w:instrText>6</w:instrText>
    </w:r>
    <w:r w:rsidR="002E7222">
      <w:rPr>
        <w:noProof/>
      </w:rPr>
      <w:fldChar w:fldCharType="end"/>
    </w:r>
    <w:r>
      <w:instrText xml:space="preserve"> = 2 August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3 September </w:instrText>
    </w:r>
    <w:r>
      <w:fldChar w:fldCharType="begin"/>
    </w:r>
    <w:r>
      <w:instrText xml:space="preserve"> IF </w:instrText>
    </w:r>
    <w:r w:rsidR="002E7222">
      <w:fldChar w:fldCharType="begin"/>
    </w:r>
    <w:r w:rsidR="002E7222">
      <w:instrText xml:space="preserve"> SAVEDATE \@ "M" \* MERGEF</w:instrText>
    </w:r>
    <w:r w:rsidR="002E7222">
      <w:instrText xml:space="preserve">ORMAT </w:instrText>
    </w:r>
    <w:r w:rsidR="002E7222">
      <w:fldChar w:fldCharType="separate"/>
    </w:r>
    <w:r w:rsidR="00CB3FA4">
      <w:rPr>
        <w:noProof/>
      </w:rPr>
      <w:instrText>6</w:instrText>
    </w:r>
    <w:r w:rsidR="002E7222">
      <w:rPr>
        <w:noProof/>
      </w:rPr>
      <w:fldChar w:fldCharType="end"/>
    </w:r>
    <w:r>
      <w:instrText xml:space="preserve"> = 4 October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5 November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6 December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7 January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8 February </w:instrText>
    </w:r>
    <w:r>
      <w:fldChar w:fldCharType="begin"/>
    </w:r>
    <w:r>
      <w:instrText xml:space="preserve"> IF </w:instrText>
    </w:r>
    <w:r w:rsidR="002E7222">
      <w:fldChar w:fldCharType="begin"/>
    </w:r>
    <w:r w:rsidR="002E7222">
      <w:instrText xml:space="preserve"> SAVEDATE \@ "</w:instrText>
    </w:r>
    <w:r w:rsidR="002E7222">
      <w:instrText xml:space="preserve">M" \* MERGEFORMAT </w:instrText>
    </w:r>
    <w:r w:rsidR="002E7222">
      <w:fldChar w:fldCharType="separate"/>
    </w:r>
    <w:r>
      <w:rPr>
        <w:noProof/>
      </w:rPr>
      <w:instrText>0</w:instrText>
    </w:r>
    <w:r w:rsidR="002E7222">
      <w:rPr>
        <w:noProof/>
      </w:rPr>
      <w:fldChar w:fldCharType="end"/>
    </w:r>
    <w:r>
      <w:instrText xml:space="preserve"> = 9 March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10 April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11 May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t>December</w:t>
    </w:r>
    <w:r>
      <w:fldChar w:fldCharType="end"/>
    </w:r>
    <w:r>
      <w:t xml:space="preserve"> </w:t>
    </w:r>
    <w:r w:rsidR="002E7222">
      <w:fldChar w:fldCharType="begin"/>
    </w:r>
    <w:r w:rsidR="002E7222">
      <w:instrText xml:space="preserve"> SAVEDATE  \@ "d," </w:instrText>
    </w:r>
    <w:r w:rsidR="002E7222">
      <w:fldChar w:fldCharType="separate"/>
    </w:r>
    <w:r w:rsidR="00CB3FA4">
      <w:rPr>
        <w:noProof/>
      </w:rPr>
      <w:t>10,</w:t>
    </w:r>
    <w:r w:rsidR="002E7222">
      <w:rPr>
        <w:noProof/>
      </w:rPr>
      <w:fldChar w:fldCharType="end"/>
    </w:r>
    <w:r w:rsidRPr="00052D45">
      <w:t xml:space="preserve"> </w: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&lt; 7 </w:instrText>
    </w:r>
    <w:r w:rsidR="002E7222">
      <w:fldChar w:fldCharType="begin"/>
    </w:r>
    <w:r w:rsidR="002E7222">
      <w:instrText xml:space="preserve"> SAVEDATE \@ "YYYY" \* MERGEFORMAT </w:instrText>
    </w:r>
    <w:r w:rsidR="002E7222">
      <w:fldChar w:fldCharType="separate"/>
    </w:r>
    <w:r w:rsidR="00CB3FA4">
      <w:rPr>
        <w:noProof/>
      </w:rPr>
      <w:instrText>2017</w:instrText>
    </w:r>
    <w:r w:rsidR="002E7222">
      <w:rPr>
        <w:noProof/>
      </w:rPr>
      <w:fldChar w:fldCharType="end"/>
    </w:r>
    <w:r>
      <w:instrText xml:space="preserve">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10</w:instrText>
    </w:r>
    <w:r w:rsidR="002E7222">
      <w:rPr>
        <w:noProof/>
      </w:rPr>
      <w:fldChar w:fldCharType="end"/>
    </w:r>
    <w:r>
      <w:instrText xml:space="preserve"> &gt; 6 </w:instrText>
    </w:r>
    <w:r>
      <w:fldChar w:fldCharType="begin"/>
    </w:r>
    <w:r>
      <w:instrText xml:space="preserve"> = </w:instrText>
    </w:r>
    <w:r w:rsidR="002E7222">
      <w:fldChar w:fldCharType="begin"/>
    </w:r>
    <w:r w:rsidR="002E7222">
      <w:instrText xml:space="preserve"> SAVEDATE \@ "YYYY" \* MERGEFORMAT </w:instrText>
    </w:r>
    <w:r w:rsidR="002E7222">
      <w:fldChar w:fldCharType="separate"/>
    </w:r>
    <w:r>
      <w:rPr>
        <w:noProof/>
      </w:rPr>
      <w:instrText>2013</w:instrText>
    </w:r>
    <w:r w:rsidR="002E7222">
      <w:rPr>
        <w:noProof/>
      </w:rP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086840">
      <w:rPr>
        <w:noProof/>
      </w:rPr>
      <w:t>2017</w:t>
    </w:r>
    <w:r>
      <w:fldChar w:fldCharType="end"/>
    </w:r>
    <w:r>
      <w:tab/>
      <w:t xml:space="preserve">[Page </w:t>
    </w:r>
    <w:r w:rsidR="002E7222">
      <w:fldChar w:fldCharType="begin"/>
    </w:r>
    <w:r w:rsidR="002E7222">
      <w:instrText xml:space="preserve"> PAGE </w:instrText>
    </w:r>
    <w:r w:rsidR="002E7222">
      <w:fldChar w:fldCharType="separate"/>
    </w:r>
    <w:r w:rsidR="00086840">
      <w:rPr>
        <w:noProof/>
      </w:rPr>
      <w:t>1</w:t>
    </w:r>
    <w:r w:rsidR="002E7222">
      <w:rPr>
        <w:noProof/>
      </w:rPr>
      <w:fldChar w:fldCharType="end"/>
    </w:r>
    <w:r>
      <w:t>]</w:t>
    </w:r>
  </w:p>
  <w:p w:rsidR="00251DEB" w:rsidRDefault="00251DEB"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222" w:rsidRDefault="002E7222">
      <w:r>
        <w:separator/>
      </w:r>
    </w:p>
  </w:footnote>
  <w:footnote w:type="continuationSeparator" w:id="0">
    <w:p w:rsidR="002E7222" w:rsidRDefault="002E7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DEB" w:rsidRDefault="00251DEB" w:rsidP="00F410C4">
    <w:pPr>
      <w:pStyle w:val="Header"/>
    </w:pPr>
    <w:r>
      <w:rPr>
        <w:lang w:eastAsia="ko-KR"/>
      </w:rPr>
      <w:t>Internet-Draft</w:t>
    </w:r>
    <w:r>
      <w:rPr>
        <w:rFonts w:cs="Times New Roman"/>
        <w:lang w:eastAsia="ko-KR"/>
      </w:rPr>
      <w:tab/>
    </w:r>
    <w:r>
      <w:rPr>
        <w:lang w:eastAsia="ko-KR"/>
      </w:rPr>
      <w:t xml:space="preserve">T-NBI Use Case 1 Analysis </w:t>
    </w:r>
    <w:r>
      <w:rPr>
        <w:lang w:eastAsia="ko-KR"/>
      </w:rPr>
      <w:tab/>
    </w:r>
    <w:r w:rsidR="002E7222">
      <w:fldChar w:fldCharType="begin"/>
    </w:r>
    <w:r w:rsidR="002E7222">
      <w:instrText xml:space="preserve"> SAVEDATE \@ "MMMM yyyy" \* MERGEFORMAT </w:instrText>
    </w:r>
    <w:r w:rsidR="002E7222">
      <w:fldChar w:fldCharType="separate"/>
    </w:r>
    <w:r w:rsidR="00CB3FA4">
      <w:rPr>
        <w:noProof/>
      </w:rPr>
      <w:t>June 2017</w:t>
    </w:r>
    <w:r w:rsidR="002E7222">
      <w:rPr>
        <w:noProof/>
      </w:rPr>
      <w:fldChar w:fldCharType="end"/>
    </w:r>
  </w:p>
  <w:p w:rsidR="00251DEB" w:rsidRDefault="00251DEB"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DEB" w:rsidRDefault="00251DEB" w:rsidP="00F410C4">
    <w:pPr>
      <w:pStyle w:val="Header"/>
      <w:rPr>
        <w:highlight w:val="yellow"/>
      </w:rPr>
    </w:pPr>
  </w:p>
  <w:p w:rsidR="00251DEB" w:rsidRDefault="00251DEB" w:rsidP="00F410C4">
    <w:pPr>
      <w:pStyle w:val="Header"/>
      <w:rPr>
        <w:highlight w:val="yellow"/>
      </w:rPr>
    </w:pPr>
  </w:p>
  <w:p w:rsidR="00251DEB" w:rsidRDefault="00251DEB" w:rsidP="00F410C4">
    <w:pPr>
      <w:pStyle w:val="Header"/>
    </w:pPr>
    <w:r w:rsidRPr="002A1EE9">
      <w:t>CCAMP Working Group</w:t>
    </w:r>
    <w:r>
      <w:tab/>
    </w:r>
    <w:r w:rsidRPr="00F410C4">
      <w:tab/>
    </w:r>
    <w:r>
      <w:t>I. Busi (Ed.)</w:t>
    </w:r>
  </w:p>
  <w:p w:rsidR="00251DEB" w:rsidRDefault="00251DEB" w:rsidP="00F410C4">
    <w:pPr>
      <w:pStyle w:val="Header"/>
    </w:pPr>
    <w:r>
      <w:t>Internet Draft</w:t>
    </w:r>
    <w:r>
      <w:tab/>
    </w:r>
    <w:r w:rsidRPr="00F410C4">
      <w:tab/>
    </w:r>
    <w:r>
      <w:t>Huawei</w:t>
    </w:r>
  </w:p>
  <w:p w:rsidR="00251DEB" w:rsidRDefault="00251DEB" w:rsidP="00F410C4">
    <w:pPr>
      <w:pStyle w:val="Header"/>
    </w:pPr>
    <w:r>
      <w:t xml:space="preserve">Intended status: </w:t>
    </w:r>
    <w:r w:rsidRPr="00F03232">
      <w:t>Informational</w:t>
    </w:r>
    <w:r>
      <w:tab/>
    </w:r>
    <w:r w:rsidRPr="00F410C4">
      <w:tab/>
    </w:r>
    <w:r>
      <w:t>D. King (Ed.)</w:t>
    </w:r>
  </w:p>
  <w:p w:rsidR="00251DEB" w:rsidRDefault="00251DEB" w:rsidP="007174F5">
    <w:pPr>
      <w:pStyle w:val="Header"/>
    </w:pPr>
    <w:r>
      <w:tab/>
    </w:r>
    <w:r w:rsidRPr="00F410C4">
      <w:tab/>
    </w:r>
    <w:r>
      <w:t>Lancaster University</w:t>
    </w:r>
  </w:p>
  <w:p w:rsidR="00251DEB" w:rsidRDefault="00251DEB" w:rsidP="007174F5">
    <w:pPr>
      <w:pStyle w:val="Header"/>
    </w:pPr>
    <w:r>
      <w:tab/>
    </w:r>
    <w:r w:rsidRPr="00F410C4">
      <w:tab/>
    </w:r>
  </w:p>
  <w:p w:rsidR="00251DEB" w:rsidRDefault="00251DEB" w:rsidP="00F410C4">
    <w:pPr>
      <w:pStyle w:val="Header"/>
    </w:pPr>
    <w:r>
      <w:t xml:space="preserve">Expires: </w: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1 July </w:instrText>
    </w:r>
    <w:r>
      <w:fldChar w:fldCharType="begin"/>
    </w:r>
    <w:r>
      <w:instrText xml:space="preserve"> IF </w:instrText>
    </w:r>
    <w:r w:rsidR="002E7222">
      <w:fldChar w:fldCharType="begin"/>
    </w:r>
    <w:r w:rsidR="002E7222">
      <w:instrText xml:space="preserve"> SAVEDATE \@ "M" \* MERGEFORMAT \* MERGEFORMAT </w:instrText>
    </w:r>
    <w:r w:rsidR="002E7222">
      <w:fldChar w:fldCharType="separate"/>
    </w:r>
    <w:r w:rsidR="00CB3FA4">
      <w:rPr>
        <w:noProof/>
      </w:rPr>
      <w:instrText>6</w:instrText>
    </w:r>
    <w:r w:rsidR="002E7222">
      <w:rPr>
        <w:noProof/>
      </w:rPr>
      <w:fldChar w:fldCharType="end"/>
    </w:r>
    <w:r>
      <w:instrText xml:space="preserve"> = 2 August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3 September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4 October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5 November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 6 December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7 January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8 February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9 March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10 April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11 May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0</w:instrText>
    </w:r>
    <w:r w:rsidR="002E7222">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instrText>December</w:instrText>
    </w:r>
    <w:r>
      <w:fldChar w:fldCharType="end"/>
    </w:r>
    <w:r>
      <w:instrText xml:space="preserve"> \* MERGEFORMAT </w:instrText>
    </w:r>
    <w:r>
      <w:fldChar w:fldCharType="separate"/>
    </w:r>
    <w:r w:rsidR="00086840">
      <w:rPr>
        <w:noProof/>
      </w:rPr>
      <w:t>December</w:t>
    </w:r>
    <w:r>
      <w:fldChar w:fldCharType="end"/>
    </w:r>
    <w:r>
      <w:t xml:space="preserve"> </w:t>
    </w:r>
    <w:r>
      <w:fldChar w:fldCharType="begin"/>
    </w:r>
    <w:r>
      <w:instrText xml:space="preserve"> IF </w:instrText>
    </w:r>
    <w:r w:rsidR="002E7222">
      <w:fldChar w:fldCharType="begin"/>
    </w:r>
    <w:r w:rsidR="002E7222">
      <w:instrText xml:space="preserve"> SAVEDATE \@ "M" \* MERGEFORMAT </w:instrText>
    </w:r>
    <w:r w:rsidR="002E7222">
      <w:fldChar w:fldCharType="separate"/>
    </w:r>
    <w:r w:rsidR="00CB3FA4">
      <w:rPr>
        <w:noProof/>
      </w:rPr>
      <w:instrText>6</w:instrText>
    </w:r>
    <w:r w:rsidR="002E7222">
      <w:rPr>
        <w:noProof/>
      </w:rPr>
      <w:fldChar w:fldCharType="end"/>
    </w:r>
    <w:r>
      <w:instrText xml:space="preserve"> &lt; 7 </w:instrText>
    </w:r>
    <w:r w:rsidR="002E7222">
      <w:fldChar w:fldCharType="begin"/>
    </w:r>
    <w:r w:rsidR="002E7222">
      <w:instrText xml:space="preserve"> SAVEDATE \@ "YYYY" \* MERGEFORMAT </w:instrText>
    </w:r>
    <w:r w:rsidR="002E7222">
      <w:fldChar w:fldCharType="separate"/>
    </w:r>
    <w:r w:rsidR="00CB3FA4">
      <w:rPr>
        <w:noProof/>
      </w:rPr>
      <w:instrText>2017</w:instrText>
    </w:r>
    <w:r w:rsidR="002E7222">
      <w:rPr>
        <w:noProof/>
      </w:rPr>
      <w:fldChar w:fldCharType="end"/>
    </w:r>
    <w:r>
      <w:instrText xml:space="preserve"> </w:instrText>
    </w:r>
    <w:r>
      <w:fldChar w:fldCharType="begin"/>
    </w:r>
    <w:r>
      <w:instrText xml:space="preserve"> IF </w:instrText>
    </w:r>
    <w:r w:rsidR="002E7222">
      <w:fldChar w:fldCharType="begin"/>
    </w:r>
    <w:r w:rsidR="002E7222">
      <w:instrText xml:space="preserve"> SAVEDATE \@ "M" \* MERGEFORMAT </w:instrText>
    </w:r>
    <w:r w:rsidR="002E7222">
      <w:fldChar w:fldCharType="separate"/>
    </w:r>
    <w:r>
      <w:rPr>
        <w:noProof/>
      </w:rPr>
      <w:instrText>10</w:instrText>
    </w:r>
    <w:r w:rsidR="002E7222">
      <w:rPr>
        <w:noProof/>
      </w:rPr>
      <w:fldChar w:fldCharType="end"/>
    </w:r>
    <w:r>
      <w:instrText xml:space="preserve"> &gt; 6 </w:instrText>
    </w:r>
    <w:r>
      <w:fldChar w:fldCharType="begin"/>
    </w:r>
    <w:r>
      <w:instrText xml:space="preserve"> = </w:instrText>
    </w:r>
    <w:r w:rsidR="002E7222">
      <w:fldChar w:fldCharType="begin"/>
    </w:r>
    <w:r w:rsidR="002E7222">
      <w:instrText xml:space="preserve"> SAVEDATE \@ "YYYY" \* MERGEFORMAT </w:instrText>
    </w:r>
    <w:r w:rsidR="002E7222">
      <w:fldChar w:fldCharType="separate"/>
    </w:r>
    <w:r>
      <w:rPr>
        <w:noProof/>
      </w:rPr>
      <w:instrText>2013</w:instrText>
    </w:r>
    <w:r w:rsidR="002E7222">
      <w:rPr>
        <w:noProof/>
      </w:rP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086840">
      <w:rPr>
        <w:noProof/>
      </w:rPr>
      <w:t>2017</w:t>
    </w:r>
    <w:r>
      <w:fldChar w:fldCharType="end"/>
    </w:r>
    <w:r>
      <w:tab/>
    </w:r>
    <w:r>
      <w:tab/>
    </w:r>
    <w:r w:rsidR="002E7222">
      <w:fldChar w:fldCharType="begin"/>
    </w:r>
    <w:r w:rsidR="002E7222">
      <w:instrText xml:space="preserve"> SAVEDATE  \@ "MMMM d, y</w:instrText>
    </w:r>
    <w:r w:rsidR="002E7222">
      <w:instrText xml:space="preserve">yyy" </w:instrText>
    </w:r>
    <w:r w:rsidR="002E7222">
      <w:fldChar w:fldCharType="separate"/>
    </w:r>
    <w:r w:rsidR="00CB3FA4">
      <w:rPr>
        <w:noProof/>
      </w:rPr>
      <w:t>June 14</w:t>
    </w:r>
    <w:r w:rsidR="00CB3FA4">
      <w:rPr>
        <w:noProof/>
      </w:rPr>
      <w:t>, 2017</w:t>
    </w:r>
    <w:r w:rsidR="002E7222">
      <w:rPr>
        <w:noProof/>
      </w:rPr>
      <w:fldChar w:fldCharType="end"/>
    </w:r>
  </w:p>
  <w:p w:rsidR="00251DEB" w:rsidRDefault="00251DEB" w:rsidP="00F410C4">
    <w:pPr>
      <w:pStyle w:val="Header"/>
    </w:pPr>
    <w:r>
      <w:tab/>
    </w:r>
  </w:p>
  <w:p w:rsidR="00251DEB" w:rsidRDefault="00251DEB"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6"/>
  </w:num>
  <w:num w:numId="2">
    <w:abstractNumId w:val="23"/>
  </w:num>
  <w:num w:numId="3">
    <w:abstractNumId w:val="22"/>
  </w:num>
  <w:num w:numId="4">
    <w:abstractNumId w:val="27"/>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11"/>
  </w:num>
  <w:num w:numId="18">
    <w:abstractNumId w:val="18"/>
  </w:num>
  <w:num w:numId="19">
    <w:abstractNumId w:val="18"/>
    <w:lvlOverride w:ilvl="0">
      <w:startOverride w:val="1"/>
    </w:lvlOverride>
  </w:num>
  <w:num w:numId="20">
    <w:abstractNumId w:val="15"/>
  </w:num>
  <w:num w:numId="21">
    <w:abstractNumId w:val="10"/>
  </w:num>
  <w:num w:numId="22">
    <w:abstractNumId w:val="24"/>
  </w:num>
  <w:num w:numId="23">
    <w:abstractNumId w:val="27"/>
  </w:num>
  <w:num w:numId="24">
    <w:abstractNumId w:val="14"/>
  </w:num>
  <w:num w:numId="25">
    <w:abstractNumId w:val="27"/>
    <w:lvlOverride w:ilvl="0">
      <w:startOverride w:val="1"/>
    </w:lvlOverride>
  </w:num>
  <w:num w:numId="26">
    <w:abstractNumId w:val="28"/>
  </w:num>
  <w:num w:numId="27">
    <w:abstractNumId w:val="12"/>
  </w:num>
  <w:num w:numId="28">
    <w:abstractNumId w:val="25"/>
  </w:num>
  <w:num w:numId="29">
    <w:abstractNumId w:val="17"/>
  </w:num>
  <w:num w:numId="30">
    <w:abstractNumId w:val="27"/>
    <w:lvlOverride w:ilvl="0">
      <w:startOverride w:val="1"/>
    </w:lvlOverride>
  </w:num>
  <w:num w:numId="31">
    <w:abstractNumId w:val="19"/>
  </w:num>
  <w:num w:numId="32">
    <w:abstractNumId w:val="13"/>
  </w:num>
  <w:num w:numId="33">
    <w:abstractNumId w:val="16"/>
  </w:num>
  <w:num w:numId="3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2"/>
  </w:compat>
  <w:rsids>
    <w:rsidRoot w:val="00DA3B17"/>
    <w:rsid w:val="000017CE"/>
    <w:rsid w:val="00013C75"/>
    <w:rsid w:val="0001519F"/>
    <w:rsid w:val="00042ACC"/>
    <w:rsid w:val="000440BE"/>
    <w:rsid w:val="00045A33"/>
    <w:rsid w:val="00052D45"/>
    <w:rsid w:val="00055923"/>
    <w:rsid w:val="000566F5"/>
    <w:rsid w:val="00061E5D"/>
    <w:rsid w:val="00072E31"/>
    <w:rsid w:val="00073B3B"/>
    <w:rsid w:val="0007656C"/>
    <w:rsid w:val="000840A4"/>
    <w:rsid w:val="00086840"/>
    <w:rsid w:val="000936DF"/>
    <w:rsid w:val="00093D38"/>
    <w:rsid w:val="000B1845"/>
    <w:rsid w:val="000D2E68"/>
    <w:rsid w:val="000E2C73"/>
    <w:rsid w:val="000F2D89"/>
    <w:rsid w:val="00100BDA"/>
    <w:rsid w:val="001024B5"/>
    <w:rsid w:val="0010341A"/>
    <w:rsid w:val="0010357E"/>
    <w:rsid w:val="0010654D"/>
    <w:rsid w:val="00135F4C"/>
    <w:rsid w:val="00145EA7"/>
    <w:rsid w:val="00146E66"/>
    <w:rsid w:val="00147470"/>
    <w:rsid w:val="00155BE7"/>
    <w:rsid w:val="00156C7B"/>
    <w:rsid w:val="00160DC6"/>
    <w:rsid w:val="0018134A"/>
    <w:rsid w:val="00194571"/>
    <w:rsid w:val="0019497B"/>
    <w:rsid w:val="001A1DD1"/>
    <w:rsid w:val="001A3789"/>
    <w:rsid w:val="001A48EF"/>
    <w:rsid w:val="001C56D0"/>
    <w:rsid w:val="001D3A8D"/>
    <w:rsid w:val="001D4EF1"/>
    <w:rsid w:val="001D6AB1"/>
    <w:rsid w:val="001E2222"/>
    <w:rsid w:val="001E3DE1"/>
    <w:rsid w:val="001E3E79"/>
    <w:rsid w:val="001E489A"/>
    <w:rsid w:val="001F394B"/>
    <w:rsid w:val="001F50EC"/>
    <w:rsid w:val="001F6550"/>
    <w:rsid w:val="00221738"/>
    <w:rsid w:val="002263B7"/>
    <w:rsid w:val="002344D0"/>
    <w:rsid w:val="00234834"/>
    <w:rsid w:val="00237595"/>
    <w:rsid w:val="00237697"/>
    <w:rsid w:val="00240916"/>
    <w:rsid w:val="00251DEB"/>
    <w:rsid w:val="00254FD6"/>
    <w:rsid w:val="00260298"/>
    <w:rsid w:val="00275C44"/>
    <w:rsid w:val="0027759C"/>
    <w:rsid w:val="00291216"/>
    <w:rsid w:val="002917BD"/>
    <w:rsid w:val="002A707B"/>
    <w:rsid w:val="002B1977"/>
    <w:rsid w:val="002B6872"/>
    <w:rsid w:val="002C1F42"/>
    <w:rsid w:val="002D2F11"/>
    <w:rsid w:val="002E1F5F"/>
    <w:rsid w:val="002E2943"/>
    <w:rsid w:val="002E41B0"/>
    <w:rsid w:val="002E5DA5"/>
    <w:rsid w:val="002E7222"/>
    <w:rsid w:val="002F361B"/>
    <w:rsid w:val="0030239C"/>
    <w:rsid w:val="00305B15"/>
    <w:rsid w:val="00316413"/>
    <w:rsid w:val="00316AC2"/>
    <w:rsid w:val="00330A6E"/>
    <w:rsid w:val="003349FE"/>
    <w:rsid w:val="00334C43"/>
    <w:rsid w:val="00341FFA"/>
    <w:rsid w:val="00342A68"/>
    <w:rsid w:val="00345474"/>
    <w:rsid w:val="00357EC0"/>
    <w:rsid w:val="00364225"/>
    <w:rsid w:val="003749F5"/>
    <w:rsid w:val="003755C4"/>
    <w:rsid w:val="00396CDC"/>
    <w:rsid w:val="003A1329"/>
    <w:rsid w:val="003A67A4"/>
    <w:rsid w:val="003B156D"/>
    <w:rsid w:val="003B3D19"/>
    <w:rsid w:val="003B5139"/>
    <w:rsid w:val="003C429A"/>
    <w:rsid w:val="003C7575"/>
    <w:rsid w:val="003F7DA5"/>
    <w:rsid w:val="004035EE"/>
    <w:rsid w:val="00422684"/>
    <w:rsid w:val="00426A67"/>
    <w:rsid w:val="004359FC"/>
    <w:rsid w:val="00444B78"/>
    <w:rsid w:val="004538BC"/>
    <w:rsid w:val="004538EF"/>
    <w:rsid w:val="004546DB"/>
    <w:rsid w:val="004645E0"/>
    <w:rsid w:val="0048240F"/>
    <w:rsid w:val="004B4A07"/>
    <w:rsid w:val="004B54F1"/>
    <w:rsid w:val="004E25F7"/>
    <w:rsid w:val="004F02F6"/>
    <w:rsid w:val="004F73D6"/>
    <w:rsid w:val="005010FF"/>
    <w:rsid w:val="00507FD8"/>
    <w:rsid w:val="00511103"/>
    <w:rsid w:val="00514A3B"/>
    <w:rsid w:val="0052735F"/>
    <w:rsid w:val="005613B7"/>
    <w:rsid w:val="00564AA2"/>
    <w:rsid w:val="00581197"/>
    <w:rsid w:val="00581409"/>
    <w:rsid w:val="00597ACE"/>
    <w:rsid w:val="005B1400"/>
    <w:rsid w:val="005B57D1"/>
    <w:rsid w:val="005C03FF"/>
    <w:rsid w:val="005E13F3"/>
    <w:rsid w:val="005E4EEA"/>
    <w:rsid w:val="005F1D39"/>
    <w:rsid w:val="00605243"/>
    <w:rsid w:val="006148C6"/>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174F5"/>
    <w:rsid w:val="0072225C"/>
    <w:rsid w:val="00750C66"/>
    <w:rsid w:val="007535B4"/>
    <w:rsid w:val="00753DF3"/>
    <w:rsid w:val="00756310"/>
    <w:rsid w:val="00757691"/>
    <w:rsid w:val="00776578"/>
    <w:rsid w:val="00782D41"/>
    <w:rsid w:val="007A01B5"/>
    <w:rsid w:val="007A64CF"/>
    <w:rsid w:val="007D1124"/>
    <w:rsid w:val="007D2F46"/>
    <w:rsid w:val="007D525E"/>
    <w:rsid w:val="007D61D1"/>
    <w:rsid w:val="007E33B0"/>
    <w:rsid w:val="007F7864"/>
    <w:rsid w:val="007F7886"/>
    <w:rsid w:val="007F7DB5"/>
    <w:rsid w:val="00803157"/>
    <w:rsid w:val="00803480"/>
    <w:rsid w:val="00803AE2"/>
    <w:rsid w:val="00804435"/>
    <w:rsid w:val="00804F21"/>
    <w:rsid w:val="008122D3"/>
    <w:rsid w:val="00812F2F"/>
    <w:rsid w:val="0081357B"/>
    <w:rsid w:val="00834330"/>
    <w:rsid w:val="00850297"/>
    <w:rsid w:val="00870AAD"/>
    <w:rsid w:val="0089160A"/>
    <w:rsid w:val="00892A1A"/>
    <w:rsid w:val="00894237"/>
    <w:rsid w:val="008A122B"/>
    <w:rsid w:val="008A3CFF"/>
    <w:rsid w:val="008C625D"/>
    <w:rsid w:val="008C7637"/>
    <w:rsid w:val="008D50C0"/>
    <w:rsid w:val="008E5B2C"/>
    <w:rsid w:val="008E670E"/>
    <w:rsid w:val="008F2F4F"/>
    <w:rsid w:val="008F63E1"/>
    <w:rsid w:val="008F6896"/>
    <w:rsid w:val="008F7CEA"/>
    <w:rsid w:val="00900561"/>
    <w:rsid w:val="009077E0"/>
    <w:rsid w:val="00915D0D"/>
    <w:rsid w:val="0091607B"/>
    <w:rsid w:val="00924B0B"/>
    <w:rsid w:val="00936A66"/>
    <w:rsid w:val="00937E3A"/>
    <w:rsid w:val="009439D8"/>
    <w:rsid w:val="00945E70"/>
    <w:rsid w:val="009473D2"/>
    <w:rsid w:val="00967E52"/>
    <w:rsid w:val="009812A3"/>
    <w:rsid w:val="009876A3"/>
    <w:rsid w:val="00995102"/>
    <w:rsid w:val="009A0EE2"/>
    <w:rsid w:val="009B0913"/>
    <w:rsid w:val="009C5F01"/>
    <w:rsid w:val="009D0796"/>
    <w:rsid w:val="009D0BF8"/>
    <w:rsid w:val="009D50BB"/>
    <w:rsid w:val="009E0865"/>
    <w:rsid w:val="009E6BEB"/>
    <w:rsid w:val="009F077F"/>
    <w:rsid w:val="009F5CD1"/>
    <w:rsid w:val="00A0090F"/>
    <w:rsid w:val="00A06E25"/>
    <w:rsid w:val="00A12D65"/>
    <w:rsid w:val="00A15E3F"/>
    <w:rsid w:val="00A179ED"/>
    <w:rsid w:val="00A34B93"/>
    <w:rsid w:val="00A41241"/>
    <w:rsid w:val="00A41519"/>
    <w:rsid w:val="00A43372"/>
    <w:rsid w:val="00A454F5"/>
    <w:rsid w:val="00A47C47"/>
    <w:rsid w:val="00A54273"/>
    <w:rsid w:val="00A5738F"/>
    <w:rsid w:val="00A65A11"/>
    <w:rsid w:val="00A73565"/>
    <w:rsid w:val="00A7613F"/>
    <w:rsid w:val="00A8355A"/>
    <w:rsid w:val="00A91C7F"/>
    <w:rsid w:val="00A95721"/>
    <w:rsid w:val="00AA6E08"/>
    <w:rsid w:val="00AC05AE"/>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51104"/>
    <w:rsid w:val="00B62498"/>
    <w:rsid w:val="00B6754D"/>
    <w:rsid w:val="00B80711"/>
    <w:rsid w:val="00B918AD"/>
    <w:rsid w:val="00B93C90"/>
    <w:rsid w:val="00BA469F"/>
    <w:rsid w:val="00BA47FE"/>
    <w:rsid w:val="00BB2E88"/>
    <w:rsid w:val="00BB5A89"/>
    <w:rsid w:val="00BB7353"/>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50E1"/>
    <w:rsid w:val="00C17E38"/>
    <w:rsid w:val="00C46F76"/>
    <w:rsid w:val="00C63A15"/>
    <w:rsid w:val="00C65842"/>
    <w:rsid w:val="00C672FD"/>
    <w:rsid w:val="00C744E6"/>
    <w:rsid w:val="00C833F3"/>
    <w:rsid w:val="00C93CE6"/>
    <w:rsid w:val="00C95C21"/>
    <w:rsid w:val="00C963D9"/>
    <w:rsid w:val="00C97092"/>
    <w:rsid w:val="00CA0E16"/>
    <w:rsid w:val="00CA6987"/>
    <w:rsid w:val="00CB3FA4"/>
    <w:rsid w:val="00CC4069"/>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42CB0"/>
    <w:rsid w:val="00E84240"/>
    <w:rsid w:val="00E843A6"/>
    <w:rsid w:val="00E85F3E"/>
    <w:rsid w:val="00E863F1"/>
    <w:rsid w:val="00E87DEC"/>
    <w:rsid w:val="00E915FE"/>
    <w:rsid w:val="00E96A9C"/>
    <w:rsid w:val="00EA7A99"/>
    <w:rsid w:val="00EB308C"/>
    <w:rsid w:val="00EB41EC"/>
    <w:rsid w:val="00EB5975"/>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56B61"/>
    <w:rsid w:val="00F8116F"/>
    <w:rsid w:val="00F837F0"/>
    <w:rsid w:val="00F91EC9"/>
    <w:rsid w:val="00FA2EF5"/>
    <w:rsid w:val="00FA7437"/>
    <w:rsid w:val="00FC1076"/>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444D026"/>
  <w15:docId w15:val="{482CBEFD-4E26-4B6A-91DB-C64B6F8A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288006171">
      <w:bodyDiv w:val="1"/>
      <w:marLeft w:val="0"/>
      <w:marRight w:val="0"/>
      <w:marTop w:val="0"/>
      <w:marBottom w:val="0"/>
      <w:divBdr>
        <w:top w:val="none" w:sz="0" w:space="0" w:color="auto"/>
        <w:left w:val="none" w:sz="0" w:space="0" w:color="auto"/>
        <w:bottom w:val="none" w:sz="0" w:space="0" w:color="auto"/>
        <w:right w:val="none" w:sz="0" w:space="0" w:color="auto"/>
      </w:divBdr>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alo.busi@huawei.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rlo.perocchio@ericsso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anmarco.bruno@ericsson.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sergio.belotti@nokia.com" TargetMode="External"/><Relationship Id="rId4" Type="http://schemas.openxmlformats.org/officeDocument/2006/relationships/settings" Target="settings.xml"/><Relationship Id="rId9" Type="http://schemas.openxmlformats.org/officeDocument/2006/relationships/hyperlink" Target="mailto:d.king@lancaster.ac.uk"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BE3D9-29ED-4E6C-AE19-7839F573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1024</TotalTime>
  <Pages>12</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20163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King, Daniel</cp:lastModifiedBy>
  <cp:revision>10</cp:revision>
  <cp:lastPrinted>2004-10-23T02:03:00Z</cp:lastPrinted>
  <dcterms:created xsi:type="dcterms:W3CDTF">2017-05-29T18:17:00Z</dcterms:created>
  <dcterms:modified xsi:type="dcterms:W3CDTF">2017-06-14T12:30:00Z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1496880764</vt:lpwstr>
  </property>
</Properties>
</file>