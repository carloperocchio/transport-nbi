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69" w:rsidRDefault="00AE0541" w:rsidP="00ED3200">
      <w:pPr>
        <w:pStyle w:val="RFCTitle"/>
      </w:pPr>
      <w:r>
        <w:rPr>
          <w:highlight w:val="yellow"/>
        </w:rPr>
        <w:br/>
      </w:r>
      <w:r w:rsidR="007174F5">
        <w:t>Analysis of Transport North Bound Interface Use Case 1</w:t>
      </w:r>
      <w:r w:rsidR="00CC4069">
        <w:br/>
        <w:t>draft-</w:t>
      </w:r>
      <w:r w:rsidR="007174F5">
        <w:t>tnbidt-ccamp-</w:t>
      </w:r>
      <w:r w:rsidR="007174F5" w:rsidRPr="007174F5">
        <w:t xml:space="preserve"> transport-nbi-analysis-uc1</w:t>
      </w:r>
      <w:r w:rsidR="00CE0DAB">
        <w:t>-01</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0A0F17">
        <w:rPr>
          <w:noProof/>
        </w:rPr>
        <w:instrText>6</w:instrText>
      </w:r>
      <w:r w:rsidR="000D1730" w:rsidRPr="000445CC">
        <w:fldChar w:fldCharType="end"/>
      </w:r>
      <w:r w:rsidRPr="000445CC">
        <w:instrText xml:space="preserve"> = 1 July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 MERGEFORMAT </w:instrText>
      </w:r>
      <w:r w:rsidR="000D1730" w:rsidRPr="000445CC">
        <w:fldChar w:fldCharType="separate"/>
      </w:r>
      <w:r w:rsidR="000A0F17">
        <w:rPr>
          <w:noProof/>
        </w:rPr>
        <w:instrText>6</w:instrText>
      </w:r>
      <w:r w:rsidR="000D1730" w:rsidRPr="000445CC">
        <w:fldChar w:fldCharType="end"/>
      </w:r>
      <w:r w:rsidRPr="000445CC">
        <w:instrText xml:space="preserve"> = 2 August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0A0F17">
        <w:rPr>
          <w:noProof/>
        </w:rPr>
        <w:instrText>6</w:instrText>
      </w:r>
      <w:r w:rsidR="000D1730" w:rsidRPr="000445CC">
        <w:fldChar w:fldCharType="end"/>
      </w:r>
      <w:r w:rsidRPr="000445CC">
        <w:instrText xml:space="preserve"> = 3 September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0A0F17">
        <w:rPr>
          <w:noProof/>
        </w:rPr>
        <w:instrText>6</w:instrText>
      </w:r>
      <w:r w:rsidR="000D1730" w:rsidRPr="000445CC">
        <w:fldChar w:fldCharType="end"/>
      </w:r>
      <w:r w:rsidRPr="000445CC">
        <w:instrText xml:space="preserve"> = 4 October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0A0F17">
        <w:rPr>
          <w:noProof/>
        </w:rPr>
        <w:instrText>6</w:instrText>
      </w:r>
      <w:r w:rsidR="000D1730" w:rsidRPr="000445CC">
        <w:fldChar w:fldCharType="end"/>
      </w:r>
      <w:r w:rsidRPr="000445CC">
        <w:instrText xml:space="preserve"> = 5 November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0A0F17">
        <w:rPr>
          <w:noProof/>
        </w:rPr>
        <w:instrText>6</w:instrText>
      </w:r>
      <w:r w:rsidR="000D1730" w:rsidRPr="000445CC">
        <w:fldChar w:fldCharType="end"/>
      </w:r>
      <w:r w:rsidRPr="000445CC">
        <w:instrText xml:space="preserve"> = 6 December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7 January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8 February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9 March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10 April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11 May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7174F5" w:rsidRPr="000445CC">
        <w:rPr>
          <w:noProof/>
        </w:rPr>
        <w:instrText>0</w:instrText>
      </w:r>
      <w:r w:rsidR="000D1730" w:rsidRPr="000445CC">
        <w:fldChar w:fldCharType="end"/>
      </w:r>
      <w:r w:rsidRPr="000445CC">
        <w:instrText xml:space="preserve"> = 12 June "Fail"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7174F5" w:rsidRPr="000445CC">
        <w:rPr>
          <w:noProof/>
        </w:rPr>
        <w:instrText>Fail</w:instrText>
      </w:r>
      <w:r w:rsidR="000D1730" w:rsidRPr="000445CC">
        <w:fldChar w:fldCharType="end"/>
      </w:r>
      <w:r w:rsidRPr="000445CC">
        <w:instrText xml:space="preserve"> \* MERGEFORMAT </w:instrText>
      </w:r>
      <w:r w:rsidR="000D1730" w:rsidRPr="000445CC">
        <w:fldChar w:fldCharType="separate"/>
      </w:r>
      <w:r w:rsidR="000A0F17"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0A0F17"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0A0F17"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0A0F17"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0A0F17" w:rsidRPr="000445CC">
        <w:rPr>
          <w:noProof/>
        </w:rPr>
        <w:instrText>December</w:instrText>
      </w:r>
      <w:r w:rsidR="000D1730" w:rsidRPr="000445CC">
        <w:fldChar w:fldCharType="end"/>
      </w:r>
      <w:r w:rsidRPr="000445CC">
        <w:instrText xml:space="preserve"> \* MERGEFORMAT </w:instrText>
      </w:r>
      <w:r w:rsidR="000D1730" w:rsidRPr="000445CC">
        <w:fldChar w:fldCharType="separate"/>
      </w:r>
      <w:r w:rsidR="000A0F17" w:rsidRPr="000445CC">
        <w:rPr>
          <w:noProof/>
        </w:rPr>
        <w:t>December</w:t>
      </w:r>
      <w:r w:rsidR="000D1730" w:rsidRPr="000445CC">
        <w:fldChar w:fldCharType="end"/>
      </w:r>
      <w:r w:rsidRPr="000445CC">
        <w:t xml:space="preserve"> </w:t>
      </w:r>
      <w:r w:rsidR="000D1730" w:rsidRPr="000445CC">
        <w:fldChar w:fldCharType="begin"/>
      </w:r>
      <w:r w:rsidRPr="000445CC">
        <w:instrText xml:space="preserve"> DATE  \@ "d," </w:instrText>
      </w:r>
      <w:r w:rsidR="000D1730" w:rsidRPr="000445CC">
        <w:fldChar w:fldCharType="separate"/>
      </w:r>
      <w:r w:rsidR="000A0F17">
        <w:rPr>
          <w:noProof/>
        </w:rPr>
        <w:t>12,</w:t>
      </w:r>
      <w:r w:rsidR="000D1730" w:rsidRPr="000445CC">
        <w:fldChar w:fldCharType="end"/>
      </w:r>
      <w:r w:rsidRPr="000445CC">
        <w:t xml:space="preserve"> </w: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0A0F17">
        <w:rPr>
          <w:noProof/>
        </w:rPr>
        <w:instrText>6</w:instrText>
      </w:r>
      <w:r w:rsidR="000D1730" w:rsidRPr="000445CC">
        <w:fldChar w:fldCharType="end"/>
      </w:r>
      <w:r w:rsidRPr="000445CC">
        <w:instrText xml:space="preserve"> &lt; 7 </w:instrText>
      </w:r>
      <w:r w:rsidR="000D1730" w:rsidRPr="000445CC">
        <w:fldChar w:fldCharType="begin"/>
      </w:r>
      <w:r w:rsidRPr="000445CC">
        <w:instrText xml:space="preserve"> SAVEDATE \@ "YYYY" \* MERGEFORMAT </w:instrText>
      </w:r>
      <w:r w:rsidR="000D1730" w:rsidRPr="000445CC">
        <w:fldChar w:fldCharType="separate"/>
      </w:r>
      <w:r w:rsidR="000A0F17">
        <w:rPr>
          <w:noProof/>
        </w:rPr>
        <w:instrText>2017</w:instrText>
      </w:r>
      <w:r w:rsidR="000D1730" w:rsidRPr="000445CC">
        <w:fldChar w:fldCharType="end"/>
      </w:r>
      <w:r w:rsidRPr="000445CC">
        <w:instrText xml:space="preserve"> </w:instrText>
      </w:r>
      <w:r w:rsidR="000D1730" w:rsidRPr="000445CC">
        <w:fldChar w:fldCharType="begin"/>
      </w:r>
      <w:r w:rsidRPr="000445CC">
        <w:instrText xml:space="preserve"> IF </w:instrText>
      </w:r>
      <w:r w:rsidR="000D1730" w:rsidRPr="000445CC">
        <w:fldChar w:fldCharType="begin"/>
      </w:r>
      <w:r w:rsidRPr="000445CC">
        <w:instrText xml:space="preserve"> SAVEDATE \@ "M" \* MERGEFORMAT </w:instrText>
      </w:r>
      <w:r w:rsidR="000D1730" w:rsidRPr="000445CC">
        <w:fldChar w:fldCharType="separate"/>
      </w:r>
      <w:r w:rsidR="009876A3" w:rsidRPr="000445CC">
        <w:rPr>
          <w:noProof/>
        </w:rPr>
        <w:instrText>10</w:instrText>
      </w:r>
      <w:r w:rsidR="000D1730" w:rsidRPr="000445CC">
        <w:fldChar w:fldCharType="end"/>
      </w:r>
      <w:r w:rsidRPr="000445CC">
        <w:instrText xml:space="preserve"> &gt; 6 </w:instrText>
      </w:r>
      <w:r w:rsidR="000D1730" w:rsidRPr="000445CC">
        <w:fldChar w:fldCharType="begin"/>
      </w:r>
      <w:r w:rsidRPr="000445CC">
        <w:instrText xml:space="preserve"> = </w:instrText>
      </w:r>
      <w:r w:rsidR="000D1730" w:rsidRPr="000445CC">
        <w:fldChar w:fldCharType="begin"/>
      </w:r>
      <w:r w:rsidRPr="000445CC">
        <w:instrText xml:space="preserve"> SAVEDATE \@ "YYYY" \* MERGEFORMAT </w:instrText>
      </w:r>
      <w:r w:rsidR="000D1730" w:rsidRPr="000445CC">
        <w:fldChar w:fldCharType="separate"/>
      </w:r>
      <w:r w:rsidR="009876A3" w:rsidRPr="000445CC">
        <w:rPr>
          <w:noProof/>
        </w:rPr>
        <w:instrText>2013</w:instrText>
      </w:r>
      <w:r w:rsidR="000D1730" w:rsidRPr="000445CC">
        <w:fldChar w:fldCharType="end"/>
      </w:r>
      <w:r w:rsidRPr="000445CC">
        <w:instrText xml:space="preserve"> + 1 \* MERGEFORMAT </w:instrText>
      </w:r>
      <w:r w:rsidR="000D1730" w:rsidRPr="000445CC">
        <w:fldChar w:fldCharType="separate"/>
      </w:r>
      <w:r w:rsidR="00753DF3" w:rsidRPr="000445CC">
        <w:rPr>
          <w:noProof/>
        </w:rPr>
        <w:instrText>2009</w:instrText>
      </w:r>
      <w:r w:rsidR="000D1730" w:rsidRPr="000445CC">
        <w:fldChar w:fldCharType="end"/>
      </w:r>
      <w:r w:rsidRPr="000445CC">
        <w:instrText xml:space="preserve"> "Fail" \* MERGEFORMAT  \* MERGEFORMAT </w:instrText>
      </w:r>
      <w:r w:rsidR="000D1730" w:rsidRPr="000445CC">
        <w:fldChar w:fldCharType="separate"/>
      </w:r>
      <w:r w:rsidR="009876A3" w:rsidRPr="000445CC">
        <w:rPr>
          <w:noProof/>
        </w:rPr>
        <w:instrText>2009</w:instrText>
      </w:r>
      <w:r w:rsidR="000D1730" w:rsidRPr="000445CC">
        <w:fldChar w:fldCharType="end"/>
      </w:r>
      <w:r w:rsidRPr="000445CC">
        <w:instrText xml:space="preserve"> \* MERGEFORMAT </w:instrText>
      </w:r>
      <w:r w:rsidR="000D1730" w:rsidRPr="000445CC">
        <w:fldChar w:fldCharType="separate"/>
      </w:r>
      <w:r w:rsidR="000A0F17">
        <w:rPr>
          <w:noProof/>
        </w:rPr>
        <w:t>2017</w:t>
      </w:r>
      <w:r w:rsidR="000D1730"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0D1730" w:rsidRPr="006417A3">
        <w:fldChar w:fldCharType="begin"/>
      </w:r>
      <w:r w:rsidRPr="006417A3">
        <w:instrText xml:space="preserve"> SAVEDATE  \@ "yyyy"  \* MERGEFORMAT </w:instrText>
      </w:r>
      <w:r w:rsidR="000D1730" w:rsidRPr="006417A3">
        <w:fldChar w:fldCharType="separate"/>
      </w:r>
      <w:r w:rsidR="000A0F17">
        <w:rPr>
          <w:noProof/>
        </w:rPr>
        <w:t>2017</w:t>
      </w:r>
      <w:r w:rsidR="000D1730" w:rsidRPr="006417A3">
        <w:fldChar w:fldCharType="end"/>
      </w:r>
      <w:r w:rsidRPr="006417A3">
        <w:t xml:space="preserve"> IETF Trust and the persons identified as the document authors. All rights reserved.</w:t>
      </w:r>
    </w:p>
    <w:p w:rsidR="00212B69" w:rsidRPr="000A0F17" w:rsidRDefault="000D1730" w:rsidP="00212B69">
      <w:pPr>
        <w:pStyle w:val="RFCInstructions"/>
        <w:rPr>
          <w:highlight w:val="yellow"/>
        </w:rPr>
      </w:pPr>
      <w:r w:rsidRPr="000A0F17">
        <w:rPr>
          <w:highlight w:val="yellow"/>
        </w:rPr>
        <w:t>INFO (REMOVE): Choose ONE of the following two paragraphs and omit the other (see BCP 78 for explanation)</w:t>
      </w:r>
      <w:r w:rsidR="00212B69">
        <w:rPr>
          <w:highlight w:val="yellow"/>
        </w:rPr>
        <w:t xml:space="preserve"> – should we use the first one since we are providing JSON code examples?</w:t>
      </w:r>
    </w:p>
    <w:p w:rsidR="00212B69" w:rsidRPr="00316AC2" w:rsidRDefault="00212B69" w:rsidP="00212B69">
      <w:pPr>
        <w:rPr>
          <w:highlight w:val="green"/>
        </w:rPr>
      </w:pPr>
      <w:r w:rsidRPr="00316AC2">
        <w:rPr>
          <w:highlight w:val="green"/>
        </w:rPr>
        <w:t xml:space="preserve">This document is subject to BCP 78 and the IETF Trust’s Legal Provisions Relating to IETF Documents (http://trustee.ietf.org/license-info) in effect on the date of </w:t>
      </w:r>
      <w:r w:rsidRPr="00316AC2">
        <w:rPr>
          <w:highlight w:val="green"/>
        </w:rPr>
        <w:lastRenderedPageBreak/>
        <w:t>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212B69" w:rsidRDefault="00212B69" w:rsidP="00212B69">
      <w:r w:rsidRPr="00316AC2">
        <w:rPr>
          <w:highlight w:val="green"/>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BB78DD" w:rsidRDefault="00BB78DD" w:rsidP="00BB78DD">
      <w:pPr>
        <w:ind w:left="0"/>
      </w:pPr>
      <w:r w:rsidRPr="003325F9">
        <w:t>Abstract</w:t>
      </w:r>
    </w:p>
    <w:p w:rsidR="00BB78DD" w:rsidRPr="003325F9" w:rsidRDefault="00BB78DD" w:rsidP="00BB78DD">
      <w:r w:rsidRPr="003325F9">
        <w:t>This document analyses how YANG models being defined by IETF (TEAS and CCAMP WG in particular) can be used to support Use Case 1 (single-domain with single-layer) scenarios as described in [</w:t>
      </w:r>
      <w:r w:rsidRPr="00F356FA">
        <w:t>TNBI- UseCases</w:t>
      </w:r>
      <w:r w:rsidRPr="003325F9">
        <w:t>]</w:t>
      </w:r>
    </w:p>
    <w:p w:rsidR="006F6F19" w:rsidRDefault="006F6F19" w:rsidP="00CC4069">
      <w:pPr>
        <w:pStyle w:val="RFCH1-noTOCnonum"/>
      </w:pPr>
      <w:r w:rsidRPr="000445CC">
        <w:t>Table of Contents</w:t>
      </w:r>
    </w:p>
    <w:p w:rsidR="00147470" w:rsidRDefault="00147470">
      <w:pPr>
        <w:pStyle w:val="TOC1"/>
      </w:pPr>
    </w:p>
    <w:p w:rsidR="00F5301C" w:rsidRDefault="000D1730">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488729" w:history="1">
        <w:r w:rsidR="00F5301C" w:rsidRPr="005A65B9">
          <w:rPr>
            <w:rStyle w:val="Hyperlink"/>
          </w:rPr>
          <w:t>1. Introduction</w:t>
        </w:r>
        <w:r w:rsidR="00F5301C">
          <w:rPr>
            <w:webHidden/>
          </w:rPr>
          <w:tab/>
        </w:r>
        <w:r>
          <w:rPr>
            <w:webHidden/>
          </w:rPr>
          <w:fldChar w:fldCharType="begin"/>
        </w:r>
        <w:r w:rsidR="00F5301C">
          <w:rPr>
            <w:webHidden/>
          </w:rPr>
          <w:instrText xml:space="preserve"> PAGEREF _Toc486488729 \h </w:instrText>
        </w:r>
        <w:r>
          <w:rPr>
            <w:webHidden/>
          </w:rPr>
        </w:r>
        <w:r>
          <w:rPr>
            <w:webHidden/>
          </w:rPr>
          <w:fldChar w:fldCharType="separate"/>
        </w:r>
        <w:r w:rsidR="00F5301C">
          <w:rPr>
            <w:webHidden/>
          </w:rPr>
          <w:t>3</w:t>
        </w:r>
        <w:r>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30" w:history="1">
        <w:r w:rsidR="00F5301C" w:rsidRPr="005A65B9">
          <w:rPr>
            <w:rStyle w:val="Hyperlink"/>
          </w:rPr>
          <w:t>1.1. Assumptions</w:t>
        </w:r>
        <w:r w:rsidR="00F5301C">
          <w:rPr>
            <w:webHidden/>
          </w:rPr>
          <w:tab/>
        </w:r>
        <w:r w:rsidR="000D1730">
          <w:rPr>
            <w:webHidden/>
          </w:rPr>
          <w:fldChar w:fldCharType="begin"/>
        </w:r>
        <w:r w:rsidR="00F5301C">
          <w:rPr>
            <w:webHidden/>
          </w:rPr>
          <w:instrText xml:space="preserve"> PAGEREF _Toc486488730 \h </w:instrText>
        </w:r>
        <w:r w:rsidR="000D1730">
          <w:rPr>
            <w:webHidden/>
          </w:rPr>
        </w:r>
        <w:r w:rsidR="000D1730">
          <w:rPr>
            <w:webHidden/>
          </w:rPr>
          <w:fldChar w:fldCharType="separate"/>
        </w:r>
        <w:r w:rsidR="00F5301C">
          <w:rPr>
            <w:webHidden/>
          </w:rPr>
          <w:t>3</w:t>
        </w:r>
        <w:r w:rsidR="000D1730">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31" w:history="1">
        <w:r w:rsidR="00F5301C" w:rsidRPr="005A65B9">
          <w:rPr>
            <w:rStyle w:val="Hyperlink"/>
          </w:rPr>
          <w:t>1.2. Feedbacks provided to the IETF Working Groups</w:t>
        </w:r>
        <w:r w:rsidR="00F5301C">
          <w:rPr>
            <w:webHidden/>
          </w:rPr>
          <w:tab/>
        </w:r>
        <w:r w:rsidR="000D1730">
          <w:rPr>
            <w:webHidden/>
          </w:rPr>
          <w:fldChar w:fldCharType="begin"/>
        </w:r>
        <w:r w:rsidR="00F5301C">
          <w:rPr>
            <w:webHidden/>
          </w:rPr>
          <w:instrText xml:space="preserve"> PAGEREF _Toc486488731 \h </w:instrText>
        </w:r>
        <w:r w:rsidR="000D1730">
          <w:rPr>
            <w:webHidden/>
          </w:rPr>
        </w:r>
        <w:r w:rsidR="000D1730">
          <w:rPr>
            <w:webHidden/>
          </w:rPr>
          <w:fldChar w:fldCharType="separate"/>
        </w:r>
        <w:r w:rsidR="00F5301C">
          <w:rPr>
            <w:webHidden/>
          </w:rPr>
          <w:t>4</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32" w:history="1">
        <w:r w:rsidR="00F5301C" w:rsidRPr="005A65B9">
          <w:rPr>
            <w:rStyle w:val="Hyperlink"/>
          </w:rPr>
          <w:t>2. Conventions used in this document</w:t>
        </w:r>
        <w:r w:rsidR="00F5301C">
          <w:rPr>
            <w:webHidden/>
          </w:rPr>
          <w:tab/>
        </w:r>
        <w:r w:rsidR="000D1730">
          <w:rPr>
            <w:webHidden/>
          </w:rPr>
          <w:fldChar w:fldCharType="begin"/>
        </w:r>
        <w:r w:rsidR="00F5301C">
          <w:rPr>
            <w:webHidden/>
          </w:rPr>
          <w:instrText xml:space="preserve"> PAGEREF _Toc486488732 \h </w:instrText>
        </w:r>
        <w:r w:rsidR="000D1730">
          <w:rPr>
            <w:webHidden/>
          </w:rPr>
        </w:r>
        <w:r w:rsidR="000D1730">
          <w:rPr>
            <w:webHidden/>
          </w:rPr>
          <w:fldChar w:fldCharType="separate"/>
        </w:r>
        <w:r w:rsidR="00F5301C">
          <w:rPr>
            <w:webHidden/>
          </w:rPr>
          <w:t>4</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33" w:history="1">
        <w:r w:rsidR="00F5301C" w:rsidRPr="005A65B9">
          <w:rPr>
            <w:rStyle w:val="Hyperlink"/>
          </w:rPr>
          <w:t>3. High-level Overview</w:t>
        </w:r>
        <w:r w:rsidR="00F5301C">
          <w:rPr>
            <w:webHidden/>
          </w:rPr>
          <w:tab/>
        </w:r>
        <w:r w:rsidR="000D1730">
          <w:rPr>
            <w:webHidden/>
          </w:rPr>
          <w:fldChar w:fldCharType="begin"/>
        </w:r>
        <w:r w:rsidR="00F5301C">
          <w:rPr>
            <w:webHidden/>
          </w:rPr>
          <w:instrText xml:space="preserve"> PAGEREF _Toc486488733 \h </w:instrText>
        </w:r>
        <w:r w:rsidR="000D1730">
          <w:rPr>
            <w:webHidden/>
          </w:rPr>
        </w:r>
        <w:r w:rsidR="000D1730">
          <w:rPr>
            <w:webHidden/>
          </w:rPr>
          <w:fldChar w:fldCharType="separate"/>
        </w:r>
        <w:r w:rsidR="00F5301C">
          <w:rPr>
            <w:webHidden/>
          </w:rPr>
          <w:t>5</w:t>
        </w:r>
        <w:r w:rsidR="000D1730">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34" w:history="1">
        <w:r w:rsidR="00F5301C" w:rsidRPr="005A65B9">
          <w:rPr>
            <w:rStyle w:val="Hyperlink"/>
          </w:rPr>
          <w:t>3.1. Topology Abstraction</w:t>
        </w:r>
        <w:r w:rsidR="00F5301C">
          <w:rPr>
            <w:webHidden/>
          </w:rPr>
          <w:tab/>
        </w:r>
        <w:r w:rsidR="000D1730">
          <w:rPr>
            <w:webHidden/>
          </w:rPr>
          <w:fldChar w:fldCharType="begin"/>
        </w:r>
        <w:r w:rsidR="00F5301C">
          <w:rPr>
            <w:webHidden/>
          </w:rPr>
          <w:instrText xml:space="preserve"> PAGEREF _Toc486488734 \h </w:instrText>
        </w:r>
        <w:r w:rsidR="000D1730">
          <w:rPr>
            <w:webHidden/>
          </w:rPr>
        </w:r>
        <w:r w:rsidR="000D1730">
          <w:rPr>
            <w:webHidden/>
          </w:rPr>
          <w:fldChar w:fldCharType="separate"/>
        </w:r>
        <w:r w:rsidR="00F5301C">
          <w:rPr>
            <w:webHidden/>
          </w:rPr>
          <w:t>5</w:t>
        </w:r>
        <w:r w:rsidR="000D1730">
          <w:rPr>
            <w:webHidden/>
          </w:rPr>
          <w:fldChar w:fldCharType="end"/>
        </w:r>
      </w:hyperlink>
    </w:p>
    <w:p w:rsidR="00F5301C" w:rsidRDefault="008317BF">
      <w:pPr>
        <w:pStyle w:val="TOC3"/>
        <w:rPr>
          <w:rFonts w:asciiTheme="minorHAnsi" w:eastAsiaTheme="minorEastAsia" w:hAnsiTheme="minorHAnsi" w:cstheme="minorBidi"/>
          <w:sz w:val="22"/>
          <w:szCs w:val="22"/>
          <w:lang w:eastAsia="zh-CN"/>
        </w:rPr>
      </w:pPr>
      <w:hyperlink w:anchor="_Toc486488735" w:history="1">
        <w:r w:rsidR="00F5301C" w:rsidRPr="005A65B9">
          <w:rPr>
            <w:rStyle w:val="Hyperlink"/>
          </w:rPr>
          <w:t>3.1.1. ODU White Topology Abstraction</w:t>
        </w:r>
        <w:r w:rsidR="00F5301C">
          <w:rPr>
            <w:webHidden/>
          </w:rPr>
          <w:tab/>
        </w:r>
        <w:r w:rsidR="000D1730">
          <w:rPr>
            <w:webHidden/>
          </w:rPr>
          <w:fldChar w:fldCharType="begin"/>
        </w:r>
        <w:r w:rsidR="00F5301C">
          <w:rPr>
            <w:webHidden/>
          </w:rPr>
          <w:instrText xml:space="preserve"> PAGEREF _Toc486488735 \h </w:instrText>
        </w:r>
        <w:r w:rsidR="000D1730">
          <w:rPr>
            <w:webHidden/>
          </w:rPr>
        </w:r>
        <w:r w:rsidR="000D1730">
          <w:rPr>
            <w:webHidden/>
          </w:rPr>
          <w:fldChar w:fldCharType="separate"/>
        </w:r>
        <w:r w:rsidR="00F5301C">
          <w:rPr>
            <w:webHidden/>
          </w:rPr>
          <w:t>5</w:t>
        </w:r>
        <w:r w:rsidR="000D1730">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36" w:history="1">
        <w:r w:rsidR="00F5301C" w:rsidRPr="005A65B9">
          <w:rPr>
            <w:rStyle w:val="Hyperlink"/>
          </w:rPr>
          <w:t>3.2. Service Configuration</w:t>
        </w:r>
        <w:r w:rsidR="00F5301C">
          <w:rPr>
            <w:webHidden/>
          </w:rPr>
          <w:tab/>
        </w:r>
        <w:r w:rsidR="000D1730">
          <w:rPr>
            <w:webHidden/>
          </w:rPr>
          <w:fldChar w:fldCharType="begin"/>
        </w:r>
        <w:r w:rsidR="00F5301C">
          <w:rPr>
            <w:webHidden/>
          </w:rPr>
          <w:instrText xml:space="preserve"> PAGEREF _Toc486488736 \h </w:instrText>
        </w:r>
        <w:r w:rsidR="000D1730">
          <w:rPr>
            <w:webHidden/>
          </w:rPr>
        </w:r>
        <w:r w:rsidR="000D1730">
          <w:rPr>
            <w:webHidden/>
          </w:rPr>
          <w:fldChar w:fldCharType="separate"/>
        </w:r>
        <w:r w:rsidR="00F5301C">
          <w:rPr>
            <w:webHidden/>
          </w:rPr>
          <w:t>7</w:t>
        </w:r>
        <w:r w:rsidR="000D1730">
          <w:rPr>
            <w:webHidden/>
          </w:rPr>
          <w:fldChar w:fldCharType="end"/>
        </w:r>
      </w:hyperlink>
    </w:p>
    <w:p w:rsidR="00F5301C" w:rsidRDefault="008317BF">
      <w:pPr>
        <w:pStyle w:val="TOC3"/>
        <w:rPr>
          <w:rFonts w:asciiTheme="minorHAnsi" w:eastAsiaTheme="minorEastAsia" w:hAnsiTheme="minorHAnsi" w:cstheme="minorBidi"/>
          <w:sz w:val="22"/>
          <w:szCs w:val="22"/>
          <w:lang w:eastAsia="zh-CN"/>
        </w:rPr>
      </w:pPr>
      <w:hyperlink w:anchor="_Toc486488737" w:history="1">
        <w:r w:rsidR="00F5301C" w:rsidRPr="005A65B9">
          <w:rPr>
            <w:rStyle w:val="Hyperlink"/>
          </w:rPr>
          <w:t>3.2.1. ODU Transit Service</w:t>
        </w:r>
        <w:r w:rsidR="00F5301C">
          <w:rPr>
            <w:webHidden/>
          </w:rPr>
          <w:tab/>
        </w:r>
        <w:r w:rsidR="000D1730">
          <w:rPr>
            <w:webHidden/>
          </w:rPr>
          <w:fldChar w:fldCharType="begin"/>
        </w:r>
        <w:r w:rsidR="00F5301C">
          <w:rPr>
            <w:webHidden/>
          </w:rPr>
          <w:instrText xml:space="preserve"> PAGEREF _Toc486488737 \h </w:instrText>
        </w:r>
        <w:r w:rsidR="000D1730">
          <w:rPr>
            <w:webHidden/>
          </w:rPr>
        </w:r>
        <w:r w:rsidR="000D1730">
          <w:rPr>
            <w:webHidden/>
          </w:rPr>
          <w:fldChar w:fldCharType="separate"/>
        </w:r>
        <w:r w:rsidR="00F5301C">
          <w:rPr>
            <w:webHidden/>
          </w:rPr>
          <w:t>7</w:t>
        </w:r>
        <w:r w:rsidR="000D1730">
          <w:rPr>
            <w:webHidden/>
          </w:rPr>
          <w:fldChar w:fldCharType="end"/>
        </w:r>
      </w:hyperlink>
    </w:p>
    <w:p w:rsidR="00F5301C" w:rsidRDefault="008317BF">
      <w:pPr>
        <w:pStyle w:val="TOC3"/>
        <w:rPr>
          <w:rFonts w:asciiTheme="minorHAnsi" w:eastAsiaTheme="minorEastAsia" w:hAnsiTheme="minorHAnsi" w:cstheme="minorBidi"/>
          <w:sz w:val="22"/>
          <w:szCs w:val="22"/>
          <w:lang w:eastAsia="zh-CN"/>
        </w:rPr>
      </w:pPr>
      <w:hyperlink w:anchor="_Toc486488738" w:history="1">
        <w:r w:rsidR="00F5301C" w:rsidRPr="005A65B9">
          <w:rPr>
            <w:rStyle w:val="Hyperlink"/>
          </w:rPr>
          <w:t>3.2.2. OTN Client Private Line Service</w:t>
        </w:r>
        <w:r w:rsidR="00F5301C">
          <w:rPr>
            <w:webHidden/>
          </w:rPr>
          <w:tab/>
        </w:r>
        <w:r w:rsidR="000D1730">
          <w:rPr>
            <w:webHidden/>
          </w:rPr>
          <w:fldChar w:fldCharType="begin"/>
        </w:r>
        <w:r w:rsidR="00F5301C">
          <w:rPr>
            <w:webHidden/>
          </w:rPr>
          <w:instrText xml:space="preserve"> PAGEREF _Toc486488738 \h </w:instrText>
        </w:r>
        <w:r w:rsidR="000D1730">
          <w:rPr>
            <w:webHidden/>
          </w:rPr>
        </w:r>
        <w:r w:rsidR="000D1730">
          <w:rPr>
            <w:webHidden/>
          </w:rPr>
          <w:fldChar w:fldCharType="separate"/>
        </w:r>
        <w:r w:rsidR="00F5301C">
          <w:rPr>
            <w:webHidden/>
          </w:rPr>
          <w:t>9</w:t>
        </w:r>
        <w:r w:rsidR="000D1730">
          <w:rPr>
            <w:webHidden/>
          </w:rPr>
          <w:fldChar w:fldCharType="end"/>
        </w:r>
      </w:hyperlink>
    </w:p>
    <w:p w:rsidR="00F5301C" w:rsidRDefault="008317BF">
      <w:pPr>
        <w:pStyle w:val="TOC3"/>
        <w:rPr>
          <w:rFonts w:asciiTheme="minorHAnsi" w:eastAsiaTheme="minorEastAsia" w:hAnsiTheme="minorHAnsi" w:cstheme="minorBidi"/>
          <w:sz w:val="22"/>
          <w:szCs w:val="22"/>
          <w:lang w:eastAsia="zh-CN"/>
        </w:rPr>
      </w:pPr>
      <w:hyperlink w:anchor="_Toc486488739" w:history="1">
        <w:r w:rsidR="00F5301C" w:rsidRPr="005A65B9">
          <w:rPr>
            <w:rStyle w:val="Hyperlink"/>
          </w:rPr>
          <w:t>3.2.3. EPL over ODU Service</w:t>
        </w:r>
        <w:r w:rsidR="00F5301C">
          <w:rPr>
            <w:webHidden/>
          </w:rPr>
          <w:tab/>
        </w:r>
        <w:r w:rsidR="000D1730">
          <w:rPr>
            <w:webHidden/>
          </w:rPr>
          <w:fldChar w:fldCharType="begin"/>
        </w:r>
        <w:r w:rsidR="00F5301C">
          <w:rPr>
            <w:webHidden/>
          </w:rPr>
          <w:instrText xml:space="preserve"> PAGEREF _Toc486488739 \h </w:instrText>
        </w:r>
        <w:r w:rsidR="000D1730">
          <w:rPr>
            <w:webHidden/>
          </w:rPr>
        </w:r>
        <w:r w:rsidR="000D1730">
          <w:rPr>
            <w:webHidden/>
          </w:rPr>
          <w:fldChar w:fldCharType="separate"/>
        </w:r>
        <w:r w:rsidR="00F5301C">
          <w:rPr>
            <w:webHidden/>
          </w:rPr>
          <w:t>9</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40" w:history="1">
        <w:r w:rsidR="00F5301C" w:rsidRPr="005A65B9">
          <w:rPr>
            <w:rStyle w:val="Hyperlink"/>
          </w:rPr>
          <w:t>4. Topology Abstraction: detailed JSON examples</w:t>
        </w:r>
        <w:r w:rsidR="00F5301C">
          <w:rPr>
            <w:webHidden/>
          </w:rPr>
          <w:tab/>
        </w:r>
        <w:r w:rsidR="000D1730">
          <w:rPr>
            <w:webHidden/>
          </w:rPr>
          <w:fldChar w:fldCharType="begin"/>
        </w:r>
        <w:r w:rsidR="00F5301C">
          <w:rPr>
            <w:webHidden/>
          </w:rPr>
          <w:instrText xml:space="preserve"> PAGEREF _Toc486488740 \h </w:instrText>
        </w:r>
        <w:r w:rsidR="000D1730">
          <w:rPr>
            <w:webHidden/>
          </w:rPr>
        </w:r>
        <w:r w:rsidR="000D1730">
          <w:rPr>
            <w:webHidden/>
          </w:rPr>
          <w:fldChar w:fldCharType="separate"/>
        </w:r>
        <w:r w:rsidR="00F5301C">
          <w:rPr>
            <w:webHidden/>
          </w:rPr>
          <w:t>10</w:t>
        </w:r>
        <w:r w:rsidR="000D1730">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41" w:history="1">
        <w:r w:rsidR="00F5301C" w:rsidRPr="005A65B9">
          <w:rPr>
            <w:rStyle w:val="Hyperlink"/>
          </w:rPr>
          <w:t>4.1. ODU White Topology Abstraction</w:t>
        </w:r>
        <w:r w:rsidR="00F5301C">
          <w:rPr>
            <w:webHidden/>
          </w:rPr>
          <w:tab/>
        </w:r>
        <w:r w:rsidR="000D1730">
          <w:rPr>
            <w:webHidden/>
          </w:rPr>
          <w:fldChar w:fldCharType="begin"/>
        </w:r>
        <w:r w:rsidR="00F5301C">
          <w:rPr>
            <w:webHidden/>
          </w:rPr>
          <w:instrText xml:space="preserve"> PAGEREF _Toc486488741 \h </w:instrText>
        </w:r>
        <w:r w:rsidR="000D1730">
          <w:rPr>
            <w:webHidden/>
          </w:rPr>
        </w:r>
        <w:r w:rsidR="000D1730">
          <w:rPr>
            <w:webHidden/>
          </w:rPr>
          <w:fldChar w:fldCharType="separate"/>
        </w:r>
        <w:r w:rsidR="00F5301C">
          <w:rPr>
            <w:webHidden/>
          </w:rPr>
          <w:t>10</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42" w:history="1">
        <w:r w:rsidR="00F5301C" w:rsidRPr="005A65B9">
          <w:rPr>
            <w:rStyle w:val="Hyperlink"/>
          </w:rPr>
          <w:t>5. Service Configuration: detailed JSON examples</w:t>
        </w:r>
        <w:r w:rsidR="00F5301C">
          <w:rPr>
            <w:webHidden/>
          </w:rPr>
          <w:tab/>
        </w:r>
        <w:r w:rsidR="000D1730">
          <w:rPr>
            <w:webHidden/>
          </w:rPr>
          <w:fldChar w:fldCharType="begin"/>
        </w:r>
        <w:r w:rsidR="00F5301C">
          <w:rPr>
            <w:webHidden/>
          </w:rPr>
          <w:instrText xml:space="preserve"> PAGEREF _Toc486488742 \h </w:instrText>
        </w:r>
        <w:r w:rsidR="000D1730">
          <w:rPr>
            <w:webHidden/>
          </w:rPr>
        </w:r>
        <w:r w:rsidR="000D1730">
          <w:rPr>
            <w:webHidden/>
          </w:rPr>
          <w:fldChar w:fldCharType="separate"/>
        </w:r>
        <w:r w:rsidR="00F5301C">
          <w:rPr>
            <w:webHidden/>
          </w:rPr>
          <w:t>10</w:t>
        </w:r>
        <w:r w:rsidR="000D1730">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43" w:history="1">
        <w:r w:rsidR="00F5301C" w:rsidRPr="005A65B9">
          <w:rPr>
            <w:rStyle w:val="Hyperlink"/>
          </w:rPr>
          <w:t>5.1. ODU Transit Service</w:t>
        </w:r>
        <w:r w:rsidR="00F5301C">
          <w:rPr>
            <w:webHidden/>
          </w:rPr>
          <w:tab/>
        </w:r>
        <w:r w:rsidR="000D1730">
          <w:rPr>
            <w:webHidden/>
          </w:rPr>
          <w:fldChar w:fldCharType="begin"/>
        </w:r>
        <w:r w:rsidR="00F5301C">
          <w:rPr>
            <w:webHidden/>
          </w:rPr>
          <w:instrText xml:space="preserve"> PAGEREF _Toc486488743 \h </w:instrText>
        </w:r>
        <w:r w:rsidR="000D1730">
          <w:rPr>
            <w:webHidden/>
          </w:rPr>
        </w:r>
        <w:r w:rsidR="000D1730">
          <w:rPr>
            <w:webHidden/>
          </w:rPr>
          <w:fldChar w:fldCharType="separate"/>
        </w:r>
        <w:r w:rsidR="00F5301C">
          <w:rPr>
            <w:webHidden/>
          </w:rPr>
          <w:t>10</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44" w:history="1">
        <w:r w:rsidR="00F5301C" w:rsidRPr="005A65B9">
          <w:rPr>
            <w:rStyle w:val="Hyperlink"/>
          </w:rPr>
          <w:t>6. Security Considerations</w:t>
        </w:r>
        <w:r w:rsidR="00F5301C">
          <w:rPr>
            <w:webHidden/>
          </w:rPr>
          <w:tab/>
        </w:r>
        <w:r w:rsidR="000D1730">
          <w:rPr>
            <w:webHidden/>
          </w:rPr>
          <w:fldChar w:fldCharType="begin"/>
        </w:r>
        <w:r w:rsidR="00F5301C">
          <w:rPr>
            <w:webHidden/>
          </w:rPr>
          <w:instrText xml:space="preserve"> PAGEREF _Toc486488744 \h </w:instrText>
        </w:r>
        <w:r w:rsidR="000D1730">
          <w:rPr>
            <w:webHidden/>
          </w:rPr>
        </w:r>
        <w:r w:rsidR="000D1730">
          <w:rPr>
            <w:webHidden/>
          </w:rPr>
          <w:fldChar w:fldCharType="separate"/>
        </w:r>
        <w:r w:rsidR="00F5301C">
          <w:rPr>
            <w:webHidden/>
          </w:rPr>
          <w:t>10</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45" w:history="1">
        <w:r w:rsidR="00F5301C" w:rsidRPr="005A65B9">
          <w:rPr>
            <w:rStyle w:val="Hyperlink"/>
          </w:rPr>
          <w:t>7. IANA Considerations</w:t>
        </w:r>
        <w:r w:rsidR="00F5301C">
          <w:rPr>
            <w:webHidden/>
          </w:rPr>
          <w:tab/>
        </w:r>
        <w:r w:rsidR="000D1730">
          <w:rPr>
            <w:webHidden/>
          </w:rPr>
          <w:fldChar w:fldCharType="begin"/>
        </w:r>
        <w:r w:rsidR="00F5301C">
          <w:rPr>
            <w:webHidden/>
          </w:rPr>
          <w:instrText xml:space="preserve"> PAGEREF _Toc486488745 \h </w:instrText>
        </w:r>
        <w:r w:rsidR="000D1730">
          <w:rPr>
            <w:webHidden/>
          </w:rPr>
        </w:r>
        <w:r w:rsidR="000D1730">
          <w:rPr>
            <w:webHidden/>
          </w:rPr>
          <w:fldChar w:fldCharType="separate"/>
        </w:r>
        <w:r w:rsidR="00F5301C">
          <w:rPr>
            <w:webHidden/>
          </w:rPr>
          <w:t>10</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46" w:history="1">
        <w:r w:rsidR="00F5301C" w:rsidRPr="005A65B9">
          <w:rPr>
            <w:rStyle w:val="Hyperlink"/>
          </w:rPr>
          <w:t>8. Conclusions</w:t>
        </w:r>
        <w:r w:rsidR="00F5301C">
          <w:rPr>
            <w:webHidden/>
          </w:rPr>
          <w:tab/>
        </w:r>
        <w:r w:rsidR="000D1730">
          <w:rPr>
            <w:webHidden/>
          </w:rPr>
          <w:fldChar w:fldCharType="begin"/>
        </w:r>
        <w:r w:rsidR="00F5301C">
          <w:rPr>
            <w:webHidden/>
          </w:rPr>
          <w:instrText xml:space="preserve"> PAGEREF _Toc486488746 \h </w:instrText>
        </w:r>
        <w:r w:rsidR="000D1730">
          <w:rPr>
            <w:webHidden/>
          </w:rPr>
        </w:r>
        <w:r w:rsidR="000D1730">
          <w:rPr>
            <w:webHidden/>
          </w:rPr>
          <w:fldChar w:fldCharType="separate"/>
        </w:r>
        <w:r w:rsidR="00F5301C">
          <w:rPr>
            <w:webHidden/>
          </w:rPr>
          <w:t>10</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47" w:history="1">
        <w:r w:rsidR="00F5301C" w:rsidRPr="005A65B9">
          <w:rPr>
            <w:rStyle w:val="Hyperlink"/>
          </w:rPr>
          <w:t>9. References</w:t>
        </w:r>
        <w:r w:rsidR="00F5301C">
          <w:rPr>
            <w:webHidden/>
          </w:rPr>
          <w:tab/>
        </w:r>
        <w:r w:rsidR="000D1730">
          <w:rPr>
            <w:webHidden/>
          </w:rPr>
          <w:fldChar w:fldCharType="begin"/>
        </w:r>
        <w:r w:rsidR="00F5301C">
          <w:rPr>
            <w:webHidden/>
          </w:rPr>
          <w:instrText xml:space="preserve"> PAGEREF _Toc486488747 \h </w:instrText>
        </w:r>
        <w:r w:rsidR="000D1730">
          <w:rPr>
            <w:webHidden/>
          </w:rPr>
        </w:r>
        <w:r w:rsidR="000D1730">
          <w:rPr>
            <w:webHidden/>
          </w:rPr>
          <w:fldChar w:fldCharType="separate"/>
        </w:r>
        <w:r w:rsidR="00F5301C">
          <w:rPr>
            <w:webHidden/>
          </w:rPr>
          <w:t>11</w:t>
        </w:r>
        <w:r w:rsidR="000D1730">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48" w:history="1">
        <w:r w:rsidR="00F5301C" w:rsidRPr="005A65B9">
          <w:rPr>
            <w:rStyle w:val="Hyperlink"/>
          </w:rPr>
          <w:t>9.1. Normative References</w:t>
        </w:r>
        <w:r w:rsidR="00F5301C">
          <w:rPr>
            <w:webHidden/>
          </w:rPr>
          <w:tab/>
        </w:r>
        <w:r w:rsidR="000D1730">
          <w:rPr>
            <w:webHidden/>
          </w:rPr>
          <w:fldChar w:fldCharType="begin"/>
        </w:r>
        <w:r w:rsidR="00F5301C">
          <w:rPr>
            <w:webHidden/>
          </w:rPr>
          <w:instrText xml:space="preserve"> PAGEREF _Toc486488748 \h </w:instrText>
        </w:r>
        <w:r w:rsidR="000D1730">
          <w:rPr>
            <w:webHidden/>
          </w:rPr>
        </w:r>
        <w:r w:rsidR="000D1730">
          <w:rPr>
            <w:webHidden/>
          </w:rPr>
          <w:fldChar w:fldCharType="separate"/>
        </w:r>
        <w:r w:rsidR="00F5301C">
          <w:rPr>
            <w:webHidden/>
          </w:rPr>
          <w:t>11</w:t>
        </w:r>
        <w:r w:rsidR="000D1730">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49" w:history="1">
        <w:r w:rsidR="00F5301C" w:rsidRPr="005A65B9">
          <w:rPr>
            <w:rStyle w:val="Hyperlink"/>
          </w:rPr>
          <w:t>9.2. Informative References</w:t>
        </w:r>
        <w:r w:rsidR="00F5301C">
          <w:rPr>
            <w:webHidden/>
          </w:rPr>
          <w:tab/>
        </w:r>
        <w:r w:rsidR="000D1730">
          <w:rPr>
            <w:webHidden/>
          </w:rPr>
          <w:fldChar w:fldCharType="begin"/>
        </w:r>
        <w:r w:rsidR="00F5301C">
          <w:rPr>
            <w:webHidden/>
          </w:rPr>
          <w:instrText xml:space="preserve"> PAGEREF _Toc486488749 \h </w:instrText>
        </w:r>
        <w:r w:rsidR="000D1730">
          <w:rPr>
            <w:webHidden/>
          </w:rPr>
        </w:r>
        <w:r w:rsidR="000D1730">
          <w:rPr>
            <w:webHidden/>
          </w:rPr>
          <w:fldChar w:fldCharType="separate"/>
        </w:r>
        <w:r w:rsidR="00F5301C">
          <w:rPr>
            <w:webHidden/>
          </w:rPr>
          <w:t>11</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50" w:history="1">
        <w:r w:rsidR="00F5301C" w:rsidRPr="005A65B9">
          <w:rPr>
            <w:rStyle w:val="Hyperlink"/>
          </w:rPr>
          <w:t>10. Acknowledgments</w:t>
        </w:r>
        <w:r w:rsidR="00F5301C">
          <w:rPr>
            <w:webHidden/>
          </w:rPr>
          <w:tab/>
        </w:r>
        <w:r w:rsidR="000D1730">
          <w:rPr>
            <w:webHidden/>
          </w:rPr>
          <w:fldChar w:fldCharType="begin"/>
        </w:r>
        <w:r w:rsidR="00F5301C">
          <w:rPr>
            <w:webHidden/>
          </w:rPr>
          <w:instrText xml:space="preserve"> PAGEREF _Toc486488750 \h </w:instrText>
        </w:r>
        <w:r w:rsidR="000D1730">
          <w:rPr>
            <w:webHidden/>
          </w:rPr>
        </w:r>
        <w:r w:rsidR="000D1730">
          <w:rPr>
            <w:webHidden/>
          </w:rPr>
          <w:fldChar w:fldCharType="separate"/>
        </w:r>
        <w:r w:rsidR="00F5301C">
          <w:rPr>
            <w:webHidden/>
          </w:rPr>
          <w:t>11</w:t>
        </w:r>
        <w:r w:rsidR="000D1730">
          <w:rPr>
            <w:webHidden/>
          </w:rPr>
          <w:fldChar w:fldCharType="end"/>
        </w:r>
      </w:hyperlink>
    </w:p>
    <w:p w:rsidR="00F5301C" w:rsidRDefault="008317BF">
      <w:pPr>
        <w:pStyle w:val="TOC1"/>
        <w:rPr>
          <w:rFonts w:asciiTheme="minorHAnsi" w:eastAsiaTheme="minorEastAsia" w:hAnsiTheme="minorHAnsi" w:cstheme="minorBidi"/>
          <w:sz w:val="22"/>
          <w:szCs w:val="22"/>
          <w:lang w:eastAsia="zh-CN"/>
        </w:rPr>
      </w:pPr>
      <w:hyperlink w:anchor="_Toc486488751" w:history="1">
        <w:r w:rsidR="00F5301C" w:rsidRPr="005A65B9">
          <w:rPr>
            <w:rStyle w:val="Hyperlink"/>
          </w:rPr>
          <w:t>Appendix A. Validating a JSON fragment against a YANG Model</w:t>
        </w:r>
        <w:r w:rsidR="00F5301C">
          <w:rPr>
            <w:webHidden/>
          </w:rPr>
          <w:tab/>
        </w:r>
        <w:r w:rsidR="000D1730">
          <w:rPr>
            <w:webHidden/>
          </w:rPr>
          <w:fldChar w:fldCharType="begin"/>
        </w:r>
        <w:r w:rsidR="00F5301C">
          <w:rPr>
            <w:webHidden/>
          </w:rPr>
          <w:instrText xml:space="preserve"> PAGEREF _Toc486488751 \h </w:instrText>
        </w:r>
        <w:r w:rsidR="000D1730">
          <w:rPr>
            <w:webHidden/>
          </w:rPr>
        </w:r>
        <w:r w:rsidR="000D1730">
          <w:rPr>
            <w:webHidden/>
          </w:rPr>
          <w:fldChar w:fldCharType="separate"/>
        </w:r>
        <w:r w:rsidR="00F5301C">
          <w:rPr>
            <w:webHidden/>
          </w:rPr>
          <w:t>13</w:t>
        </w:r>
        <w:r w:rsidR="000D1730">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52" w:history="1">
        <w:r w:rsidR="00F5301C" w:rsidRPr="005A65B9">
          <w:rPr>
            <w:rStyle w:val="Hyperlink"/>
          </w:rPr>
          <w:t>A.1. DSDL-based approach</w:t>
        </w:r>
        <w:r w:rsidR="00F5301C">
          <w:rPr>
            <w:webHidden/>
          </w:rPr>
          <w:tab/>
        </w:r>
        <w:r w:rsidR="000D1730">
          <w:rPr>
            <w:webHidden/>
          </w:rPr>
          <w:fldChar w:fldCharType="begin"/>
        </w:r>
        <w:r w:rsidR="00F5301C">
          <w:rPr>
            <w:webHidden/>
          </w:rPr>
          <w:instrText xml:space="preserve"> PAGEREF _Toc486488752 \h </w:instrText>
        </w:r>
        <w:r w:rsidR="000D1730">
          <w:rPr>
            <w:webHidden/>
          </w:rPr>
        </w:r>
        <w:r w:rsidR="000D1730">
          <w:rPr>
            <w:webHidden/>
          </w:rPr>
          <w:fldChar w:fldCharType="separate"/>
        </w:r>
        <w:r w:rsidR="00F5301C">
          <w:rPr>
            <w:webHidden/>
          </w:rPr>
          <w:t>13</w:t>
        </w:r>
        <w:r w:rsidR="000D1730">
          <w:rPr>
            <w:webHidden/>
          </w:rPr>
          <w:fldChar w:fldCharType="end"/>
        </w:r>
      </w:hyperlink>
    </w:p>
    <w:p w:rsidR="00F5301C" w:rsidRDefault="008317BF">
      <w:pPr>
        <w:pStyle w:val="TOC2"/>
        <w:rPr>
          <w:rFonts w:asciiTheme="minorHAnsi" w:eastAsiaTheme="minorEastAsia" w:hAnsiTheme="minorHAnsi" w:cstheme="minorBidi"/>
          <w:sz w:val="22"/>
          <w:szCs w:val="22"/>
          <w:lang w:eastAsia="zh-CN"/>
        </w:rPr>
      </w:pPr>
      <w:hyperlink w:anchor="_Toc486488753" w:history="1">
        <w:r w:rsidR="00F5301C" w:rsidRPr="005A65B9">
          <w:rPr>
            <w:rStyle w:val="Hyperlink"/>
          </w:rPr>
          <w:t>A.2. Why not using a XSD-based approach</w:t>
        </w:r>
        <w:r w:rsidR="00F5301C">
          <w:rPr>
            <w:webHidden/>
          </w:rPr>
          <w:tab/>
        </w:r>
        <w:r w:rsidR="000D1730">
          <w:rPr>
            <w:webHidden/>
          </w:rPr>
          <w:fldChar w:fldCharType="begin"/>
        </w:r>
        <w:r w:rsidR="00F5301C">
          <w:rPr>
            <w:webHidden/>
          </w:rPr>
          <w:instrText xml:space="preserve"> PAGEREF _Toc486488753 \h </w:instrText>
        </w:r>
        <w:r w:rsidR="000D1730">
          <w:rPr>
            <w:webHidden/>
          </w:rPr>
        </w:r>
        <w:r w:rsidR="000D1730">
          <w:rPr>
            <w:webHidden/>
          </w:rPr>
          <w:fldChar w:fldCharType="separate"/>
        </w:r>
        <w:r w:rsidR="00F5301C">
          <w:rPr>
            <w:webHidden/>
          </w:rPr>
          <w:t>13</w:t>
        </w:r>
        <w:r w:rsidR="000D1730">
          <w:rPr>
            <w:webHidden/>
          </w:rPr>
          <w:fldChar w:fldCharType="end"/>
        </w:r>
      </w:hyperlink>
    </w:p>
    <w:p w:rsidR="00696527" w:rsidRDefault="000D1730" w:rsidP="002E5DA5">
      <w:pPr>
        <w:pStyle w:val="TOC1"/>
      </w:pPr>
      <w:r>
        <w:fldChar w:fldCharType="end"/>
      </w:r>
    </w:p>
    <w:p w:rsidR="006F6F19" w:rsidRPr="000445CC" w:rsidRDefault="008E670E" w:rsidP="00237595">
      <w:pPr>
        <w:pStyle w:val="Heading1"/>
      </w:pPr>
      <w:bookmarkStart w:id="0" w:name="_Toc486488729"/>
      <w:r w:rsidRPr="000445CC">
        <w:t>Introduction</w:t>
      </w:r>
      <w:bookmarkEnd w:id="0"/>
    </w:p>
    <w:p w:rsidR="000445CC" w:rsidRPr="003325F9" w:rsidRDefault="000445CC" w:rsidP="000445CC">
      <w:r w:rsidRPr="003325F9">
        <w:t xml:space="preserve">This document analyses how YANG models being </w:t>
      </w:r>
      <w:r w:rsidR="00410ABC">
        <w:t>developed</w:t>
      </w:r>
      <w:r w:rsidR="00410ABC" w:rsidRPr="003325F9">
        <w:t xml:space="preserve"> </w:t>
      </w:r>
      <w:r w:rsidRPr="003325F9">
        <w:t xml:space="preserve">by IETF (TEAS and CCAMP WG </w:t>
      </w:r>
      <w:proofErr w:type="gramStart"/>
      <w:r w:rsidRPr="003325F9">
        <w:t>in particular)</w:t>
      </w:r>
      <w:proofErr w:type="gramEnd"/>
      <w:r w:rsidRPr="003325F9">
        <w:t xml:space="preserve"> can be used to support Use Case 1 (single-domain with single-layer) scenarios as described in [</w:t>
      </w:r>
      <w:r w:rsidR="000D1730" w:rsidRPr="000A0F17">
        <w:t>TNBI- UseCases</w:t>
      </w:r>
      <w:r w:rsidRPr="003325F9">
        <w:t>]</w:t>
      </w:r>
      <w:r w:rsidR="00583764">
        <w:t>.</w:t>
      </w:r>
    </w:p>
    <w:p w:rsidR="00CA2FF3" w:rsidRDefault="00CA2FF3" w:rsidP="00CA2FF3">
      <w:pPr>
        <w:pStyle w:val="Heading2"/>
      </w:pPr>
      <w:bookmarkStart w:id="1" w:name="_Toc486488730"/>
      <w:r>
        <w:t>Assumptions</w:t>
      </w:r>
      <w:bookmarkEnd w:id="1"/>
    </w:p>
    <w:p w:rsidR="00CA2FF3" w:rsidRDefault="00CA2FF3" w:rsidP="00CA2FF3">
      <w:r>
        <w:t xml:space="preserve">This document is analyzing how existing models developed by the IETF can be used at the MPI between the Transport PNC and the MDSC to support the use case 1 scenarios as defined in section 3 of </w:t>
      </w:r>
      <w:r w:rsidRPr="003325F9">
        <w:t>[</w:t>
      </w:r>
      <w:r w:rsidRPr="00C57086">
        <w:t>TNBI- 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2C29C3" w:rsidRDefault="002C29C3" w:rsidP="00CA2FF3">
      <w:r>
        <w:t>The analysis of how to use the attributes in the I2RS Topology YANG model, defined in [I2RS-TOPO], is for further study.</w:t>
      </w:r>
    </w:p>
    <w:p w:rsidR="00CA2FF3" w:rsidRDefault="00CA2FF3" w:rsidP="00CA2FF3">
      <w:r>
        <w:t>Moreover this document is making the following assumptions, still to be validated with TEAS WG:</w:t>
      </w:r>
    </w:p>
    <w:p w:rsidR="00CA2FF3" w:rsidRDefault="00CA2FF3" w:rsidP="00CA2FF3">
      <w:pPr>
        <w:pStyle w:val="RFCListNumbered"/>
      </w:pPr>
      <w:bookmarkStart w:id="2"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2"/>
    </w:p>
    <w:p w:rsidR="00A03F93" w:rsidRDefault="00CA2FF3">
      <w:pPr>
        <w:pStyle w:val="RFCListNumbered"/>
      </w:pPr>
      <w:bookmarkStart w:id="3"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3"/>
      <w:r w:rsidR="00F5301C">
        <w:t xml:space="preserve"> The TE Topology YANG model in [TE-TOPO] is being updated to report the label set information.</w:t>
      </w:r>
    </w:p>
    <w:p w:rsidR="006F6F19" w:rsidRPr="00EB5975" w:rsidRDefault="00EB5975" w:rsidP="00B01DFE">
      <w:pPr>
        <w:pStyle w:val="Heading2"/>
      </w:pPr>
      <w:bookmarkStart w:id="4" w:name="_Toc486351904"/>
      <w:bookmarkStart w:id="5" w:name="_Toc486488731"/>
      <w:bookmarkEnd w:id="4"/>
      <w:r>
        <w:lastRenderedPageBreak/>
        <w:t>Feedbacks provided to the IETF Working Groups</w:t>
      </w:r>
      <w:bookmarkEnd w:id="5"/>
    </w:p>
    <w:p w:rsidR="00CA2FF3" w:rsidRDefault="00CA2FF3" w:rsidP="00CA2FF3">
      <w:r>
        <w:t>The analysis done in this version of this document has triggered the following feedbacks to TEAS WG:</w:t>
      </w:r>
    </w:p>
    <w:p w:rsidR="00CA2FF3" w:rsidRDefault="00CA2FF3" w:rsidP="00CA2FF3">
      <w:pPr>
        <w:pStyle w:val="RFCListBullet"/>
      </w:pPr>
      <w:r>
        <w:t>On-going discussion about how to use the TE Tunnel YANG model in [TE-TUNNEL] to support tunnel segments.</w:t>
      </w:r>
    </w:p>
    <w:p w:rsidR="002C29C3" w:rsidRDefault="00CA2FF3" w:rsidP="00CA2FF3">
      <w:pPr>
        <w:pStyle w:val="RFCListBullet"/>
      </w:pPr>
      <w:r>
        <w:t xml:space="preserve">Need to change TE Tunnel YANG model in [TE-TUNNEL] to clarify that the router-id and interface-id attributes in the unnumbered explicit-route-object </w:t>
      </w:r>
      <w:r w:rsidR="002C29C3">
        <w:t>corresponds to the</w:t>
      </w:r>
      <w:r>
        <w:t xml:space="preserve"> </w:t>
      </w:r>
      <w:proofErr w:type="spellStart"/>
      <w:r>
        <w:t>the</w:t>
      </w:r>
      <w:proofErr w:type="spellEnd"/>
      <w:r>
        <w:t xml:space="preserve"> te-node-id and te-</w:t>
      </w:r>
      <w:proofErr w:type="spellStart"/>
      <w:r>
        <w:t>tp</w:t>
      </w:r>
      <w:proofErr w:type="spellEnd"/>
      <w:r>
        <w:t xml:space="preserve">-id </w:t>
      </w:r>
      <w:r w:rsidR="002C29C3">
        <w:t xml:space="preserve">attributes identifying an LTP in the </w:t>
      </w:r>
      <w:r>
        <w:t xml:space="preserve">TE </w:t>
      </w:r>
      <w:r w:rsidR="002C29C3">
        <w:t xml:space="preserve">Topology </w:t>
      </w:r>
      <w:r>
        <w:t>YANG model.</w:t>
      </w:r>
    </w:p>
    <w:p w:rsidR="00410ABC" w:rsidRDefault="002C29C3" w:rsidP="00CA2FF3">
      <w:pPr>
        <w:pStyle w:val="RFCListBullet"/>
      </w:pPr>
      <w:r>
        <w:t>Need to add information about the label set (e.g., list of available timeslots) in the TE Topology and TE Tunnel YANG models.</w:t>
      </w:r>
    </w:p>
    <w:p w:rsidR="00F5301C" w:rsidRDefault="00F5301C" w:rsidP="00F5301C">
      <w:pPr>
        <w:pStyle w:val="RFCListBullet"/>
      </w:pPr>
      <w:bookmarkStart w:id="6" w:name="_Toc486351906"/>
      <w:bookmarkStart w:id="7" w:name="_Ref486351726"/>
      <w:bookmarkStart w:id="8" w:name="_Toc486488732"/>
      <w:bookmarkEnd w:id="6"/>
      <w:r>
        <w:t>Some detailed fixes to the TE Tunnel YANG model in [TE-Tunnel] have also been identified during the validation of the JSON examples against the TE Tunnel YANG model.</w:t>
      </w:r>
    </w:p>
    <w:p w:rsidR="00C17E38" w:rsidRPr="00EB5975" w:rsidRDefault="00C17E38" w:rsidP="00237595">
      <w:pPr>
        <w:pStyle w:val="Heading1"/>
      </w:pPr>
      <w:r w:rsidRPr="00EB5975">
        <w:t>Conventions used in this document</w:t>
      </w:r>
      <w:bookmarkEnd w:id="7"/>
      <w:bookmarkEnd w:id="8"/>
    </w:p>
    <w:p w:rsidR="00C14A54" w:rsidRDefault="00C14A54" w:rsidP="00C14A54">
      <w:r>
        <w:t>This document provides some detailed JSON code examples to describe how the</w:t>
      </w:r>
      <w:r w:rsidRPr="003325F9">
        <w:t xml:space="preserve"> YANG models being </w:t>
      </w:r>
      <w:r w:rsidR="00410ABC">
        <w:t>developed</w:t>
      </w:r>
      <w:r w:rsidR="00410ABC" w:rsidRPr="003325F9">
        <w:t xml:space="preserve"> </w:t>
      </w:r>
      <w:r w:rsidRPr="003325F9">
        <w:t xml:space="preserve">by IETF (TEAS and CCAMP WG </w:t>
      </w:r>
      <w:proofErr w:type="gramStart"/>
      <w:r w:rsidRPr="003325F9">
        <w:t>in particular)</w:t>
      </w:r>
      <w:proofErr w:type="gramEnd"/>
      <w:r>
        <w:t xml:space="preserve"> can be used.</w:t>
      </w:r>
    </w:p>
    <w:p w:rsidR="00C14A54" w:rsidRDefault="00C14A54" w:rsidP="00C14A54">
      <w:r>
        <w:t xml:space="preserve">The examples are provided using JSON because JSON code is </w:t>
      </w:r>
      <w:r w:rsidR="00410ABC" w:rsidRPr="002D6B5F">
        <w:t>eas</w:t>
      </w:r>
      <w:r w:rsidR="00410ABC">
        <w:t>ier</w:t>
      </w:r>
      <w:r w:rsidR="00410ABC" w:rsidRPr="002D6B5F">
        <w:t xml:space="preserve"> </w:t>
      </w:r>
      <w:r w:rsidR="002D6B5F" w:rsidRPr="002D6B5F">
        <w:t>for humans to read and write</w:t>
      </w:r>
      <w:r>
        <w:t>.</w:t>
      </w:r>
    </w:p>
    <w:p w:rsidR="00A03F93" w:rsidRDefault="002E0996">
      <w:r>
        <w:t xml:space="preserve">Different </w:t>
      </w:r>
      <w:r w:rsidR="002D6B5F">
        <w:t>objects</w:t>
      </w:r>
      <w:r>
        <w:t xml:space="preserve"> need to have an identifier. The convention used to create mnemonic identifiers is to use </w:t>
      </w:r>
      <w:r w:rsidR="002D6B5F">
        <w:t>the object name (e.g., S3 for node S3)</w:t>
      </w:r>
      <w:r>
        <w:t>, followed by its type (e.g., NODE), separated by an "-", followed by "-ID". For example the mnemonic identifier for node S3 would be S3-NODE-ID.</w:t>
      </w:r>
    </w:p>
    <w:p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0D1730" w:rsidRPr="000A0F17">
        <w:t>JSON name/value pair</w:t>
      </w:r>
      <w:r w:rsidRPr="00F5301C">
        <w:t xml:space="preserve"> with the </w:t>
      </w:r>
      <w:r w:rsidR="000D1730"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A03F93" w:rsidRDefault="002E0996">
      <w:r>
        <w:t xml:space="preserve">   </w:t>
      </w:r>
      <w:r w:rsidR="00C14A54" w:rsidRPr="00C14A54">
        <w:t>"// comment": "ODU Abstract Topology @ MPI",</w:t>
      </w:r>
    </w:p>
    <w:p w:rsidR="00A03F93" w:rsidRDefault="002E0996">
      <w:r>
        <w:lastRenderedPageBreak/>
        <w:t>The</w:t>
      </w:r>
      <w:r w:rsidR="00C14A54">
        <w:t xml:space="preserve"> JSON code examples </w:t>
      </w:r>
      <w:r>
        <w:t xml:space="preserve">provided in this document have been </w:t>
      </w:r>
      <w:r w:rsidR="00C14A54">
        <w:t xml:space="preserve">validated </w:t>
      </w:r>
      <w:r w:rsidR="000D1730" w:rsidRPr="000A0F17">
        <w:t>against</w:t>
      </w:r>
      <w:r w:rsidR="00C14A54">
        <w:t xml:space="preserve"> the YANG models</w:t>
      </w:r>
      <w:r>
        <w:t xml:space="preserve"> following the validation process described in </w:t>
      </w:r>
      <w:r w:rsidR="000D1730">
        <w:rPr>
          <w:highlight w:val="yellow"/>
        </w:rPr>
        <w:fldChar w:fldCharType="begin"/>
      </w:r>
      <w:r w:rsidR="006E6419">
        <w:instrText xml:space="preserve"> REF _Ref486351665 \r \h </w:instrText>
      </w:r>
      <w:r w:rsidR="000D1730">
        <w:rPr>
          <w:highlight w:val="yellow"/>
        </w:rPr>
      </w:r>
      <w:r w:rsidR="000D1730">
        <w:rPr>
          <w:highlight w:val="yellow"/>
        </w:rPr>
        <w:fldChar w:fldCharType="separate"/>
      </w:r>
      <w:r w:rsidR="006E6419">
        <w:t>Appendix A</w:t>
      </w:r>
      <w:r w:rsidR="000D1730">
        <w:rPr>
          <w:highlight w:val="yellow"/>
        </w:rPr>
        <w:fldChar w:fldCharType="end"/>
      </w:r>
      <w:r w:rsidR="006E6419">
        <w:t>, which would not consider the comments.</w:t>
      </w:r>
    </w:p>
    <w:p w:rsidR="00A03F93" w:rsidRDefault="002E0996">
      <w:r w:rsidRPr="00F5301C">
        <w:t xml:space="preserve">In order to have successful validation of the examples, some numbering scheme has been defined to assign identifiers to the different entities which would pass the syntax checks. </w:t>
      </w:r>
      <w:r w:rsidR="00C14A54" w:rsidRPr="00F5301C">
        <w:t xml:space="preserve">In that case, to simplify the reading, </w:t>
      </w:r>
      <w:r w:rsidRPr="00F5301C">
        <w:t xml:space="preserve">another </w:t>
      </w:r>
      <w:r w:rsidR="000D1730" w:rsidRPr="000A0F17">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C14A54" w:rsidRPr="00F5301C">
        <w:t xml:space="preserve">10.0.0.3 and would be shown in the JSON code example using the two </w:t>
      </w:r>
      <w:r w:rsidR="000D1730" w:rsidRPr="000A0F17">
        <w:t>JSON name/value pair</w:t>
      </w:r>
      <w:r w:rsidR="00C14A54" w:rsidRPr="00F5301C">
        <w:t>:</w:t>
      </w:r>
    </w:p>
    <w:p w:rsidR="002E0996" w:rsidRDefault="002E0996" w:rsidP="002E0996">
      <w:r>
        <w:t xml:space="preserve">   </w:t>
      </w:r>
      <w:r w:rsidR="0087196F" w:rsidRPr="0087196F">
        <w:t>"// te-node-id": "S3-NODE-ID",</w:t>
      </w:r>
    </w:p>
    <w:p w:rsidR="0087196F" w:rsidRDefault="0087196F" w:rsidP="002E0996">
      <w:r>
        <w:t xml:space="preserve">   </w:t>
      </w:r>
      <w:r w:rsidRPr="0087196F">
        <w:t>"te-node-id": "10.0.0.3",</w:t>
      </w:r>
    </w:p>
    <w:p w:rsidR="00C14A54" w:rsidRDefault="0087196F" w:rsidP="00C14A54">
      <w:r w:rsidRPr="00F5301C">
        <w:t xml:space="preserve">The first </w:t>
      </w:r>
      <w:r w:rsidR="000D1730" w:rsidRPr="000A0F17">
        <w:t>JSON name/value pair</w:t>
      </w:r>
      <w:r w:rsidR="00507F7D" w:rsidRPr="00F5301C">
        <w:t xml:space="preserve"> </w:t>
      </w:r>
      <w:r w:rsidRPr="00F5301C">
        <w:t xml:space="preserve">will be automatically removed in the first step of the validation process while the second </w:t>
      </w:r>
      <w:r w:rsidR="000D1730" w:rsidRPr="000A0F17">
        <w:t>JSON name/value pair</w:t>
      </w:r>
      <w:r w:rsidR="00507F7D" w:rsidRPr="00F5301C">
        <w:t xml:space="preserve"> </w:t>
      </w:r>
      <w:r w:rsidRPr="00F5301C">
        <w:t xml:space="preserve">will be validate </w:t>
      </w:r>
      <w:r w:rsidR="000D1730" w:rsidRPr="000A0F17">
        <w:t>against</w:t>
      </w:r>
      <w:r w:rsidRPr="00F5301C">
        <w:t xml:space="preserve"> the YANG model definitions.</w:t>
      </w:r>
    </w:p>
    <w:p w:rsidR="006F6F19" w:rsidRPr="00DA3B17" w:rsidRDefault="00DA3B17" w:rsidP="00237595">
      <w:pPr>
        <w:pStyle w:val="Heading1"/>
      </w:pPr>
      <w:bookmarkStart w:id="9" w:name="_Toc486351911"/>
      <w:bookmarkStart w:id="10" w:name="_Toc486488733"/>
      <w:bookmarkEnd w:id="9"/>
      <w:r w:rsidRPr="00DA3B17">
        <w:t>High-level Overview</w:t>
      </w:r>
      <w:bookmarkEnd w:id="10"/>
    </w:p>
    <w:p w:rsidR="006F6F19" w:rsidRDefault="005E4EEA" w:rsidP="00713412">
      <w:r w:rsidRPr="005E4EEA">
        <w:t>Use Case 1 is described in [</w:t>
      </w:r>
      <w:r w:rsidR="00AD373D" w:rsidRPr="00AD373D">
        <w:t>TNBI-UseCases</w:t>
      </w:r>
      <w:r w:rsidRPr="005E4EEA">
        <w:t xml:space="preserve">] </w:t>
      </w:r>
      <w:r>
        <w:t xml:space="preserve">as a single-domain </w:t>
      </w:r>
      <w:r w:rsidR="00474CC3">
        <w:t xml:space="preserve">with single layer network </w:t>
      </w:r>
      <w:r>
        <w:t>scenario</w:t>
      </w:r>
      <w:r w:rsidR="00474CC3">
        <w:t xml:space="preserve"> supporting different types of services</w:t>
      </w:r>
      <w:r>
        <w:t xml:space="preserve">. This section provides </w:t>
      </w:r>
      <w:proofErr w:type="gramStart"/>
      <w:r>
        <w:t>an</w:t>
      </w:r>
      <w:proofErr w:type="gramEnd"/>
      <w:r>
        <w:t xml:space="preserve"> high-level overview of how IETF YANG models can be used to support these uses cases at the MPI between the Transport PNC and the MDSC.</w:t>
      </w:r>
    </w:p>
    <w:p w:rsidR="005E4EEA" w:rsidRDefault="005E4EEA" w:rsidP="00713412">
      <w:r>
        <w:t xml:space="preserve">Section </w:t>
      </w:r>
      <w:r w:rsidR="000D1730">
        <w:fldChar w:fldCharType="begin"/>
      </w:r>
      <w:r>
        <w:instrText xml:space="preserve"> REF _Ref484786908 \r \h \t</w:instrText>
      </w:r>
      <w:r w:rsidR="000D1730">
        <w:fldChar w:fldCharType="separate"/>
      </w:r>
      <w:r>
        <w:t>3.1</w:t>
      </w:r>
      <w:r w:rsidR="000D1730">
        <w:fldChar w:fldCharType="end"/>
      </w:r>
      <w:r>
        <w:t xml:space="preserve"> describes the topology abstraction provided to the MDSC by the Transport PNC</w:t>
      </w:r>
      <w:r w:rsidRPr="005E4EEA">
        <w:t xml:space="preserve"> </w:t>
      </w:r>
      <w:r>
        <w:t>at the MPI.</w:t>
      </w:r>
    </w:p>
    <w:p w:rsidR="005E4EEA" w:rsidRPr="005E4EEA" w:rsidRDefault="005E4EEA" w:rsidP="00713412">
      <w:r>
        <w:t xml:space="preserve">Section </w:t>
      </w:r>
      <w:r w:rsidR="000D1730">
        <w:fldChar w:fldCharType="begin"/>
      </w:r>
      <w:r>
        <w:instrText xml:space="preserve"> REF _Ref484787028 \r \h \t </w:instrText>
      </w:r>
      <w:r w:rsidR="000D1730">
        <w:fldChar w:fldCharType="separate"/>
      </w:r>
      <w:r>
        <w:t>3.2</w:t>
      </w:r>
      <w:r w:rsidR="000D1730">
        <w:fldChar w:fldCharType="end"/>
      </w:r>
      <w:r>
        <w:t xml:space="preserve"> describes how the difference services, defined in section </w:t>
      </w:r>
      <w:r w:rsidR="00474CC3">
        <w:t xml:space="preserve">3.3 </w:t>
      </w:r>
      <w:r>
        <w:t xml:space="preserve">of </w:t>
      </w:r>
      <w:r w:rsidRPr="005E4EEA">
        <w:t>[</w:t>
      </w:r>
      <w:r w:rsidR="00AD373D" w:rsidRPr="00AD373D">
        <w:t>TNBI-UseCases</w:t>
      </w:r>
      <w:r w:rsidRPr="005E4EEA">
        <w:t>]</w:t>
      </w:r>
      <w:r>
        <w:t>, can be requested to the Transport PNC by the MDSC at the MPI.</w:t>
      </w:r>
    </w:p>
    <w:p w:rsidR="006F6F19" w:rsidRDefault="00DA3B17" w:rsidP="00B01DFE">
      <w:pPr>
        <w:pStyle w:val="Heading2"/>
      </w:pPr>
      <w:bookmarkStart w:id="11" w:name="_Ref484786908"/>
      <w:bookmarkStart w:id="12" w:name="_Toc486488734"/>
      <w:r>
        <w:t>Topology Abstraction</w:t>
      </w:r>
      <w:bookmarkEnd w:id="11"/>
      <w:bookmarkEnd w:id="12"/>
    </w:p>
    <w:p w:rsidR="005E4EEA" w:rsidRPr="005E4EEA" w:rsidRDefault="008F63E1" w:rsidP="005E4EEA">
      <w:pPr>
        <w:pStyle w:val="Heading3"/>
      </w:pPr>
      <w:bookmarkStart w:id="13" w:name="_Ref484797891"/>
      <w:bookmarkStart w:id="14" w:name="_Toc486488735"/>
      <w:r>
        <w:t xml:space="preserve">ODU </w:t>
      </w:r>
      <w:r w:rsidR="005E4EEA">
        <w:t>White Topology Abstraction</w:t>
      </w:r>
      <w:bookmarkEnd w:id="13"/>
      <w:bookmarkEnd w:id="14"/>
    </w:p>
    <w:p w:rsidR="005E4EEA" w:rsidRDefault="005E4EEA" w:rsidP="008F63E1">
      <w:r w:rsidRPr="005E4EEA">
        <w:t xml:space="preserve">In case the Transport PNC exports to the MDSC a white topology, </w:t>
      </w:r>
      <w:r w:rsidR="008F63E1">
        <w:t xml:space="preserve">at the MPI </w:t>
      </w:r>
      <w:r w:rsidRPr="005E4EEA">
        <w:t xml:space="preserve">there will be </w:t>
      </w:r>
      <w:r w:rsidR="008F63E1">
        <w:t>one TE Topology instance for the ODU layer (</w:t>
      </w:r>
      <w:r w:rsidR="00AD373D" w:rsidRPr="00AD373D">
        <w:t>called "ODU Topology"</w:t>
      </w:r>
      <w:r w:rsidR="008F63E1">
        <w:t xml:space="preserve">) containing one TE Node </w:t>
      </w:r>
      <w:r w:rsidR="00C833F3">
        <w:t>(</w:t>
      </w:r>
      <w:r w:rsidR="00AD373D" w:rsidRPr="00AD373D">
        <w:t>called "ODU Node"</w:t>
      </w:r>
      <w:r w:rsidR="00C833F3">
        <w:t xml:space="preserve">) </w:t>
      </w:r>
      <w:r w:rsidR="008F63E1">
        <w:t>for each physical node</w:t>
      </w:r>
      <w:r>
        <w:t xml:space="preserve">, as shown in </w:t>
      </w:r>
      <w:r w:rsidR="000D1730">
        <w:rPr>
          <w:highlight w:val="yellow"/>
        </w:rPr>
        <w:fldChar w:fldCharType="begin"/>
      </w:r>
      <w:r w:rsidR="003B5139">
        <w:instrText xml:space="preserve"> REF _Ref484787417 \r \h </w:instrText>
      </w:r>
      <w:r w:rsidR="000D1730">
        <w:rPr>
          <w:highlight w:val="yellow"/>
        </w:rPr>
      </w:r>
      <w:r w:rsidR="000D1730">
        <w:rPr>
          <w:highlight w:val="yellow"/>
        </w:rPr>
        <w:fldChar w:fldCharType="separate"/>
      </w:r>
      <w:r w:rsidR="003B5139">
        <w:t>Figure 2</w:t>
      </w:r>
      <w:r w:rsidR="000D1730">
        <w:rPr>
          <w:highlight w:val="yellow"/>
        </w:rPr>
        <w:fldChar w:fldCharType="end"/>
      </w:r>
      <w:r w:rsidR="003B5139">
        <w:t xml:space="preserve"> </w:t>
      </w:r>
      <w:r>
        <w:t>below.</w:t>
      </w:r>
    </w:p>
    <w:p w:rsidR="00002F00" w:rsidRDefault="00002F00" w:rsidP="00002F00">
      <w:pPr>
        <w:pStyle w:val="RFCFigure"/>
      </w:pPr>
      <w:r>
        <w:lastRenderedPageBreak/>
        <w:t xml:space="preserve">                ..................................</w:t>
      </w:r>
    </w:p>
    <w:p w:rsidR="00002F00" w:rsidRDefault="00002F00" w:rsidP="00002F00">
      <w:pPr>
        <w:pStyle w:val="RFCFigure"/>
      </w:pPr>
      <w:r>
        <w:t xml:space="preserve">                :                                :</w:t>
      </w:r>
    </w:p>
    <w:p w:rsidR="00002F00" w:rsidRDefault="00002F00" w:rsidP="00002F00">
      <w:pPr>
        <w:pStyle w:val="RFCFigure"/>
      </w:pPr>
      <w:r>
        <w:t xml:space="preserve">                :   ODU Abstract Topology @ </w:t>
      </w:r>
      <w:proofErr w:type="gramStart"/>
      <w:r>
        <w:t>MPI  :</w:t>
      </w:r>
      <w:proofErr w:type="gramEnd"/>
    </w:p>
    <w:p w:rsidR="00002F00" w:rsidRDefault="00002F00" w:rsidP="00002F00">
      <w:pPr>
        <w:pStyle w:val="RFCFigure"/>
      </w:pPr>
      <w:r>
        <w:t xml:space="preserve">                :                                :</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p>
    <w:p w:rsidR="00002F00" w:rsidRDefault="00002F00" w:rsidP="00002F00">
      <w:pPr>
        <w:pStyle w:val="RFCFigure"/>
      </w:pPr>
      <w:r>
        <w:t xml:space="preserve">                :        | S1 |--------| S2 |- - - - -</w:t>
      </w:r>
      <w:r w:rsidR="003E115B">
        <w:t>(</w:t>
      </w:r>
      <w:r>
        <w:t>C-R4</w:t>
      </w:r>
      <w:r w:rsidR="003E115B">
        <w:t>)</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      :</w:t>
      </w:r>
    </w:p>
    <w:p w:rsidR="00002F00" w:rsidRDefault="00002F00" w:rsidP="00002F00">
      <w:pPr>
        <w:pStyle w:val="RFCFigure"/>
      </w:pPr>
      <w:r>
        <w:t xml:space="preserve">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w:t>
      </w:r>
      <w:r w:rsidR="003E115B">
        <w:t>(</w:t>
      </w:r>
      <w:r>
        <w:t>C-R1</w:t>
      </w:r>
      <w:r w:rsidR="003E115B">
        <w:t>)</w:t>
      </w:r>
      <w:r>
        <w:t>- - - - -| S3 |---| S4 |      |      :</w:t>
      </w:r>
    </w:p>
    <w:p w:rsidR="00002F00" w:rsidRDefault="00002F00" w:rsidP="00002F00">
      <w:pPr>
        <w:pStyle w:val="RFCFigure"/>
      </w:pPr>
      <w:r>
        <w:t xml:space="preserve">      </w:t>
      </w:r>
      <w:r w:rsidR="003E115B">
        <w:t xml:space="preserve">      </w:t>
      </w:r>
      <w:r>
        <w:t xml:space="preserve">    </w:t>
      </w:r>
      <w:proofErr w:type="gramStart"/>
      <w:r>
        <w:t>:S</w:t>
      </w:r>
      <w:proofErr w:type="gramEnd"/>
      <w:r>
        <w:t>3-1+----+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w:t>
      </w:r>
      <w:r w:rsidR="003E115B">
        <w:t xml:space="preserve">  </w:t>
      </w:r>
      <w:r>
        <w:t xml:space="preserve"> |     \     |      :</w:t>
      </w:r>
    </w:p>
    <w:p w:rsidR="00002F00" w:rsidRDefault="00002F00" w:rsidP="00002F00">
      <w:pPr>
        <w:pStyle w:val="RFCFigure"/>
      </w:pPr>
      <w:r>
        <w:t xml:space="preserve">      </w:t>
      </w:r>
      <w:r w:rsidR="003E115B">
        <w:t xml:space="preserve">      </w:t>
      </w:r>
      <w:r>
        <w:t xml:space="preserve">    :        | S5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w:t>
      </w:r>
      <w:r>
        <w:t>C-R2</w:t>
      </w:r>
      <w:r w:rsidR="003E115B">
        <w:t>)</w:t>
      </w:r>
      <w:r>
        <w:t>- - - - -    /   \         \  |      :</w:t>
      </w:r>
    </w:p>
    <w:p w:rsidR="00002F00" w:rsidRDefault="00002F00" w:rsidP="00002F00">
      <w:pPr>
        <w:pStyle w:val="RFCFigure"/>
      </w:pPr>
      <w:r>
        <w:t xml:space="preserve">      </w:t>
      </w:r>
      <w:r w:rsidR="003E115B">
        <w:t xml:space="preserve">      </w:t>
      </w:r>
      <w:r>
        <w:t xml:space="preserve">    </w:t>
      </w:r>
      <w:proofErr w:type="gramStart"/>
      <w:r>
        <w:t>:S</w:t>
      </w:r>
      <w:proofErr w:type="gramEnd"/>
      <w:r>
        <w:t>6-1 \ /     \         \ |      :</w:t>
      </w:r>
    </w:p>
    <w:p w:rsidR="00002F00" w:rsidRDefault="00002F00" w:rsidP="00002F00">
      <w:pPr>
        <w:pStyle w:val="RFCFigure"/>
      </w:pPr>
      <w:r>
        <w:t xml:space="preserve">                :    +----+   +----+   +----+    :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    | S6 |---| S7 |---| S8 |- - - - -</w:t>
      </w:r>
      <w:r w:rsidR="003E115B">
        <w:t>(</w:t>
      </w:r>
      <w:r>
        <w:t>C-R5</w:t>
      </w:r>
      <w:r w:rsidR="003E115B">
        <w:t>)</w:t>
      </w:r>
    </w:p>
    <w:p w:rsidR="00002F00" w:rsidRDefault="00002F00" w:rsidP="00002F00">
      <w:pPr>
        <w:pStyle w:val="RFCFigure"/>
      </w:pPr>
      <w:r>
        <w:t xml:space="preserve">      </w:t>
      </w:r>
      <w:r w:rsidR="003E115B">
        <w:t xml:space="preserve">      </w:t>
      </w:r>
      <w:r>
        <w:t xml:space="preserve">    :    +----+   +----+   +----+    :    </w:t>
      </w:r>
    </w:p>
    <w:p w:rsidR="00002F00" w:rsidRDefault="00002F00" w:rsidP="00002F00">
      <w:pPr>
        <w:pStyle w:val="RFCFigure"/>
      </w:pPr>
      <w:r>
        <w:t xml:space="preserve">      </w:t>
      </w:r>
      <w:r w:rsidR="003E115B">
        <w:t xml:space="preserve">      </w:t>
      </w:r>
      <w:r>
        <w:t xml:space="preserve">    :     /                          :</w:t>
      </w:r>
    </w:p>
    <w:p w:rsidR="00002F00" w:rsidRDefault="00002F00" w:rsidP="00002F00">
      <w:pPr>
        <w:pStyle w:val="RFCFigure"/>
      </w:pPr>
      <w:r>
        <w:t xml:space="preserve">      </w:t>
      </w:r>
      <w:r w:rsidR="003E115B">
        <w:t>(</w:t>
      </w:r>
      <w:r>
        <w:t>C-R3</w:t>
      </w:r>
      <w:r w:rsidR="003E115B">
        <w:t>)</w:t>
      </w:r>
      <w:r>
        <w:t>- - - - -                            :</w:t>
      </w:r>
    </w:p>
    <w:p w:rsidR="00002F00" w:rsidRDefault="00002F00" w:rsidP="00002F00">
      <w:pPr>
        <w:pStyle w:val="RFCFigure"/>
      </w:pPr>
      <w:r>
        <w:t xml:space="preserve">      </w:t>
      </w:r>
      <w:r w:rsidR="003E115B">
        <w:t xml:space="preserve">      </w:t>
      </w:r>
      <w:r>
        <w:t xml:space="preserve">    </w:t>
      </w:r>
      <w:proofErr w:type="gramStart"/>
      <w:r>
        <w:t>:S</w:t>
      </w:r>
      <w:proofErr w:type="gramEnd"/>
      <w:r>
        <w:t>6-2                            :</w:t>
      </w:r>
    </w:p>
    <w:p w:rsidR="00F23252" w:rsidRDefault="00002F00" w:rsidP="000A0F17">
      <w:pPr>
        <w:pStyle w:val="RFCFigure"/>
      </w:pPr>
      <w:r>
        <w:t xml:space="preserve">                :................................:</w:t>
      </w:r>
    </w:p>
    <w:p w:rsidR="00F23252" w:rsidRPr="000A0F17" w:rsidRDefault="00F23252" w:rsidP="000A0F17">
      <w:pPr>
        <w:pStyle w:val="RFCFigure"/>
      </w:pPr>
    </w:p>
    <w:p w:rsidR="005E4EEA" w:rsidRPr="005E4EEA" w:rsidRDefault="005E4EEA" w:rsidP="00F5301C">
      <w:pPr>
        <w:pStyle w:val="Caption"/>
      </w:pPr>
      <w:bookmarkStart w:id="15" w:name="_Ref484787417"/>
      <w:r>
        <w:t>White Topology Abstraction</w:t>
      </w:r>
      <w:r w:rsidR="003B5139">
        <w:t xml:space="preserve"> (ODU Topology)</w:t>
      </w:r>
      <w:bookmarkEnd w:id="15"/>
    </w:p>
    <w:p w:rsidR="00474CC3" w:rsidRDefault="000D1730" w:rsidP="008F63E1">
      <w:r w:rsidRPr="000A0F17">
        <w:t xml:space="preserve">The ODU Nodes in </w:t>
      </w:r>
      <w:r w:rsidRPr="000A0F17">
        <w:fldChar w:fldCharType="begin"/>
      </w:r>
      <w:r w:rsidRPr="000A0F17">
        <w:instrText xml:space="preserve"> REF _Ref484787417 \r \h  \* MERGEFORMAT </w:instrText>
      </w:r>
      <w:r w:rsidRPr="000A0F17">
        <w:fldChar w:fldCharType="separate"/>
      </w:r>
      <w:r w:rsidRPr="000A0F17">
        <w:t>Figure 1</w:t>
      </w:r>
      <w:r w:rsidRPr="000A0F17">
        <w:fldChar w:fldCharType="end"/>
      </w:r>
      <w:r w:rsidR="00474CC3">
        <w:t xml:space="preserve"> are using with the same names as the physical nodes</w:t>
      </w:r>
      <w:r w:rsidR="00EA7992">
        <w:t xml:space="preserve"> to simplify the description of the mapping between the ODU Nodes exposed by the Transport PNCs at the MPI and the physical nodes in the data plane.</w:t>
      </w:r>
    </w:p>
    <w:p w:rsidR="008F63E1" w:rsidRDefault="008F63E1" w:rsidP="008F63E1">
      <w:r>
        <w:t xml:space="preserve">As described in section </w:t>
      </w:r>
      <w:r w:rsidR="00474CC3">
        <w:t xml:space="preserve">3.2 </w:t>
      </w:r>
      <w:r>
        <w:t xml:space="preserve">of </w:t>
      </w:r>
      <w:r w:rsidRPr="005E4EEA">
        <w:t>[</w:t>
      </w:r>
      <w:r w:rsidR="00AD373D" w:rsidRPr="00AD373D">
        <w:t>TNBI-UseCases</w:t>
      </w:r>
      <w:r w:rsidRPr="005E4EEA">
        <w:t>]</w:t>
      </w:r>
      <w:r>
        <w:t>, it is assumed that the physical links between the physical nodes are pre-configured up to the OTU4 trail using mechanisms which are outside the scope of this document</w:t>
      </w:r>
      <w:r w:rsidR="00C833F3">
        <w:t xml:space="preserve">. The Transport PNC exports to the MDSC via the MPI, one TE Link (called "ODU Link") for each of </w:t>
      </w:r>
      <w:r w:rsidR="00474CC3">
        <w:t xml:space="preserve">these </w:t>
      </w:r>
      <w:r w:rsidR="00C833F3">
        <w:t>physical link</w:t>
      </w:r>
      <w:r w:rsidR="00474CC3">
        <w:t>s</w:t>
      </w:r>
      <w:r w:rsidR="00C833F3">
        <w:t>.</w:t>
      </w:r>
    </w:p>
    <w:p w:rsidR="003B5139" w:rsidRDefault="00AD373D" w:rsidP="00B01DFE">
      <w:r w:rsidRPr="00AD373D">
        <w:rPr>
          <w:highlight w:val="yellow"/>
        </w:rPr>
        <w:t xml:space="preserve">Access links in </w:t>
      </w:r>
      <w:r w:rsidR="008317BF">
        <w:fldChar w:fldCharType="begin"/>
      </w:r>
      <w:r w:rsidR="008317BF">
        <w:instrText xml:space="preserve"> REF _Ref484787417 \r \h  \* MERGEFORMAT </w:instrText>
      </w:r>
      <w:r w:rsidR="008317BF">
        <w:fldChar w:fldCharType="separate"/>
      </w:r>
      <w:r w:rsidRPr="00AD373D">
        <w:rPr>
          <w:highlight w:val="yellow"/>
        </w:rPr>
        <w:t>Figure 1</w:t>
      </w:r>
      <w:r w:rsidR="008317BF">
        <w:fldChar w:fldCharType="end"/>
      </w:r>
      <w:r w:rsidRPr="00AD373D">
        <w:rPr>
          <w:highlight w:val="yellow"/>
        </w:rPr>
        <w:t xml:space="preserve"> are shown as ODU Links: the modeling of the access links for other access technologies is currently an open issue.</w:t>
      </w:r>
    </w:p>
    <w:p w:rsidR="00C833F3" w:rsidRPr="00C833F3" w:rsidRDefault="008F6896" w:rsidP="00C833F3">
      <w:r>
        <w:lastRenderedPageBreak/>
        <w:t xml:space="preserve">The </w:t>
      </w:r>
      <w:r w:rsidR="00C833F3">
        <w:t>"</w:t>
      </w:r>
      <w:r w:rsidR="00C833F3" w:rsidRPr="00C833F3">
        <w:t>external-domain</w:t>
      </w:r>
      <w:r w:rsidR="00C833F3">
        <w:t>"</w:t>
      </w:r>
      <w:r w:rsidR="00C833F3" w:rsidRPr="00C833F3">
        <w:t xml:space="preserve"> container </w:t>
      </w:r>
      <w:r w:rsidR="00C833F3">
        <w:t xml:space="preserve">allows </w:t>
      </w:r>
      <w:r w:rsidR="00C833F3" w:rsidRPr="00C833F3">
        <w:t xml:space="preserve">the MDSC to glue together the </w:t>
      </w:r>
      <w:r>
        <w:t xml:space="preserve">ODU Topology provided by the Transport PNC with the information provided by the IP PNC to know </w:t>
      </w:r>
      <w:r w:rsidR="00C833F3">
        <w:t xml:space="preserve">which access link is connected with each link/router in the IP domain (e.g., that C-R1 is connected with the access link terminating on </w:t>
      </w:r>
      <w:r w:rsidR="00EA7992">
        <w:t>S3-1</w:t>
      </w:r>
      <w:r>
        <w:t xml:space="preserve"> </w:t>
      </w:r>
      <w:r w:rsidR="00EA7992">
        <w:t xml:space="preserve">LTP </w:t>
      </w:r>
      <w:r>
        <w:t>in the ODU Topology</w:t>
      </w:r>
      <w:r w:rsidR="00C833F3">
        <w:t>)</w:t>
      </w:r>
      <w:r w:rsidR="00C833F3" w:rsidRPr="00C833F3">
        <w:t>.</w:t>
      </w:r>
    </w:p>
    <w:p w:rsidR="00DA3B17" w:rsidRPr="00DA3B17" w:rsidRDefault="00DA3B17" w:rsidP="00DA3B17">
      <w:pPr>
        <w:pStyle w:val="Heading2"/>
      </w:pPr>
      <w:bookmarkStart w:id="16" w:name="_Ref484787028"/>
      <w:bookmarkStart w:id="17" w:name="_Toc486488736"/>
      <w:r w:rsidRPr="00DA3B17">
        <w:t>Service Configuration</w:t>
      </w:r>
      <w:bookmarkEnd w:id="16"/>
      <w:bookmarkEnd w:id="17"/>
    </w:p>
    <w:p w:rsidR="008F63E1" w:rsidRDefault="004035EE" w:rsidP="008F63E1">
      <w:pPr>
        <w:pStyle w:val="Heading3"/>
      </w:pPr>
      <w:bookmarkStart w:id="18" w:name="_Ref484844672"/>
      <w:bookmarkStart w:id="19" w:name="_Toc486488737"/>
      <w:r>
        <w:t>ODU</w:t>
      </w:r>
      <w:r w:rsidR="008F63E1">
        <w:t xml:space="preserve"> Transit Service</w:t>
      </w:r>
      <w:bookmarkEnd w:id="18"/>
      <w:bookmarkEnd w:id="19"/>
    </w:p>
    <w:p w:rsidR="008F6896" w:rsidRDefault="008F63E1" w:rsidP="00DA3B17">
      <w:r>
        <w:t>In this case, the access l</w:t>
      </w:r>
      <w:r w:rsidR="00C833F3">
        <w:t>inks are configured as ODU Link</w:t>
      </w:r>
      <w:r w:rsidR="008F6896">
        <w:t xml:space="preserve">, as described in section </w:t>
      </w:r>
      <w:r w:rsidR="000D1730">
        <w:fldChar w:fldCharType="begin"/>
      </w:r>
      <w:r w:rsidR="008F6896">
        <w:instrText xml:space="preserve"> REF _Ref484797891 \r \h \t</w:instrText>
      </w:r>
      <w:r w:rsidR="000D1730">
        <w:fldChar w:fldCharType="separate"/>
      </w:r>
      <w:r w:rsidR="008F6896">
        <w:t>3.1.1</w:t>
      </w:r>
      <w:r w:rsidR="000D1730">
        <w:fldChar w:fldCharType="end"/>
      </w:r>
      <w:r w:rsidR="008F6896">
        <w:t xml:space="preserve"> above.</w:t>
      </w:r>
    </w:p>
    <w:p w:rsidR="00C833F3" w:rsidRDefault="008F6896" w:rsidP="00DA3B17">
      <w:r>
        <w:t xml:space="preserve">As described in section </w:t>
      </w:r>
      <w:r w:rsidR="001C6235">
        <w:t xml:space="preserve">3.3.1 </w:t>
      </w:r>
      <w:r>
        <w:t xml:space="preserve">of </w:t>
      </w:r>
      <w:r w:rsidRPr="005E4EEA">
        <w:t>[</w:t>
      </w:r>
      <w:r w:rsidR="00AD373D" w:rsidRPr="00AD373D">
        <w:t>TNBI-UseCases</w:t>
      </w:r>
      <w:r w:rsidRPr="005E4EEA">
        <w:t>]</w:t>
      </w:r>
      <w:r w:rsidR="004035EE">
        <w:t>, the</w:t>
      </w:r>
      <w:r>
        <w:t xml:space="preserve"> MDSC needs to setup an ODU2 trail, supporting an IP link, between C-R1 and C-R3.</w:t>
      </w:r>
    </w:p>
    <w:p w:rsidR="008F6896" w:rsidRDefault="008F6896" w:rsidP="00DA3B17">
      <w:r>
        <w:t xml:space="preserve">From the topology information described in section </w:t>
      </w:r>
      <w:r w:rsidR="000D1730">
        <w:fldChar w:fldCharType="begin"/>
      </w:r>
      <w:r>
        <w:instrText xml:space="preserve"> REF _Ref484797891 \r \h \t</w:instrText>
      </w:r>
      <w:r w:rsidR="000D1730">
        <w:fldChar w:fldCharType="separate"/>
      </w:r>
      <w:r>
        <w:t>3.1.1</w:t>
      </w:r>
      <w:r w:rsidR="000D1730">
        <w:fldChar w:fldCharType="end"/>
      </w:r>
      <w:r>
        <w:t xml:space="preserve"> above, the MDSC can know that C-R1 is attached to the access link terminating on S3-1</w:t>
      </w:r>
      <w:r w:rsidR="001C6235">
        <w:t xml:space="preserve"> </w:t>
      </w:r>
      <w:r>
        <w:t>LTP in the ODU Topology and that C-R3 is attached to the access link terminating on S6-2</w:t>
      </w:r>
      <w:r w:rsidR="001C6235">
        <w:t xml:space="preserve"> </w:t>
      </w:r>
      <w:r>
        <w:t>LTP in the ODU Topology.</w:t>
      </w:r>
    </w:p>
    <w:p w:rsidR="008F6896" w:rsidRDefault="00AD373D" w:rsidP="008F6896">
      <w:r w:rsidRPr="00AD373D">
        <w:rPr>
          <w:highlight w:val="yellow"/>
        </w:rPr>
        <w:t xml:space="preserve">Based on the assumption </w:t>
      </w:r>
      <w:r w:rsidR="008317BF">
        <w:fldChar w:fldCharType="begin"/>
      </w:r>
      <w:r w:rsidR="008317BF">
        <w:instrText xml:space="preserve"> REF _Ref486345367 \r \h  \* MERGEFORMAT </w:instrText>
      </w:r>
      <w:r w:rsidR="008317BF">
        <w:fldChar w:fldCharType="separate"/>
      </w:r>
      <w:r w:rsidRPr="00AD373D">
        <w:t>1</w:t>
      </w:r>
      <w:r w:rsidR="008317BF">
        <w:fldChar w:fldCharType="end"/>
      </w:r>
      <w:r w:rsidRPr="00AD373D">
        <w:rPr>
          <w:highlight w:val="yellow"/>
        </w:rPr>
        <w:t xml:space="preserve">) in section </w:t>
      </w:r>
      <w:r w:rsidR="008317BF">
        <w:fldChar w:fldCharType="begin"/>
      </w:r>
      <w:r w:rsidR="008317BF">
        <w:instrText xml:space="preserve"> REF _Ref486345379 \r \h \t \* MERGEFORMAT </w:instrText>
      </w:r>
      <w:r w:rsidR="008317BF">
        <w:fldChar w:fldCharType="separate"/>
      </w:r>
      <w:r w:rsidRPr="00AD373D">
        <w:rPr>
          <w:highlight w:val="yellow"/>
        </w:rPr>
        <w:t>1.2</w:t>
      </w:r>
      <w:r w:rsidR="008317BF">
        <w:fldChar w:fldCharType="end"/>
      </w:r>
      <w:r w:rsidRPr="00AD373D">
        <w:rPr>
          <w:highlight w:val="yellow"/>
        </w:rPr>
        <w:t>,</w:t>
      </w:r>
      <w:r w:rsidRPr="00AD373D">
        <w:t xml:space="preserve"> MDSC would then request Transport PNC to setup an ODU2 (Transit Segment) Tunnel between S3-1 and S6-2 LTPs:</w:t>
      </w:r>
    </w:p>
    <w:p w:rsidR="008F6896" w:rsidRDefault="008F6896" w:rsidP="008F6896">
      <w:pPr>
        <w:pStyle w:val="RFCListBullet"/>
      </w:pPr>
      <w:r>
        <w:t>Source and Destination TTP are not specified (since it is a Transit Tunnel)</w:t>
      </w:r>
    </w:p>
    <w:p w:rsidR="008F6896" w:rsidRDefault="008F6896" w:rsidP="008F6896">
      <w:pPr>
        <w:pStyle w:val="RFCListBullet"/>
      </w:pPr>
      <w:r>
        <w:t>Ingress and egress points are indicated in the explicit-route-objects of the primary path:</w:t>
      </w:r>
    </w:p>
    <w:p w:rsidR="008F6896" w:rsidRDefault="00C672FD" w:rsidP="004035EE">
      <w:pPr>
        <w:pStyle w:val="RFCListBullet"/>
        <w:numPr>
          <w:ilvl w:val="1"/>
          <w:numId w:val="17"/>
        </w:numPr>
        <w:tabs>
          <w:tab w:val="clear" w:pos="1296"/>
          <w:tab w:val="left" w:pos="-1260"/>
        </w:tabs>
      </w:pPr>
      <w:r>
        <w:t>The f</w:t>
      </w:r>
      <w:r w:rsidR="008F6896">
        <w:t>irst element of the e</w:t>
      </w:r>
      <w:r>
        <w:t xml:space="preserve">xplicit-route-objects references the access link terminating on </w:t>
      </w:r>
      <w:r w:rsidRPr="004C4FF1">
        <w:t>S3-1</w:t>
      </w:r>
      <w:r w:rsidR="001C6235" w:rsidRPr="004C4FF1">
        <w:t xml:space="preserve"> </w:t>
      </w:r>
      <w:r w:rsidRPr="004C4FF1">
        <w:t>LTP</w:t>
      </w:r>
    </w:p>
    <w:p w:rsidR="008F6896" w:rsidRDefault="008F6896" w:rsidP="004035EE">
      <w:pPr>
        <w:pStyle w:val="RFCListBullet"/>
        <w:numPr>
          <w:ilvl w:val="1"/>
          <w:numId w:val="17"/>
        </w:numPr>
        <w:tabs>
          <w:tab w:val="clear" w:pos="1296"/>
          <w:tab w:val="left" w:pos="-1260"/>
        </w:tabs>
      </w:pPr>
      <w:r>
        <w:t xml:space="preserve">Last element of the explicit-route-objects </w:t>
      </w:r>
      <w:r w:rsidR="004035EE">
        <w:t>references the access link terminating on</w:t>
      </w:r>
      <w:r>
        <w:t xml:space="preserve"> </w:t>
      </w:r>
      <w:r w:rsidRPr="004C4FF1">
        <w:t>S</w:t>
      </w:r>
      <w:r w:rsidR="004035EE" w:rsidRPr="004C4FF1">
        <w:t>6-2</w:t>
      </w:r>
      <w:r w:rsidR="001C6235" w:rsidRPr="004C4FF1">
        <w:t xml:space="preserve"> </w:t>
      </w:r>
      <w:r w:rsidR="004035EE" w:rsidRPr="004C4FF1">
        <w:t>LTP</w:t>
      </w:r>
    </w:p>
    <w:p w:rsidR="008B1F62" w:rsidRDefault="008B1F62" w:rsidP="00DA3B17">
      <w:r>
        <w:t>The configuration of the timeslots used by the ODU2 connection within the transport network domain (i.e., on the internal links) is a matter of the Transport PNC and its interactions with the physical network elements and therefore is outside the scope of this document.</w:t>
      </w:r>
    </w:p>
    <w:p w:rsidR="008B1F62" w:rsidRDefault="008B1F62" w:rsidP="00DA3B17">
      <w:r>
        <w:t xml:space="preserve">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w:t>
      </w:r>
      <w:r>
        <w:lastRenderedPageBreak/>
        <w:t>transport network domain, connected through these access links (e.g., C-R1 and C-R3).</w:t>
      </w:r>
    </w:p>
    <w:p w:rsidR="00A03F93" w:rsidRDefault="008B1F62">
      <w:r w:rsidRPr="008F6896">
        <w:rPr>
          <w:highlight w:val="yellow"/>
        </w:rPr>
        <w:t>Based on the assumption</w:t>
      </w:r>
      <w:r w:rsidR="009571A5">
        <w:rPr>
          <w:highlight w:val="yellow"/>
        </w:rPr>
        <w:t xml:space="preserve"> </w:t>
      </w:r>
      <w:r w:rsidR="000D1730">
        <w:rPr>
          <w:highlight w:val="yellow"/>
        </w:rPr>
        <w:fldChar w:fldCharType="begin"/>
      </w:r>
      <w:r w:rsidR="009571A5">
        <w:rPr>
          <w:highlight w:val="yellow"/>
        </w:rPr>
        <w:instrText xml:space="preserve"> REF _Ref486345524 \r \h </w:instrText>
      </w:r>
      <w:r w:rsidR="000D1730">
        <w:rPr>
          <w:highlight w:val="yellow"/>
        </w:rPr>
      </w:r>
      <w:r w:rsidR="000D1730">
        <w:rPr>
          <w:highlight w:val="yellow"/>
        </w:rPr>
        <w:fldChar w:fldCharType="separate"/>
      </w:r>
      <w:r w:rsidR="009571A5">
        <w:rPr>
          <w:highlight w:val="yellow"/>
        </w:rPr>
        <w:t>2</w:t>
      </w:r>
      <w:r w:rsidR="000D1730">
        <w:rPr>
          <w:highlight w:val="yellow"/>
        </w:rPr>
        <w:fldChar w:fldCharType="end"/>
      </w:r>
      <w:r w:rsidR="009571A5">
        <w:rPr>
          <w:highlight w:val="yellow"/>
        </w:rPr>
        <w:t xml:space="preserve">) in section </w:t>
      </w:r>
      <w:r w:rsidR="000D1730">
        <w:rPr>
          <w:highlight w:val="yellow"/>
        </w:rPr>
        <w:fldChar w:fldCharType="begin"/>
      </w:r>
      <w:r w:rsidR="009571A5">
        <w:rPr>
          <w:highlight w:val="yellow"/>
        </w:rPr>
        <w:instrText xml:space="preserve"> REF _Ref486345525 \r \h \t</w:instrText>
      </w:r>
      <w:r w:rsidR="000D1730">
        <w:rPr>
          <w:highlight w:val="yellow"/>
        </w:rPr>
      </w:r>
      <w:r w:rsidR="000D1730">
        <w:rPr>
          <w:highlight w:val="yellow"/>
        </w:rPr>
        <w:fldChar w:fldCharType="separate"/>
      </w:r>
      <w:r w:rsidR="009571A5">
        <w:rPr>
          <w:highlight w:val="yellow"/>
        </w:rPr>
        <w:t>1.2</w:t>
      </w:r>
      <w:r w:rsidR="000D1730">
        <w:rPr>
          <w:highlight w:val="yellow"/>
        </w:rPr>
        <w:fldChar w:fldCharType="end"/>
      </w:r>
      <w:r w:rsidRPr="008F6896">
        <w:rPr>
          <w:highlight w:val="yellow"/>
        </w:rPr>
        <w:t>,</w:t>
      </w:r>
      <w:r w:rsidR="00583764">
        <w:t xml:space="preserve"> MDSC, when requesting the Transport PNC to setup the (Transit Segment) ODU2 Tunnel, it would also </w:t>
      </w:r>
      <w:r>
        <w:t>configure the timeslots to be used on the access link</w:t>
      </w:r>
      <w:r w:rsidR="00583764">
        <w:t xml:space="preserve">s. The MDSC can known the </w:t>
      </w:r>
      <w:r>
        <w:t>timeslots which are available on the edge OTN Node</w:t>
      </w:r>
      <w:r w:rsidR="00583764">
        <w:t xml:space="preserve"> (e.g., S3 and S6) from the OTN Topology information exposed by the Transport PNC at the MPI as well as the timeslots which are available on the</w:t>
      </w:r>
      <w:r w:rsidR="00583764" w:rsidRPr="00583764">
        <w:t xml:space="preserve"> </w:t>
      </w:r>
      <w:r w:rsidR="00583764">
        <w:t>devices, outside of the transport network domain, connected through these access links (e.g., C-R1 and C-R3) by means which are outside the scope of this document.</w:t>
      </w:r>
    </w:p>
    <w:p w:rsidR="008F6896" w:rsidRDefault="004035EE" w:rsidP="00DA3B17">
      <w:r>
        <w:t xml:space="preserve">The Transport PNC performs path computation and sets up the ODU2 cross-connections within the physical nodes S3, S5 and S6, as shown in section </w:t>
      </w:r>
      <w:r w:rsidR="001C6235">
        <w:t xml:space="preserve">4.3.1 </w:t>
      </w:r>
      <w:r>
        <w:t xml:space="preserve">of </w:t>
      </w:r>
      <w:r w:rsidRPr="005E4EEA">
        <w:t>[</w:t>
      </w:r>
      <w:r w:rsidR="00AD373D" w:rsidRPr="00AD373D">
        <w:t>TNBI-UseCases</w:t>
      </w:r>
      <w:r w:rsidRPr="005E4EEA">
        <w:t>]</w:t>
      </w:r>
      <w:r>
        <w:t>.</w:t>
      </w:r>
    </w:p>
    <w:p w:rsidR="004035EE" w:rsidRDefault="004035EE" w:rsidP="00DA3B17">
      <w:r>
        <w:t xml:space="preserve">The Transport PNC reports the status of the created ODU2 (Transit Segment) Tunnel and its path within the ODU Topology as shown in </w:t>
      </w:r>
      <w:r w:rsidR="000D1730">
        <w:fldChar w:fldCharType="begin"/>
      </w:r>
      <w:r>
        <w:instrText xml:space="preserve"> REF _Ref484844225 \r \h </w:instrText>
      </w:r>
      <w:r w:rsidR="000D1730">
        <w:fldChar w:fldCharType="separate"/>
      </w:r>
      <w:r w:rsidR="001C6235">
        <w:t>Figure 2</w:t>
      </w:r>
      <w:r w:rsidR="000D1730">
        <w:fldChar w:fldCharType="end"/>
      </w:r>
      <w:r>
        <w:t xml:space="preserve"> below:</w:t>
      </w:r>
    </w:p>
    <w:p w:rsidR="003E115B" w:rsidRDefault="003E115B" w:rsidP="003E115B">
      <w:pPr>
        <w:pStyle w:val="RFCFigure"/>
      </w:pPr>
      <w:r>
        <w:lastRenderedPageBreak/>
        <w:t xml:space="preserve">                ..................................</w:t>
      </w:r>
    </w:p>
    <w:p w:rsidR="003E115B" w:rsidRDefault="003E115B" w:rsidP="003E115B">
      <w:pPr>
        <w:pStyle w:val="RFCFigure"/>
      </w:pPr>
      <w:r>
        <w:t xml:space="preserve">                :                                :</w:t>
      </w:r>
    </w:p>
    <w:p w:rsidR="003E115B" w:rsidRDefault="003E115B" w:rsidP="003E115B">
      <w:pPr>
        <w:pStyle w:val="RFCFigure"/>
      </w:pPr>
      <w:r>
        <w:t xml:space="preserve">                :   ODU Abstract Topology @ </w:t>
      </w:r>
      <w:proofErr w:type="gramStart"/>
      <w:r>
        <w:t>MPI  :</w:t>
      </w:r>
      <w:proofErr w:type="gramEnd"/>
    </w:p>
    <w:p w:rsidR="003E115B" w:rsidRDefault="003E115B" w:rsidP="003E115B">
      <w:pPr>
        <w:pStyle w:val="RFCFigure"/>
      </w:pPr>
      <w:r>
        <w:t xml:space="preserve">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S1 |--------| S2 |- - - - -(C-R4)</w:t>
      </w:r>
    </w:p>
    <w:p w:rsidR="003E115B" w:rsidRDefault="003E115B" w:rsidP="003E115B">
      <w:pPr>
        <w:pStyle w:val="RFCFigure"/>
      </w:pPr>
      <w:r>
        <w:t xml:space="preserve">                :        +----+        +----+    :    </w:t>
      </w:r>
    </w:p>
    <w:p w:rsidR="003E115B" w:rsidRDefault="003E115B" w:rsidP="003E115B">
      <w:pPr>
        <w:pStyle w:val="RFCFigure"/>
      </w:pPr>
      <w:r>
        <w:t xml:space="preserve">                :         /               |      :</w:t>
      </w:r>
    </w:p>
    <w:p w:rsidR="003E115B" w:rsidRDefault="003E115B" w:rsidP="003E115B">
      <w:pPr>
        <w:pStyle w:val="RFCFigure"/>
      </w:pPr>
      <w:r>
        <w:t xml:space="preserve">                :        /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(C-R1)- - - - -  S3 |---| S4 |      |    </w:t>
      </w:r>
      <w:proofErr w:type="gramStart"/>
      <w:r>
        <w:t xml:space="preserve">  :</w:t>
      </w:r>
      <w:proofErr w:type="gramEnd"/>
    </w:p>
    <w:p w:rsidR="003E115B" w:rsidRDefault="003E115B" w:rsidP="003E115B">
      <w:pPr>
        <w:pStyle w:val="RFCFigure"/>
      </w:pPr>
      <w:r>
        <w:t xml:space="preserve">                </w:t>
      </w:r>
      <w:proofErr w:type="gramStart"/>
      <w:r>
        <w:t>:S</w:t>
      </w:r>
      <w:proofErr w:type="gramEnd"/>
      <w:r>
        <w:t>3-1 «== +   +----+      |      :</w:t>
      </w:r>
    </w:p>
    <w:p w:rsidR="003E115B" w:rsidRDefault="003E115B" w:rsidP="003E115B">
      <w:pPr>
        <w:pStyle w:val="RFCFigure"/>
      </w:pPr>
      <w:r>
        <w:t xml:space="preserve">                :       =        \        |      :</w:t>
      </w:r>
    </w:p>
    <w:p w:rsidR="003E115B" w:rsidRDefault="003E115B" w:rsidP="003E115B">
      <w:pPr>
        <w:pStyle w:val="RFCFigure"/>
      </w:pPr>
      <w:r>
        <w:t xml:space="preserve">                :       = \       \       |      :</w:t>
      </w:r>
    </w:p>
    <w:p w:rsidR="003E115B" w:rsidRDefault="003E115B" w:rsidP="003E115B">
      <w:pPr>
        <w:pStyle w:val="RFCFigure"/>
      </w:pPr>
      <w:r>
        <w:t xml:space="preserve">                :       == ---+    \      |      :</w:t>
      </w:r>
    </w:p>
    <w:p w:rsidR="003E115B" w:rsidRDefault="003E115B" w:rsidP="003E115B">
      <w:pPr>
        <w:pStyle w:val="RFCFigure"/>
      </w:pPr>
      <w:r>
        <w:t xml:space="preserve">                :        = </w:t>
      </w:r>
      <w:r w:rsidR="008F76C2">
        <w:t xml:space="preserve">  </w:t>
      </w:r>
      <w:r>
        <w:t xml:space="preserve"> |     \     |      :</w:t>
      </w:r>
    </w:p>
    <w:p w:rsidR="003E115B" w:rsidRDefault="003E115B" w:rsidP="003E115B">
      <w:pPr>
        <w:pStyle w:val="RFCFigure"/>
      </w:pPr>
      <w:r>
        <w:t xml:space="preserve">                :        = S5 |      \    |      :</w:t>
      </w:r>
    </w:p>
    <w:p w:rsidR="003E115B" w:rsidRDefault="003E115B" w:rsidP="003E115B">
      <w:pPr>
        <w:pStyle w:val="RFCFigure"/>
      </w:pPr>
      <w:r>
        <w:t xml:space="preserve">                :        == --+       \   |      :</w:t>
      </w:r>
    </w:p>
    <w:p w:rsidR="003E115B" w:rsidRDefault="003E115B" w:rsidP="003E115B">
      <w:pPr>
        <w:pStyle w:val="RFCFigure"/>
      </w:pPr>
      <w:r>
        <w:t xml:space="preserve">      (C-R2)- - - - -     =  \         \  |      :</w:t>
      </w:r>
    </w:p>
    <w:p w:rsidR="003E115B" w:rsidRDefault="003E115B" w:rsidP="003E115B">
      <w:pPr>
        <w:pStyle w:val="RFCFigure"/>
      </w:pPr>
      <w:r>
        <w:t xml:space="preserve">                </w:t>
      </w:r>
      <w:proofErr w:type="gramStart"/>
      <w:r>
        <w:t>:S</w:t>
      </w:r>
      <w:proofErr w:type="gramEnd"/>
      <w:r>
        <w:t>6-1 \ / =   \         \ |      :</w:t>
      </w:r>
    </w:p>
    <w:p w:rsidR="003E115B" w:rsidRDefault="003E115B" w:rsidP="003E115B">
      <w:pPr>
        <w:pStyle w:val="RFCFigure"/>
      </w:pPr>
      <w:r>
        <w:t xml:space="preserve">                :    +---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S6 = --| S7 |---| S8 |- - - - -(C-R5)</w:t>
      </w:r>
    </w:p>
    <w:p w:rsidR="003E115B" w:rsidRDefault="003E115B" w:rsidP="003E115B">
      <w:pPr>
        <w:pStyle w:val="RFCFigure"/>
      </w:pPr>
      <w:r>
        <w:t xml:space="preserve">                :    +--- =   +----+   +----+    :    </w:t>
      </w:r>
    </w:p>
    <w:p w:rsidR="003E115B" w:rsidRDefault="003E115B" w:rsidP="003E115B">
      <w:pPr>
        <w:pStyle w:val="RFCFigure"/>
      </w:pPr>
      <w:r>
        <w:t xml:space="preserve">                :     /   =                      :</w:t>
      </w:r>
    </w:p>
    <w:p w:rsidR="003E115B" w:rsidRDefault="003E115B" w:rsidP="003E115B">
      <w:pPr>
        <w:pStyle w:val="RFCFigure"/>
      </w:pPr>
      <w:r>
        <w:t xml:space="preserve">      (C-R3)- - - - -  «===                      :</w:t>
      </w:r>
    </w:p>
    <w:p w:rsidR="003E115B" w:rsidRDefault="003E115B" w:rsidP="003E115B">
      <w:pPr>
        <w:pStyle w:val="RFCFigure"/>
      </w:pPr>
      <w:r>
        <w:t xml:space="preserve">                </w:t>
      </w:r>
      <w:proofErr w:type="gramStart"/>
      <w:r>
        <w:t>:S</w:t>
      </w:r>
      <w:proofErr w:type="gramEnd"/>
      <w:r>
        <w:t>6-2                            :</w:t>
      </w:r>
    </w:p>
    <w:p w:rsidR="00F23252" w:rsidRPr="000A0F17" w:rsidRDefault="003E115B" w:rsidP="000A0F17">
      <w:pPr>
        <w:pStyle w:val="RFCFigure"/>
      </w:pPr>
      <w:r>
        <w:t xml:space="preserve">                :................................:</w:t>
      </w:r>
    </w:p>
    <w:p w:rsidR="00F23252" w:rsidRPr="000A0F17" w:rsidRDefault="00F23252" w:rsidP="000A0F17">
      <w:pPr>
        <w:pStyle w:val="RFCFigure"/>
      </w:pPr>
    </w:p>
    <w:p w:rsidR="004035EE" w:rsidRPr="005E4EEA" w:rsidRDefault="004035EE" w:rsidP="00F5301C">
      <w:pPr>
        <w:pStyle w:val="Caption"/>
      </w:pPr>
      <w:bookmarkStart w:id="20" w:name="_Ref484844225"/>
      <w:r>
        <w:t>ODU2 Transit Tunnel</w:t>
      </w:r>
      <w:bookmarkEnd w:id="20"/>
    </w:p>
    <w:p w:rsidR="004035EE" w:rsidRDefault="004035EE" w:rsidP="004035EE">
      <w:pPr>
        <w:pStyle w:val="Heading3"/>
      </w:pPr>
      <w:bookmarkStart w:id="21" w:name="_Toc486488738"/>
      <w:r>
        <w:t>OTN Client Private Line Service</w:t>
      </w:r>
      <w:bookmarkEnd w:id="21"/>
    </w:p>
    <w:p w:rsidR="004035EE" w:rsidRDefault="004035EE" w:rsidP="00DA3B17">
      <w:r w:rsidRPr="004035EE">
        <w:rPr>
          <w:highlight w:val="yellow"/>
        </w:rPr>
        <w:t>To be added</w:t>
      </w:r>
    </w:p>
    <w:p w:rsidR="004035EE" w:rsidRDefault="004035EE" w:rsidP="004035EE">
      <w:pPr>
        <w:pStyle w:val="Heading3"/>
      </w:pPr>
      <w:bookmarkStart w:id="22" w:name="_Toc486488739"/>
      <w:r>
        <w:t>EPL over ODU Service</w:t>
      </w:r>
      <w:bookmarkEnd w:id="22"/>
    </w:p>
    <w:p w:rsidR="004035EE" w:rsidRDefault="004035EE" w:rsidP="004035EE">
      <w:r w:rsidRPr="004035EE">
        <w:rPr>
          <w:highlight w:val="yellow"/>
        </w:rPr>
        <w:t>To be added</w:t>
      </w:r>
    </w:p>
    <w:p w:rsidR="006F6F19" w:rsidRPr="00DA3B17" w:rsidRDefault="00DA3B17" w:rsidP="00237595">
      <w:pPr>
        <w:pStyle w:val="Heading1"/>
      </w:pPr>
      <w:bookmarkStart w:id="23" w:name="_Toc486488740"/>
      <w:r>
        <w:lastRenderedPageBreak/>
        <w:t>Topology Abstraction: detailed JSON examples</w:t>
      </w:r>
      <w:bookmarkEnd w:id="23"/>
    </w:p>
    <w:p w:rsidR="004035EE" w:rsidRPr="005E4EEA" w:rsidRDefault="004035EE" w:rsidP="00AC05AE">
      <w:pPr>
        <w:pStyle w:val="Heading2"/>
      </w:pPr>
      <w:bookmarkStart w:id="24" w:name="_Toc486488741"/>
      <w:r>
        <w:t>ODU White Topology Abstraction</w:t>
      </w:r>
      <w:bookmarkEnd w:id="24"/>
    </w:p>
    <w:p w:rsidR="004035EE" w:rsidRDefault="004035EE" w:rsidP="00713412">
      <w:r w:rsidRPr="004035EE">
        <w:t xml:space="preserve">Section </w:t>
      </w:r>
      <w:r w:rsidR="008317BF">
        <w:fldChar w:fldCharType="begin"/>
      </w:r>
      <w:r w:rsidR="008317BF">
        <w:instrText xml:space="preserve"> REF _Ref484797891 \r \h \t  \* MERGEFORMAT </w:instrText>
      </w:r>
      <w:r w:rsidR="008317BF">
        <w:fldChar w:fldCharType="separate"/>
      </w:r>
      <w:r w:rsidR="00EA7992">
        <w:t>3.1.1</w:t>
      </w:r>
      <w:r w:rsidR="008317BF">
        <w:fldChar w:fldCharType="end"/>
      </w:r>
      <w:r w:rsidR="00AC05AE">
        <w:t xml:space="preserve"> </w:t>
      </w:r>
      <w:r w:rsidRPr="004035EE">
        <w:t xml:space="preserve">describes </w:t>
      </w:r>
      <w:r>
        <w:t xml:space="preserve">how the Transport PNC can provide a white topology abstraction to the MDSC via the MPI. </w:t>
      </w:r>
      <w:r w:rsidR="000D1730">
        <w:fldChar w:fldCharType="begin"/>
      </w:r>
      <w:r>
        <w:instrText xml:space="preserve"> REF _Ref484787417 \r \h </w:instrText>
      </w:r>
      <w:r w:rsidR="000D1730">
        <w:fldChar w:fldCharType="separate"/>
      </w:r>
      <w:r w:rsidR="00EA7992">
        <w:t>Figure 1</w:t>
      </w:r>
      <w:r w:rsidR="000D1730">
        <w:fldChar w:fldCharType="end"/>
      </w:r>
      <w:r>
        <w:t xml:space="preserve"> is an example of such ODU Topology.</w:t>
      </w:r>
    </w:p>
    <w:p w:rsidR="00AC05AE" w:rsidRDefault="00AD373D" w:rsidP="00AC05AE">
      <w:r w:rsidRPr="00AD373D">
        <w:t>This section provides the detailed JSON code describing this ODU Topology, using the [TE-TOPO] and [OTN-TOPO] YANG models.</w:t>
      </w:r>
    </w:p>
    <w:p w:rsidR="008715EE" w:rsidRDefault="00AD373D" w:rsidP="00AC05AE">
      <w:r w:rsidRPr="00AD373D">
        <w:t>Note that this example is based on -09 version of [TE-TOPO] and on the -00 version of [OTN-TOPO]. Further changes to align with latest updates of these YANG models will be provided in the future version of this document.</w:t>
      </w:r>
    </w:p>
    <w:p w:rsidR="00AC05AE" w:rsidRPr="00AC05AE" w:rsidRDefault="00AD373D" w:rsidP="00AC05AE">
      <w:pPr>
        <w:rPr>
          <w:i/>
        </w:rPr>
      </w:pPr>
      <w:r w:rsidRPr="00AD373D">
        <w:rPr>
          <w:i/>
          <w:highlight w:val="yellow"/>
        </w:rPr>
        <w:t>JSON code to be added (use-case-1-topology-</w:t>
      </w:r>
      <w:proofErr w:type="gramStart"/>
      <w:r w:rsidR="00F5301C" w:rsidRPr="00AD373D">
        <w:rPr>
          <w:i/>
          <w:highlight w:val="yellow"/>
        </w:rPr>
        <w:t>0</w:t>
      </w:r>
      <w:r w:rsidR="00F5301C">
        <w:rPr>
          <w:i/>
          <w:highlight w:val="yellow"/>
        </w:rPr>
        <w:t>1</w:t>
      </w:r>
      <w:r w:rsidRPr="00AD373D">
        <w:rPr>
          <w:i/>
          <w:highlight w:val="yellow"/>
        </w:rPr>
        <w:t>.json</w:t>
      </w:r>
      <w:proofErr w:type="gramEnd"/>
      <w:r w:rsidR="00F5301C">
        <w:rPr>
          <w:i/>
          <w:highlight w:val="yellow"/>
        </w:rPr>
        <w:t xml:space="preserve"> or an updated version after validation checks</w:t>
      </w:r>
      <w:r w:rsidRPr="00AD373D">
        <w:rPr>
          <w:i/>
          <w:highlight w:val="yellow"/>
        </w:rPr>
        <w:t>).</w:t>
      </w:r>
    </w:p>
    <w:p w:rsidR="006F6F19" w:rsidRDefault="00DA3B17" w:rsidP="00237595">
      <w:pPr>
        <w:pStyle w:val="Heading1"/>
      </w:pPr>
      <w:bookmarkStart w:id="25" w:name="_Toc486488742"/>
      <w:r>
        <w:t>Service Configuration: detailed JSON examples</w:t>
      </w:r>
      <w:bookmarkEnd w:id="25"/>
    </w:p>
    <w:p w:rsidR="00AC05AE" w:rsidRDefault="00AC05AE" w:rsidP="00AC05AE">
      <w:pPr>
        <w:pStyle w:val="Heading2"/>
      </w:pPr>
      <w:bookmarkStart w:id="26" w:name="_Toc486488743"/>
      <w:r>
        <w:t>ODU Transit Service</w:t>
      </w:r>
      <w:bookmarkEnd w:id="26"/>
    </w:p>
    <w:p w:rsidR="00AC05AE" w:rsidRDefault="00AC05AE" w:rsidP="00AC05AE">
      <w:r w:rsidRPr="004035EE">
        <w:t xml:space="preserve">Section </w:t>
      </w:r>
      <w:r w:rsidR="000D1730">
        <w:fldChar w:fldCharType="begin"/>
      </w:r>
      <w:r>
        <w:instrText xml:space="preserve"> REF _Ref484844672 \r \h \t </w:instrText>
      </w:r>
      <w:r w:rsidR="000D1730">
        <w:fldChar w:fldCharType="separate"/>
      </w:r>
      <w:r>
        <w:t>3.2.1</w:t>
      </w:r>
      <w:r w:rsidR="000D1730">
        <w:fldChar w:fldCharType="end"/>
      </w:r>
      <w:r>
        <w:t xml:space="preserve"> </w:t>
      </w:r>
      <w:r w:rsidRPr="004035EE">
        <w:t xml:space="preserve">describes </w:t>
      </w:r>
      <w:r>
        <w:t>how the MDSC can request a Transport PNC, via the MPI, to setup an ODU2 transit service over an ODU Topology described in s</w:t>
      </w:r>
      <w:r w:rsidRPr="004035EE">
        <w:t xml:space="preserve">ection </w:t>
      </w:r>
      <w:r w:rsidR="008317BF">
        <w:fldChar w:fldCharType="begin"/>
      </w:r>
      <w:r w:rsidR="008317BF">
        <w:instrText xml:space="preserve"> REF _Ref484797891 \r \h \t  \* MERGEFORMAT </w:instrText>
      </w:r>
      <w:r w:rsidR="008317BF">
        <w:fldChar w:fldCharType="separate"/>
      </w:r>
      <w:r w:rsidRPr="004035EE">
        <w:t>3.1.1</w:t>
      </w:r>
      <w:r w:rsidR="008317BF">
        <w:fldChar w:fldCharType="end"/>
      </w:r>
      <w:r>
        <w:t>.</w:t>
      </w:r>
    </w:p>
    <w:p w:rsidR="00AC05AE" w:rsidRDefault="00AD373D" w:rsidP="00AC05AE">
      <w:r w:rsidRPr="00AD373D">
        <w:t>This section provides the detailed JSON code describing this ODU Topology, using the [TE-TUNNEL] and [OTN-TUNNEL] YANG models.</w:t>
      </w:r>
    </w:p>
    <w:p w:rsidR="008715EE" w:rsidRDefault="00AD373D" w:rsidP="008715EE">
      <w:r w:rsidRPr="00AD373D">
        <w:t>Note that this example is based on -06 version of [TE-TUNNEL] and on the -02 version of [OTN-TUNNEL]. Further changes to align with latest updates of these YANG models will be provided in the future version of this document.</w:t>
      </w:r>
    </w:p>
    <w:p w:rsidR="00AC05AE" w:rsidRPr="00AC05AE" w:rsidRDefault="00AD373D" w:rsidP="00AC05AE">
      <w:pPr>
        <w:rPr>
          <w:i/>
        </w:rPr>
      </w:pPr>
      <w:r w:rsidRPr="00AD373D">
        <w:rPr>
          <w:i/>
          <w:highlight w:val="yellow"/>
        </w:rPr>
        <w:t>&lt;&lt;JSON code to be added (use-case-1-odu2-service-</w:t>
      </w:r>
      <w:proofErr w:type="gramStart"/>
      <w:r w:rsidR="00F5301C" w:rsidRPr="00AD373D">
        <w:rPr>
          <w:i/>
          <w:highlight w:val="yellow"/>
        </w:rPr>
        <w:t>0</w:t>
      </w:r>
      <w:r w:rsidR="00F5301C">
        <w:rPr>
          <w:i/>
          <w:highlight w:val="yellow"/>
        </w:rPr>
        <w:t>1</w:t>
      </w:r>
      <w:r w:rsidRPr="00AD373D">
        <w:rPr>
          <w:i/>
          <w:highlight w:val="yellow"/>
        </w:rPr>
        <w:t>.json</w:t>
      </w:r>
      <w:proofErr w:type="gramEnd"/>
      <w:r w:rsidRPr="00AD373D">
        <w:rPr>
          <w:i/>
          <w:highlight w:val="yellow"/>
        </w:rPr>
        <w:t>)&gt;&gt;</w:t>
      </w:r>
    </w:p>
    <w:p w:rsidR="006F6F19" w:rsidRPr="000445CC" w:rsidRDefault="006F6F19" w:rsidP="001E3E79">
      <w:pPr>
        <w:pStyle w:val="Heading1"/>
      </w:pPr>
      <w:bookmarkStart w:id="27" w:name="_Toc486488744"/>
      <w:r w:rsidRPr="000445CC">
        <w:t>Security Considerations</w:t>
      </w:r>
      <w:bookmarkEnd w:id="27"/>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28" w:name="_Toc486488745"/>
      <w:r w:rsidRPr="00DA3B17">
        <w:t>IANA Considerations</w:t>
      </w:r>
      <w:bookmarkEnd w:id="28"/>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29" w:name="_Toc486488746"/>
      <w:r w:rsidRPr="000445CC">
        <w:lastRenderedPageBreak/>
        <w:t>Conclusions</w:t>
      </w:r>
      <w:bookmarkEnd w:id="29"/>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30" w:name="_Toc486488747"/>
      <w:r w:rsidRPr="00DA3B17">
        <w:t>References</w:t>
      </w:r>
      <w:bookmarkEnd w:id="30"/>
    </w:p>
    <w:p w:rsidR="002E1F5F" w:rsidRPr="00DA3B17" w:rsidRDefault="002E1F5F" w:rsidP="001E3E79">
      <w:pPr>
        <w:pStyle w:val="Heading2"/>
      </w:pPr>
      <w:bookmarkStart w:id="31" w:name="_Toc486488748"/>
      <w:r w:rsidRPr="00DA3B17">
        <w:t>Normative References</w:t>
      </w:r>
      <w:bookmarkEnd w:id="31"/>
    </w:p>
    <w:p w:rsidR="002E1F5F" w:rsidRDefault="002E1F5F" w:rsidP="00E915FE">
      <w:pPr>
        <w:pStyle w:val="RFCReferencesBookmark"/>
      </w:pPr>
      <w:r>
        <w:t>[</w:t>
      </w:r>
      <w:r w:rsidR="00DA3B17">
        <w:t>TNBI-UseCase</w:t>
      </w:r>
      <w:r w:rsidR="00C57086">
        <w:t>s</w:t>
      </w:r>
      <w:r>
        <w:t>]</w:t>
      </w:r>
      <w:r>
        <w:tab/>
      </w:r>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draft-tnbidt-ccamp-transport-nbi-use-cases</w:t>
      </w:r>
      <w:r w:rsidRPr="00E915FE">
        <w:t xml:space="preserve">, </w:t>
      </w:r>
      <w:r w:rsidR="00DA3B17" w:rsidRPr="00DA3B17">
        <w:t>work in progress</w:t>
      </w:r>
      <w:r w:rsidRPr="00E915FE">
        <w:t>.</w:t>
      </w:r>
    </w:p>
    <w:p w:rsidR="00C57086" w:rsidRDefault="00C57086" w:rsidP="00C57086">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w:t>
      </w:r>
      <w:proofErr w:type="spellStart"/>
      <w:r w:rsidRPr="004019BE">
        <w:t>otn</w:t>
      </w:r>
      <w:proofErr w:type="spellEnd"/>
      <w:r w:rsidRPr="004019BE">
        <w:t>-topo-yang,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C57086" w:rsidRPr="00C57086" w:rsidRDefault="000D1730" w:rsidP="00E915FE">
      <w:pPr>
        <w:pStyle w:val="RFCReferencesBookmark"/>
      </w:pPr>
      <w:r w:rsidRPr="000A0F17">
        <w:t>[OTN-TUNNEL]</w:t>
      </w:r>
      <w:r w:rsidRPr="000A0F17">
        <w:tab/>
        <w:t>Zheng, H. et al., "OTN Tunnel YANG Model", draft-</w:t>
      </w:r>
      <w:proofErr w:type="spellStart"/>
      <w:r w:rsidRPr="000A0F17">
        <w:t>sharma</w:t>
      </w:r>
      <w:proofErr w:type="spellEnd"/>
      <w:r w:rsidRPr="000A0F17">
        <w:t>-ccamp-</w:t>
      </w:r>
      <w:proofErr w:type="spellStart"/>
      <w:r w:rsidRPr="000A0F17">
        <w:t>otn</w:t>
      </w:r>
      <w:proofErr w:type="spellEnd"/>
      <w:r w:rsidRPr="000A0F17">
        <w:t xml:space="preserve">-tunnel-model, </w:t>
      </w:r>
      <w:r w:rsidR="00C57086" w:rsidRPr="00C57086">
        <w:t>work in progress.</w:t>
      </w:r>
    </w:p>
    <w:p w:rsidR="002E1F5F" w:rsidRPr="00DA3B17" w:rsidRDefault="002E1F5F" w:rsidP="001E3E79">
      <w:pPr>
        <w:pStyle w:val="Heading2"/>
      </w:pPr>
      <w:bookmarkStart w:id="32" w:name="_Toc486488749"/>
      <w:r w:rsidRPr="00DA3B17">
        <w:t>Informative References</w:t>
      </w:r>
      <w:bookmarkEnd w:id="32"/>
    </w:p>
    <w:p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2E1F5F" w:rsidRPr="00E915FE" w:rsidRDefault="002E1F5F" w:rsidP="002C29C3">
      <w:pPr>
        <w:pStyle w:val="RFCReferencesBookmark"/>
      </w:pPr>
      <w:r>
        <w:t>[</w:t>
      </w:r>
      <w:r w:rsidR="00DA3B17">
        <w:t>ONF TR-527</w:t>
      </w:r>
      <w:r>
        <w:t>]</w:t>
      </w:r>
      <w:r>
        <w:tab/>
      </w:r>
      <w:r w:rsidR="00DA3B17" w:rsidRPr="00DA3B17">
        <w:t>ONF Technical Recommendation TR-527</w:t>
      </w:r>
      <w:r w:rsidRPr="00E915FE">
        <w:t>, "</w:t>
      </w:r>
      <w:r w:rsidR="00DA3B17">
        <w:t>Functional Requirements for Transport API</w:t>
      </w:r>
      <w:r w:rsidRPr="00E915FE">
        <w:t xml:space="preserve">", </w:t>
      </w:r>
      <w:r w:rsidR="00DA3B17">
        <w:t>June 2016</w:t>
      </w:r>
      <w:r w:rsidRPr="00E915FE">
        <w:t>.</w:t>
      </w:r>
    </w:p>
    <w:p w:rsidR="001E3E79" w:rsidRPr="000445CC" w:rsidRDefault="001E3E79" w:rsidP="001E3E79">
      <w:pPr>
        <w:pStyle w:val="Heading1"/>
      </w:pPr>
      <w:bookmarkStart w:id="33" w:name="_Toc486488750"/>
      <w:r w:rsidRPr="000445CC">
        <w:t>Acknowledgments</w:t>
      </w:r>
      <w:bookmarkEnd w:id="33"/>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w:t>
      </w:r>
      <w:r w:rsidRPr="001F4B43">
        <w:lastRenderedPageBreak/>
        <w:t xml:space="preserve">Gonzalez de Dios, Hans </w:t>
      </w:r>
      <w:proofErr w:type="spellStart"/>
      <w:r w:rsidRPr="001F4B43">
        <w:t>Bjursröm</w:t>
      </w:r>
      <w:proofErr w:type="spellEnd"/>
      <w:r w:rsidRPr="001F4B43">
        <w:rPr>
          <w:i/>
        </w:rPr>
        <w:t xml:space="preserve">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507F7D" w:rsidRPr="00507F7D" w:rsidRDefault="00507F7D" w:rsidP="00507F7D">
      <w:pPr>
        <w:pStyle w:val="RFCApp"/>
      </w:pPr>
      <w:bookmarkStart w:id="34" w:name="_Ref486351665"/>
      <w:bookmarkStart w:id="35" w:name="_Toc486488751"/>
      <w:r w:rsidRPr="00507F7D">
        <w:lastRenderedPageBreak/>
        <w:t xml:space="preserve">Validating a JSON fragment against </w:t>
      </w:r>
      <w:r>
        <w:t xml:space="preserve">a </w:t>
      </w:r>
      <w:r w:rsidRPr="00507F7D">
        <w:t>YANG</w:t>
      </w:r>
      <w:r>
        <w:t xml:space="preserve"> Model</w:t>
      </w:r>
      <w:bookmarkEnd w:id="34"/>
      <w:bookmarkEnd w:id="35"/>
    </w:p>
    <w:p w:rsidR="00002F00" w:rsidRDefault="00507F7D">
      <w:pPr>
        <w:rPr>
          <w:highlight w:val="yellow"/>
        </w:rPr>
      </w:pPr>
      <w:bookmarkStart w:id="36" w:name="_Toc258322684"/>
      <w:r>
        <w:t>The objective is to have a tool that allows validating whether a piece of JSON code is compliant with a YANG model without using a client/server.</w:t>
      </w:r>
    </w:p>
    <w:p w:rsidR="00507F7D" w:rsidRPr="006E6419" w:rsidRDefault="00AD373D" w:rsidP="00507F7D">
      <w:pPr>
        <w:pStyle w:val="RFCAppH1"/>
      </w:pPr>
      <w:bookmarkStart w:id="37" w:name="_Toc486488752"/>
      <w:r w:rsidRPr="00AD373D">
        <w:t>DSDL-based approach</w:t>
      </w:r>
      <w:bookmarkEnd w:id="37"/>
    </w:p>
    <w:p w:rsidR="006E6419" w:rsidRDefault="006E6419" w:rsidP="006E6419">
      <w:r>
        <w:t xml:space="preserve">The idea is to generate a JSON driver file (JTOX) from YANG, then use it to translate JSON to XML and validate it against the DSDL schemas, as shown in </w:t>
      </w:r>
      <w:r w:rsidR="000D1730">
        <w:fldChar w:fldCharType="begin"/>
      </w:r>
      <w:r>
        <w:instrText xml:space="preserve"> REF _Ref486351558 \r \h </w:instrText>
      </w:r>
      <w:r w:rsidR="000D1730">
        <w:fldChar w:fldCharType="separate"/>
      </w:r>
      <w:r>
        <w:t>Figure 3</w:t>
      </w:r>
      <w:r w:rsidR="000D1730">
        <w:fldChar w:fldCharType="end"/>
      </w:r>
      <w:r>
        <w:t>.</w:t>
      </w:r>
    </w:p>
    <w:p w:rsidR="006E6419" w:rsidRDefault="006E6419" w:rsidP="006E6419">
      <w:r>
        <w:t xml:space="preserve">Useful link: </w:t>
      </w:r>
      <w:hyperlink r:id="rId8" w:history="1">
        <w:r w:rsidRPr="000D1CAE">
          <w:rPr>
            <w:rStyle w:val="Hyperlink"/>
          </w:rPr>
          <w:t>https://github.com/mbj4668/pyang/wiki/XmlJson</w:t>
        </w:r>
      </w:hyperlink>
    </w:p>
    <w:p w:rsidR="00002F00" w:rsidRDefault="006E6419">
      <w:pPr>
        <w:pStyle w:val="RFCFigure"/>
      </w:pPr>
      <w:r>
        <w:t xml:space="preserve">                        (2) </w:t>
      </w:r>
    </w:p>
    <w:p w:rsidR="00002F00" w:rsidRDefault="006E6419">
      <w:pPr>
        <w:pStyle w:val="RFCFigure"/>
      </w:pPr>
      <w:r>
        <w:t xml:space="preserve">            YANG-module ---&gt; DSDL-schemas (</w:t>
      </w:r>
      <w:proofErr w:type="gramStart"/>
      <w:r>
        <w:t>RNG,SCH</w:t>
      </w:r>
      <w:proofErr w:type="gramEnd"/>
      <w:r>
        <w:t>,DSRL)</w:t>
      </w:r>
    </w:p>
    <w:p w:rsidR="00002F00" w:rsidRDefault="006E6419">
      <w:pPr>
        <w:pStyle w:val="RFCFigure"/>
      </w:pPr>
      <w:r>
        <w:t xml:space="preserve">                   |                  |</w:t>
      </w:r>
    </w:p>
    <w:p w:rsidR="00002F00" w:rsidRDefault="006E6419">
      <w:pPr>
        <w:pStyle w:val="RFCFigure"/>
      </w:pPr>
      <w:r>
        <w:t xml:space="preserve">                   | (1)              |</w:t>
      </w:r>
    </w:p>
    <w:p w:rsidR="00002F00" w:rsidRDefault="006E6419">
      <w:pPr>
        <w:pStyle w:val="RFCFigure"/>
      </w:pPr>
      <w:r>
        <w:t xml:space="preserve">                   |                  | </w:t>
      </w:r>
    </w:p>
    <w:p w:rsidR="00002F00" w:rsidRDefault="006E6419">
      <w:pPr>
        <w:pStyle w:val="RFCFigure"/>
      </w:pPr>
      <w:r>
        <w:t xml:space="preserve">   Config/</w:t>
      </w:r>
      <w:proofErr w:type="gramStart"/>
      <w:r>
        <w:t>state  JTOX</w:t>
      </w:r>
      <w:proofErr w:type="gramEnd"/>
      <w:r>
        <w:t xml:space="preserve">-file            | (4) </w:t>
      </w:r>
    </w:p>
    <w:p w:rsidR="00002F00" w:rsidRDefault="006E6419">
      <w:pPr>
        <w:pStyle w:val="RFCFigure"/>
      </w:pPr>
      <w:r>
        <w:t xml:space="preserve">          \        |                  |</w:t>
      </w:r>
    </w:p>
    <w:p w:rsidR="00002F00" w:rsidRDefault="006E6419">
      <w:pPr>
        <w:pStyle w:val="RFCFigure"/>
      </w:pPr>
      <w:r>
        <w:t xml:space="preserve">           \       |                  |</w:t>
      </w:r>
    </w:p>
    <w:p w:rsidR="00002F00" w:rsidRDefault="006E6419">
      <w:pPr>
        <w:pStyle w:val="RFCFigure"/>
      </w:pPr>
      <w:r>
        <w:t xml:space="preserve">            \      V                  </w:t>
      </w:r>
      <w:proofErr w:type="spellStart"/>
      <w:r>
        <w:t>V</w:t>
      </w:r>
      <w:proofErr w:type="spellEnd"/>
    </w:p>
    <w:p w:rsidR="00002F00" w:rsidRDefault="006E6419">
      <w:pPr>
        <w:pStyle w:val="RFCFigure"/>
      </w:pPr>
      <w:r>
        <w:t xml:space="preserve">   JSON-file------------&gt; XML-file ----------------&gt; Output</w:t>
      </w:r>
    </w:p>
    <w:p w:rsidR="00002F00" w:rsidRDefault="006E6419">
      <w:pPr>
        <w:pStyle w:val="RFCFigure"/>
      </w:pPr>
      <w:r>
        <w:t xml:space="preserve">              (3)</w:t>
      </w:r>
    </w:p>
    <w:p w:rsidR="00002F00" w:rsidRDefault="00002F00">
      <w:pPr>
        <w:pStyle w:val="RFCFigure"/>
      </w:pPr>
    </w:p>
    <w:p w:rsidR="006E6419" w:rsidRPr="00F5301C" w:rsidRDefault="006E6419" w:rsidP="00F5301C">
      <w:pPr>
        <w:pStyle w:val="Caption"/>
      </w:pPr>
      <w:bookmarkStart w:id="38" w:name="_Ref486351558"/>
      <w:r w:rsidRPr="00F5301C">
        <w:t>– DSDL-based approach for JSON code validation</w:t>
      </w:r>
      <w:bookmarkEnd w:id="38"/>
    </w:p>
    <w:p w:rsidR="006E6419" w:rsidRDefault="006E6419" w:rsidP="006E6419">
      <w:pPr>
        <w:rPr>
          <w:highlight w:val="yellow"/>
        </w:rPr>
      </w:pPr>
      <w:proofErr w:type="gramStart"/>
      <w:r>
        <w:rPr>
          <w:highlight w:val="yellow"/>
        </w:rPr>
        <w:t>In order to</w:t>
      </w:r>
      <w:proofErr w:type="gramEnd"/>
      <w:r>
        <w:rPr>
          <w:highlight w:val="yellow"/>
        </w:rPr>
        <w:t xml:space="preserve"> allow the use of comments following the convention defined in section </w:t>
      </w:r>
      <w:r w:rsidR="000D1730">
        <w:rPr>
          <w:highlight w:val="yellow"/>
        </w:rPr>
        <w:fldChar w:fldCharType="begin"/>
      </w:r>
      <w:r>
        <w:rPr>
          <w:highlight w:val="yellow"/>
        </w:rPr>
        <w:instrText xml:space="preserve"> REF _Ref486351726 \r \h \t</w:instrText>
      </w:r>
      <w:r w:rsidR="000D1730">
        <w:rPr>
          <w:highlight w:val="yellow"/>
        </w:rPr>
      </w:r>
      <w:r w:rsidR="000D1730">
        <w:rPr>
          <w:highlight w:val="yellow"/>
        </w:rPr>
        <w:fldChar w:fldCharType="separate"/>
      </w:r>
      <w:r>
        <w:rPr>
          <w:highlight w:val="yellow"/>
        </w:rPr>
        <w:t>2</w:t>
      </w:r>
      <w:r w:rsidR="000D1730">
        <w:rPr>
          <w:highlight w:val="yellow"/>
        </w:rPr>
        <w:fldChar w:fldCharType="end"/>
      </w:r>
      <w:r>
        <w:rPr>
          <w:highlight w:val="yellow"/>
        </w:rPr>
        <w:t xml:space="preserve"> without impacting the validation process, these comments will be automatically removed from the JSON-file that will be validate.</w:t>
      </w:r>
    </w:p>
    <w:p w:rsidR="00507F7D" w:rsidRPr="00507F7D" w:rsidRDefault="00507F7D" w:rsidP="00507F7D">
      <w:pPr>
        <w:pStyle w:val="RFCAppH1"/>
      </w:pPr>
      <w:bookmarkStart w:id="39" w:name="_Toc486488753"/>
      <w:bookmarkEnd w:id="36"/>
      <w:r>
        <w:t xml:space="preserve">Why not using a </w:t>
      </w:r>
      <w:r w:rsidR="00AD373D" w:rsidRPr="00AD373D">
        <w:t>XSD-based</w:t>
      </w:r>
      <w:r>
        <w:t xml:space="preserve"> approach</w:t>
      </w:r>
      <w:bookmarkEnd w:id="39"/>
    </w:p>
    <w:p w:rsidR="00507F7D" w:rsidRPr="006E6419" w:rsidRDefault="00AD373D" w:rsidP="00507F7D">
      <w:r w:rsidRPr="00AD373D">
        <w:t xml:space="preserve">This approach has been analyzed and discarded because no longer supported by </w:t>
      </w:r>
      <w:proofErr w:type="spellStart"/>
      <w:r w:rsidRPr="00AD373D">
        <w:t>pyang</w:t>
      </w:r>
      <w:proofErr w:type="spellEnd"/>
      <w:r w:rsidRPr="00AD373D">
        <w:t>.</w:t>
      </w:r>
    </w:p>
    <w:p w:rsidR="00507F7D" w:rsidRDefault="00507F7D" w:rsidP="00507F7D">
      <w:r w:rsidRPr="00507F7D">
        <w:t xml:space="preserve">The idea is to convert YANG to XSD, JSON to XML </w:t>
      </w:r>
      <w:r>
        <w:t>and validate it against the XSD</w:t>
      </w:r>
      <w:r w:rsidR="006E6419">
        <w:t>,</w:t>
      </w:r>
      <w:r>
        <w:t xml:space="preserve"> as shown in </w:t>
      </w:r>
      <w:r w:rsidR="000D1730">
        <w:fldChar w:fldCharType="begin"/>
      </w:r>
      <w:r w:rsidR="006E6419">
        <w:instrText xml:space="preserve"> REF _Ref486351348 \r \h </w:instrText>
      </w:r>
      <w:r w:rsidR="000D1730">
        <w:fldChar w:fldCharType="separate"/>
      </w:r>
      <w:r w:rsidR="006E6419">
        <w:t>Figure 4</w:t>
      </w:r>
      <w:r w:rsidR="000D1730">
        <w:fldChar w:fldCharType="end"/>
      </w:r>
      <w:r>
        <w:t>:</w:t>
      </w:r>
    </w:p>
    <w:p w:rsidR="00002F00" w:rsidRDefault="006E6419">
      <w:pPr>
        <w:pStyle w:val="RFCFigure"/>
      </w:pPr>
      <w:r>
        <w:lastRenderedPageBreak/>
        <w:t xml:space="preserve">      </w:t>
      </w:r>
      <w:r w:rsidR="00507F7D">
        <w:t xml:space="preserve">            (1) </w:t>
      </w:r>
    </w:p>
    <w:p w:rsidR="00002F00" w:rsidRDefault="006E6419">
      <w:pPr>
        <w:pStyle w:val="RFCFigure"/>
      </w:pPr>
      <w:r>
        <w:t xml:space="preserve">      </w:t>
      </w:r>
      <w:r w:rsidR="00507F7D">
        <w:t>YANG-module ---&gt; XSD-schema - \       (3)</w:t>
      </w:r>
    </w:p>
    <w:p w:rsidR="00002F00" w:rsidRDefault="006E6419">
      <w:pPr>
        <w:pStyle w:val="RFCFigure"/>
      </w:pPr>
      <w:r>
        <w:t xml:space="preserve">      </w:t>
      </w:r>
      <w:r w:rsidR="00507F7D">
        <w:t xml:space="preserve">                               +--&gt; Validation</w:t>
      </w:r>
    </w:p>
    <w:p w:rsidR="00002F00" w:rsidRDefault="006E6419">
      <w:pPr>
        <w:pStyle w:val="RFCFigure"/>
      </w:pPr>
      <w:r>
        <w:t xml:space="preserve">      </w:t>
      </w:r>
      <w:r w:rsidR="00507F7D">
        <w:t>JSON-file------&gt; XML-file ----/</w:t>
      </w:r>
    </w:p>
    <w:p w:rsidR="00002F00" w:rsidRDefault="006E6419">
      <w:pPr>
        <w:pStyle w:val="RFCFigure"/>
      </w:pPr>
      <w:r>
        <w:t xml:space="preserve">      </w:t>
      </w:r>
      <w:r w:rsidR="00507F7D">
        <w:t xml:space="preserve">            (2)</w:t>
      </w:r>
    </w:p>
    <w:p w:rsidR="00002F00" w:rsidRDefault="00002F00">
      <w:pPr>
        <w:pStyle w:val="RFCFigure"/>
      </w:pPr>
    </w:p>
    <w:p w:rsidR="00002F00" w:rsidRDefault="00AD373D" w:rsidP="00F5301C">
      <w:pPr>
        <w:pStyle w:val="Caption"/>
      </w:pPr>
      <w:bookmarkStart w:id="40" w:name="_Ref486351348"/>
      <w:r w:rsidRPr="00AD373D">
        <w:t>– XSD-based approach for JSON code validation</w:t>
      </w:r>
      <w:bookmarkEnd w:id="40"/>
    </w:p>
    <w:p w:rsidR="00002F00" w:rsidRDefault="006E6419">
      <w:r>
        <w:t xml:space="preserve">The </w:t>
      </w:r>
      <w:proofErr w:type="spellStart"/>
      <w:r>
        <w:t>pyang</w:t>
      </w:r>
      <w:proofErr w:type="spellEnd"/>
      <w:r>
        <w:t xml:space="preserve"> support for the XSD output format was deprecated in 1.5 and removed in 1.7.1. </w:t>
      </w:r>
      <w:proofErr w:type="gramStart"/>
      <w:r>
        <w:t>However</w:t>
      </w:r>
      <w:proofErr w:type="gramEnd"/>
      <w:r>
        <w:t xml:space="preserve"> </w:t>
      </w:r>
      <w:proofErr w:type="spellStart"/>
      <w:r>
        <w:t>pyang</w:t>
      </w:r>
      <w:proofErr w:type="spellEnd"/>
      <w:r>
        <w:t xml:space="preserve"> 1.7.1 is necessary to work with YANG 1.1 so the process shown in </w:t>
      </w:r>
      <w:r w:rsidR="000D1730">
        <w:fldChar w:fldCharType="begin"/>
      </w:r>
      <w:r>
        <w:instrText xml:space="preserve"> REF _Ref486351348 \r \h </w:instrText>
      </w:r>
      <w:r w:rsidR="000D1730">
        <w:fldChar w:fldCharType="separate"/>
      </w:r>
      <w:r>
        <w:t>Figure 4</w:t>
      </w:r>
      <w:r w:rsidR="000D1730">
        <w:fldChar w:fldCharType="end"/>
      </w:r>
      <w:r>
        <w:t xml:space="preserve"> will stop just at step (1).</w:t>
      </w:r>
      <w:r w:rsidR="002E1F5F">
        <w:rPr>
          <w:highlight w:val="yellow"/>
        </w:rPr>
        <w:br w:type="page"/>
      </w:r>
      <w:r w:rsidR="002E1F5F" w:rsidRPr="000840A4">
        <w:lastRenderedPageBreak/>
        <w:t>Authors’ Addresses</w:t>
      </w:r>
    </w:p>
    <w:p w:rsidR="002E1F5F" w:rsidRPr="000840A4" w:rsidRDefault="000840A4" w:rsidP="002E1F5F">
      <w:pPr>
        <w:pStyle w:val="RFCFigure"/>
        <w:rPr>
          <w:rFonts w:cs="Times New Roman"/>
        </w:rPr>
      </w:pPr>
      <w:r>
        <w:t>Italo Busi (Editor)</w:t>
      </w:r>
    </w:p>
    <w:p w:rsidR="002E1F5F" w:rsidRPr="000840A4" w:rsidRDefault="000840A4" w:rsidP="002E1F5F">
      <w:pPr>
        <w:pStyle w:val="RFCFigure"/>
        <w:rPr>
          <w:rFonts w:cs="Times New Roman"/>
        </w:rPr>
      </w:pPr>
      <w:r w:rsidRPr="000840A4">
        <w:t>Huawei</w:t>
      </w:r>
    </w:p>
    <w:p w:rsidR="002E1F5F" w:rsidRDefault="002E1F5F" w:rsidP="000840A4">
      <w:pPr>
        <w:rPr>
          <w:rFonts w:cs="Times New Roman"/>
        </w:rPr>
      </w:pPr>
      <w:r>
        <w:t xml:space="preserve">Email: </w:t>
      </w:r>
      <w:hyperlink r:id="rId9" w:history="1">
        <w:r w:rsidR="000840A4" w:rsidRPr="000310DC">
          <w:rPr>
            <w:rStyle w:val="Hyperlink"/>
          </w:rPr>
          <w:t>italo.busi@huawei.com</w:t>
        </w:r>
      </w:hyperlink>
    </w:p>
    <w:p w:rsidR="000840A4" w:rsidRPr="001D6AB1" w:rsidRDefault="000840A4" w:rsidP="000840A4"/>
    <w:p w:rsidR="000840A4" w:rsidRPr="000840A4" w:rsidRDefault="000840A4" w:rsidP="000840A4">
      <w:pPr>
        <w:pStyle w:val="RFCFigure"/>
        <w:rPr>
          <w:rFonts w:cs="Times New Roman"/>
        </w:rPr>
      </w:pPr>
      <w:r w:rsidRPr="000840A4">
        <w:t>Daniel King (Editor)</w:t>
      </w:r>
    </w:p>
    <w:p w:rsidR="000840A4" w:rsidRDefault="000840A4" w:rsidP="000840A4">
      <w:pPr>
        <w:pStyle w:val="RFCFigure"/>
        <w:rPr>
          <w:rFonts w:cs="Times New Roman"/>
          <w:highlight w:val="yellow"/>
        </w:rPr>
      </w:pPr>
      <w:r w:rsidRPr="000840A4">
        <w:t>Lancaster University</w:t>
      </w:r>
    </w:p>
    <w:p w:rsidR="000840A4" w:rsidRDefault="000840A4" w:rsidP="000840A4">
      <w:pPr>
        <w:pStyle w:val="RFCFigure"/>
        <w:rPr>
          <w:rFonts w:cs="Times New Roman"/>
        </w:rPr>
      </w:pPr>
      <w:r>
        <w:t xml:space="preserve">Email: </w:t>
      </w:r>
      <w:hyperlink r:id="rId10" w:history="1">
        <w:r w:rsidRPr="000310DC">
          <w:rPr>
            <w:rStyle w:val="Hyperlink"/>
          </w:rPr>
          <w:t>d.king@lancaster.ac.uk</w:t>
        </w:r>
      </w:hyperlink>
    </w:p>
    <w:p w:rsidR="000840A4" w:rsidRPr="001D6AB1" w:rsidRDefault="000840A4" w:rsidP="000840A4"/>
    <w:p w:rsidR="000840A4" w:rsidRPr="000840A4" w:rsidRDefault="000840A4" w:rsidP="000840A4">
      <w:pPr>
        <w:pStyle w:val="RFCFigure"/>
        <w:rPr>
          <w:rFonts w:cs="Times New Roman"/>
          <w:highlight w:val="yellow"/>
          <w:lang w:val="it-IT"/>
        </w:rPr>
      </w:pPr>
      <w:r w:rsidRPr="000840A4">
        <w:rPr>
          <w:lang w:val="it-IT"/>
        </w:rPr>
        <w:t>Sergio Belotti</w:t>
      </w:r>
    </w:p>
    <w:p w:rsidR="000840A4" w:rsidRPr="00251DEB" w:rsidRDefault="000840A4" w:rsidP="000840A4">
      <w:pPr>
        <w:pStyle w:val="RFCFigure"/>
        <w:rPr>
          <w:rFonts w:cs="Times New Roman"/>
          <w:lang w:val="it-IT"/>
        </w:rPr>
      </w:pPr>
      <w:r w:rsidRPr="00251DEB">
        <w:rPr>
          <w:lang w:val="it-IT"/>
        </w:rPr>
        <w:t>Nokia</w:t>
      </w:r>
    </w:p>
    <w:p w:rsidR="000840A4" w:rsidRPr="000840A4" w:rsidRDefault="000840A4" w:rsidP="000840A4">
      <w:pPr>
        <w:pStyle w:val="RFCFigure"/>
        <w:rPr>
          <w:rFonts w:cs="Times New Roman"/>
          <w:lang w:val="it-IT"/>
        </w:rPr>
      </w:pPr>
      <w:r w:rsidRPr="000840A4">
        <w:rPr>
          <w:lang w:val="it-IT"/>
        </w:rPr>
        <w:t xml:space="preserve">Email: </w:t>
      </w:r>
      <w:hyperlink r:id="rId11" w:history="1">
        <w:r w:rsidRPr="000310DC">
          <w:rPr>
            <w:rStyle w:val="Hyperlink"/>
            <w:lang w:val="it-IT"/>
          </w:rPr>
          <w:t>sergio.belotti@nokia.com</w:t>
        </w:r>
      </w:hyperlink>
    </w:p>
    <w:p w:rsidR="000840A4" w:rsidRPr="000840A4" w:rsidRDefault="000840A4" w:rsidP="000840A4">
      <w:pPr>
        <w:rPr>
          <w:lang w:val="it-IT"/>
        </w:rPr>
      </w:pPr>
    </w:p>
    <w:p w:rsidR="000840A4" w:rsidRPr="005E4EEA" w:rsidRDefault="000840A4" w:rsidP="000840A4">
      <w:pPr>
        <w:pStyle w:val="RFCFigure"/>
        <w:rPr>
          <w:rFonts w:cs="Times New Roman"/>
          <w:highlight w:val="yellow"/>
          <w:lang w:val="it-IT"/>
        </w:rPr>
      </w:pPr>
      <w:r w:rsidRPr="005E4EEA">
        <w:rPr>
          <w:lang w:val="it-IT"/>
        </w:rPr>
        <w:t>Gianmarco Bruno</w:t>
      </w:r>
    </w:p>
    <w:p w:rsidR="000840A4" w:rsidRPr="005E4EEA" w:rsidRDefault="000840A4" w:rsidP="000840A4">
      <w:pPr>
        <w:pStyle w:val="RFCFigure"/>
        <w:rPr>
          <w:rFonts w:cs="Times New Roman"/>
          <w:highlight w:val="yellow"/>
          <w:lang w:val="it-IT"/>
        </w:rPr>
      </w:pPr>
      <w:r w:rsidRPr="005E4EEA">
        <w:rPr>
          <w:lang w:val="it-IT"/>
        </w:rPr>
        <w:t>Ericsson</w:t>
      </w:r>
    </w:p>
    <w:p w:rsidR="000840A4" w:rsidRPr="005E4EEA" w:rsidRDefault="000840A4" w:rsidP="000840A4">
      <w:pPr>
        <w:pStyle w:val="RFCFigure"/>
        <w:rPr>
          <w:rFonts w:cs="Times New Roman"/>
          <w:lang w:val="it-IT"/>
        </w:rPr>
      </w:pPr>
      <w:r w:rsidRPr="005E4EEA">
        <w:rPr>
          <w:lang w:val="it-IT"/>
        </w:rPr>
        <w:t xml:space="preserve">Email: </w:t>
      </w:r>
      <w:hyperlink r:id="rId12" w:history="1">
        <w:r w:rsidRPr="005E4EEA">
          <w:rPr>
            <w:rStyle w:val="Hyperlink"/>
            <w:lang w:val="it-IT"/>
          </w:rPr>
          <w:t>gianmarco.bruno@ericsson.com</w:t>
        </w:r>
      </w:hyperlink>
    </w:p>
    <w:p w:rsidR="002E1F5F" w:rsidRPr="005E4EEA" w:rsidRDefault="002E1F5F" w:rsidP="002E1F5F">
      <w:pPr>
        <w:rPr>
          <w:lang w:val="it-IT"/>
        </w:rPr>
      </w:pPr>
    </w:p>
    <w:p w:rsidR="002E1F5F" w:rsidRPr="000840A4" w:rsidRDefault="000840A4" w:rsidP="002E1F5F">
      <w:pPr>
        <w:pStyle w:val="RFCFigure"/>
        <w:rPr>
          <w:rFonts w:cs="Times New Roman"/>
          <w:highlight w:val="yellow"/>
          <w:lang w:val="it-IT"/>
        </w:rPr>
      </w:pPr>
      <w:r w:rsidRPr="000840A4">
        <w:rPr>
          <w:lang w:val="it-IT"/>
        </w:rPr>
        <w:t>Carlo Perocchio</w:t>
      </w:r>
    </w:p>
    <w:p w:rsidR="002E1F5F" w:rsidRPr="005E4EEA" w:rsidRDefault="000840A4" w:rsidP="002E1F5F">
      <w:pPr>
        <w:pStyle w:val="RFCFigure"/>
        <w:rPr>
          <w:rFonts w:cs="Times New Roman"/>
          <w:highlight w:val="yellow"/>
        </w:rPr>
      </w:pPr>
      <w:r w:rsidRPr="005E4EEA">
        <w:t>Ericsson</w:t>
      </w:r>
    </w:p>
    <w:p w:rsidR="002E1F5F" w:rsidRPr="005E4EEA" w:rsidRDefault="002E1F5F" w:rsidP="002E1F5F">
      <w:pPr>
        <w:pStyle w:val="RFCFigure"/>
        <w:rPr>
          <w:rFonts w:cs="Times New Roman"/>
        </w:rPr>
      </w:pPr>
      <w:r w:rsidRPr="005E4EEA">
        <w:t xml:space="preserve">Email: </w:t>
      </w:r>
      <w:hyperlink r:id="rId13" w:history="1">
        <w:r w:rsidR="000840A4" w:rsidRPr="005E4EEA">
          <w:rPr>
            <w:rStyle w:val="Hyperlink"/>
          </w:rPr>
          <w:t>carlo.perocchio@ericsson.com</w:t>
        </w:r>
      </w:hyperlink>
    </w:p>
    <w:p w:rsidR="002E1F5F" w:rsidRPr="005E4EEA" w:rsidRDefault="002E1F5F" w:rsidP="002E1F5F"/>
    <w:sectPr w:rsidR="002E1F5F" w:rsidRPr="005E4EEA" w:rsidSect="00C672FD">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080"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7BF" w:rsidRDefault="008317BF">
      <w:r>
        <w:separator/>
      </w:r>
    </w:p>
  </w:endnote>
  <w:endnote w:type="continuationSeparator" w:id="0">
    <w:p w:rsidR="008317BF" w:rsidRDefault="0083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58D" w:rsidRDefault="00FE5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F00" w:rsidRDefault="00002F00" w:rsidP="00F410C4">
    <w:pPr>
      <w:pStyle w:val="Footer"/>
    </w:pPr>
    <w:bookmarkStart w:id="41" w:name="_GoBack"/>
    <w:r>
      <w:rPr>
        <w:highlight w:val="yellow"/>
      </w:rPr>
      <w:br/>
    </w:r>
    <w:r>
      <w:rPr>
        <w:highlight w:val="yellow"/>
      </w:rPr>
      <w:br/>
    </w:r>
    <w:r>
      <w:t>Busi, King et al.</w:t>
    </w:r>
    <w:r>
      <w:rPr>
        <w:rFonts w:cs="Times New Roman"/>
      </w:rPr>
      <w:tab/>
    </w:r>
    <w:r>
      <w:t xml:space="preserve">Expires </w: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1 July </w:instrText>
    </w:r>
    <w:r w:rsidR="000D1730">
      <w:fldChar w:fldCharType="begin"/>
    </w:r>
    <w:r>
      <w:instrText xml:space="preserve"> IF </w:instrText>
    </w:r>
    <w:r w:rsidR="008317BF">
      <w:fldChar w:fldCharType="begin"/>
    </w:r>
    <w:r w:rsidR="008317BF">
      <w:instrText xml:space="preserve"> SAVEDATE \@ "M" \* MERGEFORMAT \* MERGEFORMAT </w:instrText>
    </w:r>
    <w:r w:rsidR="008317BF">
      <w:fldChar w:fldCharType="separate"/>
    </w:r>
    <w:r w:rsidR="00FE558D">
      <w:rPr>
        <w:noProof/>
      </w:rPr>
      <w:instrText>7</w:instrText>
    </w:r>
    <w:r w:rsidR="008317BF">
      <w:rPr>
        <w:noProof/>
      </w:rPr>
      <w:fldChar w:fldCharType="end"/>
    </w:r>
    <w:r>
      <w:instrText xml:space="preserve"> = 2 August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3 September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4 October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5 November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6 December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7 January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8 February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9 March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10 April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11 May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12 June "Fail"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t>January</w:t>
    </w:r>
    <w:r w:rsidR="000D1730">
      <w:fldChar w:fldCharType="end"/>
    </w:r>
    <w:r>
      <w:t xml:space="preserve"> </w:t>
    </w:r>
    <w:r w:rsidR="008317BF">
      <w:fldChar w:fldCharType="begin"/>
    </w:r>
    <w:r w:rsidR="008317BF">
      <w:instrText xml:space="preserve"> SAVEDATE  \@ "d," </w:instrText>
    </w:r>
    <w:r w:rsidR="008317BF">
      <w:fldChar w:fldCharType="separate"/>
    </w:r>
    <w:r w:rsidR="00FE558D">
      <w:rPr>
        <w:noProof/>
      </w:rPr>
      <w:t>12,</w:t>
    </w:r>
    <w:r w:rsidR="008317BF">
      <w:rPr>
        <w:noProof/>
      </w:rPr>
      <w:fldChar w:fldCharType="end"/>
    </w:r>
    <w:r w:rsidRPr="00052D45">
      <w:t xml:space="preserve"> </w: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&lt; 7 </w:instrText>
    </w:r>
    <w:r w:rsidR="008317BF">
      <w:fldChar w:fldCharType="begin"/>
    </w:r>
    <w:r w:rsidR="008317BF">
      <w:instrText xml:space="preserve"> SAVEDATE \@ "YYYY" \* MERGEFORMAT </w:instrText>
    </w:r>
    <w:r w:rsidR="008317BF">
      <w:fldChar w:fldCharType="separate"/>
    </w:r>
    <w:r w:rsidR="000A0F17">
      <w:rPr>
        <w:noProof/>
      </w:rPr>
      <w:instrText>2017</w:instrText>
    </w:r>
    <w:r w:rsidR="008317BF">
      <w:rPr>
        <w:noProof/>
      </w:rPr>
      <w:fldChar w:fldCharType="end"/>
    </w:r>
    <w:r>
      <w:instrText xml:space="preserve">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&gt; 6 </w:instrText>
    </w:r>
    <w:r w:rsidR="000D1730">
      <w:fldChar w:fldCharType="begin"/>
    </w:r>
    <w:r>
      <w:instrText xml:space="preserve"> = </w:instrText>
    </w:r>
    <w:r w:rsidR="008317BF">
      <w:fldChar w:fldCharType="begin"/>
    </w:r>
    <w:r w:rsidR="008317BF">
      <w:instrText xml:space="preserve"> SAVEDATE \@ "YYYY" \* MERGE</w:instrText>
    </w:r>
    <w:r w:rsidR="008317BF">
      <w:instrText xml:space="preserve">FORMAT </w:instrText>
    </w:r>
    <w:r w:rsidR="008317BF">
      <w:fldChar w:fldCharType="separate"/>
    </w:r>
    <w:r w:rsidR="00FE558D">
      <w:rPr>
        <w:noProof/>
      </w:rPr>
      <w:instrText>2017</w:instrText>
    </w:r>
    <w:r w:rsidR="008317BF">
      <w:rPr>
        <w:noProof/>
      </w:rPr>
      <w:fldChar w:fldCharType="end"/>
    </w:r>
    <w:r>
      <w:instrText xml:space="preserve"> + 1 \* MERGEFORMAT </w:instrText>
    </w:r>
    <w:r w:rsidR="000D1730">
      <w:fldChar w:fldCharType="separate"/>
    </w:r>
    <w:r w:rsidR="00FE558D">
      <w:rPr>
        <w:noProof/>
      </w:rPr>
      <w:instrText>2018</w:instrText>
    </w:r>
    <w:r w:rsidR="000D1730">
      <w:fldChar w:fldCharType="end"/>
    </w:r>
    <w:r>
      <w:instrText xml:space="preserve"> "Fail" \* MERGEFORMAT  \* MERGEFORMAT </w:instrText>
    </w:r>
    <w:r w:rsidR="000D1730">
      <w:fldChar w:fldCharType="separate"/>
    </w:r>
    <w:r w:rsidR="00FE558D">
      <w:rPr>
        <w:noProof/>
      </w:rPr>
      <w:instrText>2018</w:instrText>
    </w:r>
    <w:r w:rsidR="000D1730">
      <w:fldChar w:fldCharType="end"/>
    </w:r>
    <w:r>
      <w:instrText xml:space="preserve"> \* MERGEFORMAT </w:instrText>
    </w:r>
    <w:r w:rsidR="000D1730">
      <w:fldChar w:fldCharType="separate"/>
    </w:r>
    <w:r w:rsidR="00FE558D">
      <w:rPr>
        <w:noProof/>
      </w:rPr>
      <w:t>2018</w:t>
    </w:r>
    <w:r w:rsidR="000D1730">
      <w:fldChar w:fldCharType="end"/>
    </w:r>
    <w:r>
      <w:rPr>
        <w:rFonts w:cs="Times New Roman"/>
      </w:rPr>
      <w:tab/>
    </w:r>
    <w:r>
      <w:t xml:space="preserve">[Page </w:t>
    </w:r>
    <w:r w:rsidR="008317BF">
      <w:fldChar w:fldCharType="begin"/>
    </w:r>
    <w:r w:rsidR="008317BF">
      <w:instrText xml:space="preserve"> PAGE </w:instrText>
    </w:r>
    <w:r w:rsidR="008317BF">
      <w:fldChar w:fldCharType="separate"/>
    </w:r>
    <w:r w:rsidR="00FE558D">
      <w:rPr>
        <w:noProof/>
      </w:rPr>
      <w:t>2</w:t>
    </w:r>
    <w:r w:rsidR="008317BF">
      <w:rPr>
        <w:noProof/>
      </w:rPr>
      <w:fldChar w:fldCharType="end"/>
    </w:r>
    <w:r>
      <w:t>]</w:t>
    </w:r>
  </w:p>
  <w:bookmarkEnd w:id="41"/>
  <w:p w:rsidR="00002F00" w:rsidRDefault="00002F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F00" w:rsidRDefault="00002F00" w:rsidP="00F410C4">
    <w:pPr>
      <w:pStyle w:val="Footer"/>
      <w:rPr>
        <w:highlight w:val="yellow"/>
      </w:rPr>
    </w:pPr>
  </w:p>
  <w:p w:rsidR="00002F00" w:rsidRDefault="00002F00" w:rsidP="00F410C4">
    <w:pPr>
      <w:pStyle w:val="Footer"/>
      <w:rPr>
        <w:highlight w:val="yellow"/>
      </w:rPr>
    </w:pPr>
  </w:p>
  <w:p w:rsidR="00002F00" w:rsidRDefault="00002F00" w:rsidP="00F410C4">
    <w:pPr>
      <w:pStyle w:val="Footer"/>
      <w:rPr>
        <w:highlight w:val="yellow"/>
      </w:rPr>
    </w:pPr>
  </w:p>
  <w:p w:rsidR="00002F00" w:rsidRDefault="00002F00" w:rsidP="00F410C4">
    <w:pPr>
      <w:pStyle w:val="Footer"/>
    </w:pPr>
    <w:r>
      <w:t>Busi, King et al.</w:t>
    </w:r>
    <w:r>
      <w:tab/>
      <w:t xml:space="preserve">Expires </w: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1 July </w:instrText>
    </w:r>
    <w:r w:rsidR="000D1730">
      <w:fldChar w:fldCharType="begin"/>
    </w:r>
    <w:r>
      <w:instrText xml:space="preserve"> IF </w:instrText>
    </w:r>
    <w:r w:rsidR="008317BF">
      <w:fldChar w:fldCharType="begin"/>
    </w:r>
    <w:r w:rsidR="008317BF">
      <w:instrText xml:space="preserve"> SAVEDATE \@ "M" \* MERGEFORMAT \* MERGEFORMAT </w:instrText>
    </w:r>
    <w:r w:rsidR="008317BF">
      <w:fldChar w:fldCharType="separate"/>
    </w:r>
    <w:r w:rsidR="00FE558D">
      <w:rPr>
        <w:noProof/>
      </w:rPr>
      <w:instrText>7</w:instrText>
    </w:r>
    <w:r w:rsidR="008317BF">
      <w:rPr>
        <w:noProof/>
      </w:rPr>
      <w:fldChar w:fldCharType="end"/>
    </w:r>
    <w:r>
      <w:instrText xml:space="preserve"> = 2 August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3 September </w:instrText>
    </w:r>
    <w:r w:rsidR="000D1730">
      <w:fldChar w:fldCharType="begin"/>
    </w:r>
    <w:r>
      <w:instrText xml:space="preserve"> IF </w:instrText>
    </w:r>
    <w:r w:rsidR="008317BF">
      <w:fldChar w:fldCharType="begin"/>
    </w:r>
    <w:r w:rsidR="008317BF">
      <w:instrText xml:space="preserve"> SAVEDATE \@ "M" \* MERG</w:instrText>
    </w:r>
    <w:r w:rsidR="008317BF">
      <w:instrText xml:space="preserve">EFORMAT </w:instrText>
    </w:r>
    <w:r w:rsidR="008317BF">
      <w:fldChar w:fldCharType="separate"/>
    </w:r>
    <w:r w:rsidR="00FE558D">
      <w:rPr>
        <w:noProof/>
      </w:rPr>
      <w:instrText>7</w:instrText>
    </w:r>
    <w:r w:rsidR="008317BF">
      <w:rPr>
        <w:noProof/>
      </w:rPr>
      <w:fldChar w:fldCharType="end"/>
    </w:r>
    <w:r>
      <w:instrText xml:space="preserve"> = 4 October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5 November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6 December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 7 January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8 February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9 March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10 April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11 May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12 June "Fail"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t>January</w:t>
    </w:r>
    <w:r w:rsidR="000D1730">
      <w:fldChar w:fldCharType="end"/>
    </w:r>
    <w:r>
      <w:t xml:space="preserve"> </w:t>
    </w:r>
    <w:r w:rsidR="008317BF">
      <w:fldChar w:fldCharType="begin"/>
    </w:r>
    <w:r w:rsidR="008317BF">
      <w:instrText xml:space="preserve"> SAV</w:instrText>
    </w:r>
    <w:r w:rsidR="008317BF">
      <w:instrText xml:space="preserve">EDATE  \@ "d," </w:instrText>
    </w:r>
    <w:r w:rsidR="008317BF">
      <w:fldChar w:fldCharType="separate"/>
    </w:r>
    <w:r w:rsidR="00FE558D">
      <w:rPr>
        <w:noProof/>
      </w:rPr>
      <w:t>12,</w:t>
    </w:r>
    <w:r w:rsidR="008317BF">
      <w:rPr>
        <w:noProof/>
      </w:rPr>
      <w:fldChar w:fldCharType="end"/>
    </w:r>
    <w:r w:rsidRPr="00052D45">
      <w:t xml:space="preserve"> </w: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&lt; 7 </w:instrText>
    </w:r>
    <w:r w:rsidR="008317BF">
      <w:fldChar w:fldCharType="begin"/>
    </w:r>
    <w:r w:rsidR="008317BF">
      <w:instrText xml:space="preserve"> SAVEDATE \@ "YYYY" \* MERGEFORMAT </w:instrText>
    </w:r>
    <w:r w:rsidR="008317BF">
      <w:fldChar w:fldCharType="separate"/>
    </w:r>
    <w:r w:rsidR="000A0F17">
      <w:rPr>
        <w:noProof/>
      </w:rPr>
      <w:instrText>2017</w:instrText>
    </w:r>
    <w:r w:rsidR="008317BF">
      <w:rPr>
        <w:noProof/>
      </w:rPr>
      <w:fldChar w:fldCharType="end"/>
    </w:r>
    <w:r>
      <w:instrText xml:space="preserve">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FE558D">
      <w:rPr>
        <w:noProof/>
      </w:rPr>
      <w:instrText>7</w:instrText>
    </w:r>
    <w:r w:rsidR="008317BF">
      <w:rPr>
        <w:noProof/>
      </w:rPr>
      <w:fldChar w:fldCharType="end"/>
    </w:r>
    <w:r>
      <w:instrText xml:space="preserve"> &gt; 6 </w:instrText>
    </w:r>
    <w:r w:rsidR="000D1730">
      <w:fldChar w:fldCharType="begin"/>
    </w:r>
    <w:r>
      <w:instrText xml:space="preserve"> = </w:instrText>
    </w:r>
    <w:r w:rsidR="008317BF">
      <w:fldChar w:fldCharType="begin"/>
    </w:r>
    <w:r w:rsidR="008317BF">
      <w:instrText xml:space="preserve"> SAVEDATE \@ "YYYY" \* MERGEFORMAT </w:instrText>
    </w:r>
    <w:r w:rsidR="008317BF">
      <w:fldChar w:fldCharType="separate"/>
    </w:r>
    <w:r w:rsidR="00FE558D">
      <w:rPr>
        <w:noProof/>
      </w:rPr>
      <w:instrText>2017</w:instrText>
    </w:r>
    <w:r w:rsidR="008317BF">
      <w:rPr>
        <w:noProof/>
      </w:rPr>
      <w:fldChar w:fldCharType="end"/>
    </w:r>
    <w:r>
      <w:instrText xml:space="preserve"> + 1 \* MERGEFORMAT </w:instrText>
    </w:r>
    <w:r w:rsidR="000D1730">
      <w:fldChar w:fldCharType="separate"/>
    </w:r>
    <w:r w:rsidR="00FE558D">
      <w:rPr>
        <w:noProof/>
      </w:rPr>
      <w:instrText>2018</w:instrText>
    </w:r>
    <w:r w:rsidR="000D1730">
      <w:fldChar w:fldCharType="end"/>
    </w:r>
    <w:r>
      <w:instrText xml:space="preserve"> "Fail" \* MERGEFORMAT  \* MERGEFORMAT </w:instrText>
    </w:r>
    <w:r w:rsidR="000D1730">
      <w:fldChar w:fldCharType="separate"/>
    </w:r>
    <w:r w:rsidR="00FE558D">
      <w:rPr>
        <w:noProof/>
      </w:rPr>
      <w:instrText>2018</w:instrText>
    </w:r>
    <w:r w:rsidR="000D1730">
      <w:fldChar w:fldCharType="end"/>
    </w:r>
    <w:r>
      <w:instrText xml:space="preserve"> \* MERGEFORMAT </w:instrText>
    </w:r>
    <w:r w:rsidR="000D1730">
      <w:fldChar w:fldCharType="separate"/>
    </w:r>
    <w:r w:rsidR="00FE558D">
      <w:rPr>
        <w:noProof/>
      </w:rPr>
      <w:t>2018</w:t>
    </w:r>
    <w:r w:rsidR="000D1730">
      <w:fldChar w:fldCharType="end"/>
    </w:r>
    <w:r>
      <w:tab/>
      <w:t xml:space="preserve">[Page </w:t>
    </w:r>
    <w:r w:rsidR="008317BF">
      <w:fldChar w:fldCharType="begin"/>
    </w:r>
    <w:r w:rsidR="008317BF">
      <w:instrText xml:space="preserve"> PAGE </w:instrText>
    </w:r>
    <w:r w:rsidR="008317BF">
      <w:fldChar w:fldCharType="separate"/>
    </w:r>
    <w:r w:rsidR="00FE558D">
      <w:rPr>
        <w:noProof/>
      </w:rPr>
      <w:t>1</w:t>
    </w:r>
    <w:r w:rsidR="008317BF">
      <w:rPr>
        <w:noProof/>
      </w:rPr>
      <w:fldChar w:fldCharType="end"/>
    </w:r>
    <w:r>
      <w:t>]</w:t>
    </w:r>
  </w:p>
  <w:p w:rsidR="00002F00" w:rsidRDefault="00002F00"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7BF" w:rsidRDefault="008317BF">
      <w:r>
        <w:separator/>
      </w:r>
    </w:p>
  </w:footnote>
  <w:footnote w:type="continuationSeparator" w:id="0">
    <w:p w:rsidR="008317BF" w:rsidRDefault="00831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58D" w:rsidRDefault="00FE5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F00" w:rsidRDefault="00002F00" w:rsidP="00F410C4">
    <w:pPr>
      <w:pStyle w:val="Header"/>
    </w:pPr>
    <w:r>
      <w:rPr>
        <w:lang w:eastAsia="ko-KR"/>
      </w:rPr>
      <w:t>Internet-Draft</w:t>
    </w:r>
    <w:r>
      <w:rPr>
        <w:rFonts w:cs="Times New Roman"/>
        <w:lang w:eastAsia="ko-KR"/>
      </w:rPr>
      <w:tab/>
    </w:r>
    <w:r>
      <w:rPr>
        <w:lang w:eastAsia="ko-KR"/>
      </w:rPr>
      <w:t xml:space="preserve">T-NBI Use Case 1 Analysis </w:t>
    </w:r>
    <w:r>
      <w:rPr>
        <w:lang w:eastAsia="ko-KR"/>
      </w:rPr>
      <w:tab/>
    </w:r>
    <w:r w:rsidR="008317BF">
      <w:fldChar w:fldCharType="begin"/>
    </w:r>
    <w:r w:rsidR="008317BF">
      <w:instrText xml:space="preserve"> SAVEDATE \@ "MMMM yyyy" \* MERGEFORMAT </w:instrText>
    </w:r>
    <w:r w:rsidR="008317BF">
      <w:fldChar w:fldCharType="separate"/>
    </w:r>
    <w:r w:rsidR="00FE558D">
      <w:rPr>
        <w:noProof/>
      </w:rPr>
      <w:t>July 2017</w:t>
    </w:r>
    <w:r w:rsidR="008317BF">
      <w:rPr>
        <w:noProof/>
      </w:rPr>
      <w:fldChar w:fldCharType="end"/>
    </w:r>
  </w:p>
  <w:p w:rsidR="00002F00" w:rsidRDefault="00002F00" w:rsidP="00AE0541">
    <w:pPr>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F00" w:rsidRDefault="00002F00" w:rsidP="00F410C4">
    <w:pPr>
      <w:pStyle w:val="Header"/>
      <w:rPr>
        <w:highlight w:val="yellow"/>
      </w:rPr>
    </w:pPr>
  </w:p>
  <w:p w:rsidR="00002F00" w:rsidRDefault="00002F00" w:rsidP="00F410C4">
    <w:pPr>
      <w:pStyle w:val="Header"/>
      <w:rPr>
        <w:highlight w:val="yellow"/>
      </w:rPr>
    </w:pPr>
  </w:p>
  <w:p w:rsidR="00002F00" w:rsidRDefault="00002F00" w:rsidP="00F410C4">
    <w:pPr>
      <w:pStyle w:val="Header"/>
    </w:pPr>
    <w:r w:rsidRPr="002A1EE9">
      <w:t>CCAMP Working Group</w:t>
    </w:r>
    <w:r>
      <w:tab/>
    </w:r>
    <w:r w:rsidRPr="00F410C4">
      <w:tab/>
    </w:r>
    <w:r>
      <w:t>I. Busi (Ed.)</w:t>
    </w:r>
  </w:p>
  <w:p w:rsidR="00002F00" w:rsidRDefault="00002F00" w:rsidP="00F410C4">
    <w:pPr>
      <w:pStyle w:val="Header"/>
    </w:pPr>
    <w:r>
      <w:t>Internet Draft</w:t>
    </w:r>
    <w:r>
      <w:tab/>
    </w:r>
    <w:r w:rsidRPr="00F410C4">
      <w:tab/>
    </w:r>
    <w:r>
      <w:t>Huawei</w:t>
    </w:r>
  </w:p>
  <w:p w:rsidR="00002F00" w:rsidRDefault="00002F00" w:rsidP="00F410C4">
    <w:pPr>
      <w:pStyle w:val="Header"/>
    </w:pPr>
    <w:r>
      <w:t xml:space="preserve">Intended status: </w:t>
    </w:r>
    <w:r w:rsidRPr="00F03232">
      <w:t>Informational</w:t>
    </w:r>
    <w:r>
      <w:tab/>
    </w:r>
    <w:r w:rsidRPr="00F410C4">
      <w:tab/>
    </w:r>
    <w:r>
      <w:t>D. King (Ed.)</w:t>
    </w:r>
  </w:p>
  <w:p w:rsidR="00002F00" w:rsidRDefault="00002F00" w:rsidP="007174F5">
    <w:pPr>
      <w:pStyle w:val="Header"/>
    </w:pPr>
    <w:r>
      <w:tab/>
    </w:r>
    <w:r w:rsidRPr="00F410C4">
      <w:tab/>
    </w:r>
    <w:r>
      <w:t>Lancaster University</w:t>
    </w:r>
  </w:p>
  <w:p w:rsidR="00002F00" w:rsidRDefault="00002F00" w:rsidP="007174F5">
    <w:pPr>
      <w:pStyle w:val="Header"/>
    </w:pPr>
    <w:r>
      <w:tab/>
    </w:r>
    <w:r w:rsidRPr="00F410C4">
      <w:tab/>
    </w:r>
  </w:p>
  <w:p w:rsidR="00002F00" w:rsidRDefault="00002F00" w:rsidP="00F410C4">
    <w:pPr>
      <w:pStyle w:val="Header"/>
    </w:pPr>
    <w:r>
      <w:t xml:space="preserve">Expires: </w: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627036">
      <w:rPr>
        <w:noProof/>
      </w:rPr>
      <w:instrText>7</w:instrText>
    </w:r>
    <w:r w:rsidR="008317BF">
      <w:rPr>
        <w:noProof/>
      </w:rPr>
      <w:fldChar w:fldCharType="end"/>
    </w:r>
    <w:r>
      <w:instrText xml:space="preserve"> = 1 July </w:instrText>
    </w:r>
    <w:r w:rsidR="000D1730">
      <w:fldChar w:fldCharType="begin"/>
    </w:r>
    <w:r>
      <w:instrText xml:space="preserve"> IF </w:instrText>
    </w:r>
    <w:r w:rsidR="008317BF">
      <w:fldChar w:fldCharType="begin"/>
    </w:r>
    <w:r w:rsidR="008317BF">
      <w:instrText xml:space="preserve"> SAVEDATE \@ "M" \* MERGEFORMAT \* MERGEFORMAT </w:instrText>
    </w:r>
    <w:r w:rsidR="008317BF">
      <w:fldChar w:fldCharType="separate"/>
    </w:r>
    <w:r w:rsidR="00627036">
      <w:rPr>
        <w:noProof/>
      </w:rPr>
      <w:instrText>7</w:instrText>
    </w:r>
    <w:r w:rsidR="008317BF">
      <w:rPr>
        <w:noProof/>
      </w:rPr>
      <w:fldChar w:fldCharType="end"/>
    </w:r>
    <w:r>
      <w:instrText xml:space="preserve"> = 2 August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627036">
      <w:rPr>
        <w:noProof/>
      </w:rPr>
      <w:instrText>7</w:instrText>
    </w:r>
    <w:r w:rsidR="008317BF">
      <w:rPr>
        <w:noProof/>
      </w:rPr>
      <w:fldChar w:fldCharType="end"/>
    </w:r>
    <w:r>
      <w:instrText xml:space="preserve"> = 3 September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627036">
      <w:rPr>
        <w:noProof/>
      </w:rPr>
      <w:instrText>7</w:instrText>
    </w:r>
    <w:r w:rsidR="008317BF">
      <w:rPr>
        <w:noProof/>
      </w:rPr>
      <w:fldChar w:fldCharType="end"/>
    </w:r>
    <w:r>
      <w:instrText xml:space="preserve"> = 4 October </w:instrText>
    </w:r>
    <w:r w:rsidR="000D1730">
      <w:fldChar w:fldCharType="begin"/>
    </w:r>
    <w:r>
      <w:instrText xml:space="preserve"> IF </w:instrText>
    </w:r>
    <w:r w:rsidR="008317BF">
      <w:fldChar w:fldCharType="begin"/>
    </w:r>
    <w:r w:rsidR="008317BF">
      <w:instrText xml:space="preserve"> </w:instrText>
    </w:r>
    <w:r w:rsidR="008317BF">
      <w:instrText xml:space="preserve">SAVEDATE \@ "M" \* MERGEFORMAT </w:instrText>
    </w:r>
    <w:r w:rsidR="008317BF">
      <w:fldChar w:fldCharType="separate"/>
    </w:r>
    <w:r w:rsidR="00627036">
      <w:rPr>
        <w:noProof/>
      </w:rPr>
      <w:instrText>7</w:instrText>
    </w:r>
    <w:r w:rsidR="008317BF">
      <w:rPr>
        <w:noProof/>
      </w:rPr>
      <w:fldChar w:fldCharType="end"/>
    </w:r>
    <w:r>
      <w:instrText xml:space="preserve"> = 5 November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627036">
      <w:rPr>
        <w:noProof/>
      </w:rPr>
      <w:instrText>7</w:instrText>
    </w:r>
    <w:r w:rsidR="008317BF">
      <w:rPr>
        <w:noProof/>
      </w:rPr>
      <w:fldChar w:fldCharType="end"/>
    </w:r>
    <w:r>
      <w:instrText xml:space="preserve"> = 6 December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627036">
      <w:rPr>
        <w:noProof/>
      </w:rPr>
      <w:instrText>7</w:instrText>
    </w:r>
    <w:r w:rsidR="008317BF">
      <w:rPr>
        <w:noProof/>
      </w:rPr>
      <w:fldChar w:fldCharType="end"/>
    </w:r>
    <w:r>
      <w:instrText xml:space="preserve"> = 7 January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8 February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9 March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10 April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11 May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Pr>
        <w:noProof/>
      </w:rPr>
      <w:instrText>0</w:instrText>
    </w:r>
    <w:r w:rsidR="008317BF">
      <w:rPr>
        <w:noProof/>
      </w:rPr>
      <w:fldChar w:fldCharType="end"/>
    </w:r>
    <w:r>
      <w:instrText xml:space="preserve"> = 12 June "Fail"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Pr>
        <w:noProof/>
      </w:rPr>
      <w:instrText>Fail</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instrText>January</w:instrText>
    </w:r>
    <w:r w:rsidR="000D1730">
      <w:fldChar w:fldCharType="end"/>
    </w:r>
    <w:r>
      <w:instrText xml:space="preserve"> \* MERGEFORMAT </w:instrText>
    </w:r>
    <w:r w:rsidR="000D1730">
      <w:fldChar w:fldCharType="separate"/>
    </w:r>
    <w:r w:rsidR="00FE558D">
      <w:rPr>
        <w:noProof/>
      </w:rPr>
      <w:t>January</w:t>
    </w:r>
    <w:r w:rsidR="000D1730">
      <w:fldChar w:fldCharType="end"/>
    </w:r>
    <w:r>
      <w:t xml:space="preserve"> </w: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627036">
      <w:rPr>
        <w:noProof/>
      </w:rPr>
      <w:instrText>7</w:instrText>
    </w:r>
    <w:r w:rsidR="008317BF">
      <w:rPr>
        <w:noProof/>
      </w:rPr>
      <w:fldChar w:fldCharType="end"/>
    </w:r>
    <w:r>
      <w:instrText xml:space="preserve"> &lt; 7 </w:instrText>
    </w:r>
    <w:r w:rsidR="008317BF">
      <w:fldChar w:fldCharType="begin"/>
    </w:r>
    <w:r w:rsidR="008317BF">
      <w:instrText xml:space="preserve"> SAVEDATE \@ "YYYY" \* MERGEFORMAT </w:instrText>
    </w:r>
    <w:r w:rsidR="008317BF">
      <w:fldChar w:fldCharType="separate"/>
    </w:r>
    <w:r w:rsidR="000A0F17">
      <w:rPr>
        <w:noProof/>
      </w:rPr>
      <w:instrText>2017</w:instrText>
    </w:r>
    <w:r w:rsidR="008317BF">
      <w:rPr>
        <w:noProof/>
      </w:rPr>
      <w:fldChar w:fldCharType="end"/>
    </w:r>
    <w:r>
      <w:instrText xml:space="preserve"> </w:instrText>
    </w:r>
    <w:r w:rsidR="000D1730">
      <w:fldChar w:fldCharType="begin"/>
    </w:r>
    <w:r>
      <w:instrText xml:space="preserve"> IF </w:instrText>
    </w:r>
    <w:r w:rsidR="008317BF">
      <w:fldChar w:fldCharType="begin"/>
    </w:r>
    <w:r w:rsidR="008317BF">
      <w:instrText xml:space="preserve"> SAVEDATE \@ "M" \* MERGEFORMAT </w:instrText>
    </w:r>
    <w:r w:rsidR="008317BF">
      <w:fldChar w:fldCharType="separate"/>
    </w:r>
    <w:r w:rsidR="00627036">
      <w:rPr>
        <w:noProof/>
      </w:rPr>
      <w:instrText>7</w:instrText>
    </w:r>
    <w:r w:rsidR="008317BF">
      <w:rPr>
        <w:noProof/>
      </w:rPr>
      <w:fldChar w:fldCharType="end"/>
    </w:r>
    <w:r>
      <w:instrText xml:space="preserve"> &gt; 6 </w:instrText>
    </w:r>
    <w:r w:rsidR="000D1730">
      <w:fldChar w:fldCharType="begin"/>
    </w:r>
    <w:r>
      <w:instrText xml:space="preserve"> = </w:instrText>
    </w:r>
    <w:r w:rsidR="008317BF">
      <w:fldChar w:fldCharType="begin"/>
    </w:r>
    <w:r w:rsidR="008317BF">
      <w:instrText xml:space="preserve"> SAVEDATE \@ "YYYY" \* MERGEFORMAT </w:instrText>
    </w:r>
    <w:r w:rsidR="008317BF">
      <w:fldChar w:fldCharType="separate"/>
    </w:r>
    <w:r w:rsidR="00627036">
      <w:rPr>
        <w:noProof/>
      </w:rPr>
      <w:instrText>2017</w:instrText>
    </w:r>
    <w:r w:rsidR="008317BF">
      <w:rPr>
        <w:noProof/>
      </w:rPr>
      <w:fldChar w:fldCharType="end"/>
    </w:r>
    <w:r>
      <w:instrText xml:space="preserve"> + 1 \* MERGEFORMAT </w:instrText>
    </w:r>
    <w:r w:rsidR="000D1730">
      <w:fldChar w:fldCharType="separate"/>
    </w:r>
    <w:r w:rsidR="00FE558D">
      <w:rPr>
        <w:noProof/>
      </w:rPr>
      <w:instrText>2018</w:instrText>
    </w:r>
    <w:r w:rsidR="000D1730">
      <w:fldChar w:fldCharType="end"/>
    </w:r>
    <w:r>
      <w:instrText xml:space="preserve"> "Fail" \* MERGEFORMAT  \* MERGEFORMAT </w:instrText>
    </w:r>
    <w:r w:rsidR="000D1730">
      <w:fldChar w:fldCharType="separate"/>
    </w:r>
    <w:r w:rsidR="00FE558D">
      <w:rPr>
        <w:noProof/>
      </w:rPr>
      <w:instrText>2018</w:instrText>
    </w:r>
    <w:r w:rsidR="000D1730">
      <w:fldChar w:fldCharType="end"/>
    </w:r>
    <w:r>
      <w:instrText xml:space="preserve"> \* MERGEFORMAT </w:instrText>
    </w:r>
    <w:r w:rsidR="000D1730">
      <w:fldChar w:fldCharType="separate"/>
    </w:r>
    <w:r w:rsidR="00FE558D">
      <w:rPr>
        <w:noProof/>
      </w:rPr>
      <w:t>2018</w:t>
    </w:r>
    <w:r w:rsidR="000D1730">
      <w:fldChar w:fldCharType="end"/>
    </w:r>
    <w:r>
      <w:tab/>
    </w:r>
    <w:r>
      <w:tab/>
    </w:r>
    <w:r w:rsidR="008317BF">
      <w:fldChar w:fldCharType="begin"/>
    </w:r>
    <w:r w:rsidR="008317BF">
      <w:instrText xml:space="preserve"> SAVEDATE  \@ "MMMM d, </w:instrText>
    </w:r>
    <w:r w:rsidR="008317BF">
      <w:instrText xml:space="preserve">yyyy" </w:instrText>
    </w:r>
    <w:r w:rsidR="008317BF">
      <w:fldChar w:fldCharType="separate"/>
    </w:r>
    <w:r w:rsidR="00627036">
      <w:rPr>
        <w:noProof/>
      </w:rPr>
      <w:t>July 12, 2017</w:t>
    </w:r>
    <w:r w:rsidR="008317BF">
      <w:rPr>
        <w:noProof/>
      </w:rPr>
      <w:fldChar w:fldCharType="end"/>
    </w:r>
  </w:p>
  <w:p w:rsidR="00002F00" w:rsidRDefault="00002F00" w:rsidP="00F410C4">
    <w:pPr>
      <w:pStyle w:val="Header"/>
    </w:pPr>
    <w:r>
      <w:tab/>
    </w:r>
  </w:p>
  <w:p w:rsidR="00002F00" w:rsidRDefault="00002F0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3B17"/>
    <w:rsid w:val="000017CE"/>
    <w:rsid w:val="00002F00"/>
    <w:rsid w:val="00013C75"/>
    <w:rsid w:val="0001519F"/>
    <w:rsid w:val="00042ACC"/>
    <w:rsid w:val="000440BE"/>
    <w:rsid w:val="000445CC"/>
    <w:rsid w:val="00045A33"/>
    <w:rsid w:val="00052D45"/>
    <w:rsid w:val="00055923"/>
    <w:rsid w:val="000566F5"/>
    <w:rsid w:val="00061E5D"/>
    <w:rsid w:val="00072E31"/>
    <w:rsid w:val="00073B3B"/>
    <w:rsid w:val="0007656C"/>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45EA7"/>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3A8D"/>
    <w:rsid w:val="001D4EF1"/>
    <w:rsid w:val="001D6AB1"/>
    <w:rsid w:val="001E2222"/>
    <w:rsid w:val="001E3DE1"/>
    <w:rsid w:val="001E3E79"/>
    <w:rsid w:val="001E489A"/>
    <w:rsid w:val="001F394B"/>
    <w:rsid w:val="001F50EC"/>
    <w:rsid w:val="001F6550"/>
    <w:rsid w:val="00212B69"/>
    <w:rsid w:val="00221738"/>
    <w:rsid w:val="002263B7"/>
    <w:rsid w:val="002344D0"/>
    <w:rsid w:val="00234834"/>
    <w:rsid w:val="00237595"/>
    <w:rsid w:val="00237697"/>
    <w:rsid w:val="00240916"/>
    <w:rsid w:val="00251DEB"/>
    <w:rsid w:val="00254FD6"/>
    <w:rsid w:val="00260298"/>
    <w:rsid w:val="00275C44"/>
    <w:rsid w:val="0027759C"/>
    <w:rsid w:val="00291216"/>
    <w:rsid w:val="002917BD"/>
    <w:rsid w:val="002A707B"/>
    <w:rsid w:val="002B1977"/>
    <w:rsid w:val="002B6872"/>
    <w:rsid w:val="002C1F42"/>
    <w:rsid w:val="002C29C3"/>
    <w:rsid w:val="002D2F11"/>
    <w:rsid w:val="002D6B5F"/>
    <w:rsid w:val="002E0996"/>
    <w:rsid w:val="002E1F5F"/>
    <w:rsid w:val="002E2943"/>
    <w:rsid w:val="002E41B0"/>
    <w:rsid w:val="002E5DA5"/>
    <w:rsid w:val="002F361B"/>
    <w:rsid w:val="0030239C"/>
    <w:rsid w:val="00305B15"/>
    <w:rsid w:val="00316413"/>
    <w:rsid w:val="00316AC2"/>
    <w:rsid w:val="00330A6E"/>
    <w:rsid w:val="003325F9"/>
    <w:rsid w:val="003349FE"/>
    <w:rsid w:val="00334C43"/>
    <w:rsid w:val="00341FFA"/>
    <w:rsid w:val="00342A68"/>
    <w:rsid w:val="00345474"/>
    <w:rsid w:val="00357EC0"/>
    <w:rsid w:val="00364225"/>
    <w:rsid w:val="003749F5"/>
    <w:rsid w:val="003755C4"/>
    <w:rsid w:val="00396CDC"/>
    <w:rsid w:val="003A1329"/>
    <w:rsid w:val="003A67A4"/>
    <w:rsid w:val="003B156D"/>
    <w:rsid w:val="003B3D19"/>
    <w:rsid w:val="003B5139"/>
    <w:rsid w:val="003C429A"/>
    <w:rsid w:val="003C7575"/>
    <w:rsid w:val="003E115B"/>
    <w:rsid w:val="003F7DA5"/>
    <w:rsid w:val="004035EE"/>
    <w:rsid w:val="00410ABC"/>
    <w:rsid w:val="00417342"/>
    <w:rsid w:val="00422684"/>
    <w:rsid w:val="00426A67"/>
    <w:rsid w:val="004359FC"/>
    <w:rsid w:val="00444B78"/>
    <w:rsid w:val="004538BC"/>
    <w:rsid w:val="004538EF"/>
    <w:rsid w:val="004546DB"/>
    <w:rsid w:val="004645E0"/>
    <w:rsid w:val="00474CC3"/>
    <w:rsid w:val="0048240F"/>
    <w:rsid w:val="0049361C"/>
    <w:rsid w:val="004B4A07"/>
    <w:rsid w:val="004B54F1"/>
    <w:rsid w:val="004C4FF1"/>
    <w:rsid w:val="004E25F7"/>
    <w:rsid w:val="004F02F6"/>
    <w:rsid w:val="004F73D6"/>
    <w:rsid w:val="005010FF"/>
    <w:rsid w:val="00507F7D"/>
    <w:rsid w:val="00507FD8"/>
    <w:rsid w:val="00511103"/>
    <w:rsid w:val="00514A3B"/>
    <w:rsid w:val="005242CA"/>
    <w:rsid w:val="0052735F"/>
    <w:rsid w:val="005613B7"/>
    <w:rsid w:val="00564AA2"/>
    <w:rsid w:val="00581197"/>
    <w:rsid w:val="00581409"/>
    <w:rsid w:val="00583764"/>
    <w:rsid w:val="00597ACE"/>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1EE7"/>
    <w:rsid w:val="006E3627"/>
    <w:rsid w:val="006E47D5"/>
    <w:rsid w:val="006E6419"/>
    <w:rsid w:val="006F2D73"/>
    <w:rsid w:val="006F4076"/>
    <w:rsid w:val="006F6F19"/>
    <w:rsid w:val="007124AB"/>
    <w:rsid w:val="00713412"/>
    <w:rsid w:val="007174F5"/>
    <w:rsid w:val="0072225C"/>
    <w:rsid w:val="00750C66"/>
    <w:rsid w:val="007535B4"/>
    <w:rsid w:val="007537C1"/>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0704"/>
    <w:rsid w:val="008317BF"/>
    <w:rsid w:val="00834330"/>
    <w:rsid w:val="00850297"/>
    <w:rsid w:val="00870AAD"/>
    <w:rsid w:val="008715EE"/>
    <w:rsid w:val="0087196F"/>
    <w:rsid w:val="0089160A"/>
    <w:rsid w:val="00892A1A"/>
    <w:rsid w:val="00894237"/>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24B0B"/>
    <w:rsid w:val="00936A66"/>
    <w:rsid w:val="00937E3A"/>
    <w:rsid w:val="009439D8"/>
    <w:rsid w:val="00945E70"/>
    <w:rsid w:val="009473D2"/>
    <w:rsid w:val="009571A5"/>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3F93"/>
    <w:rsid w:val="00A06E25"/>
    <w:rsid w:val="00A12D65"/>
    <w:rsid w:val="00A15E3F"/>
    <w:rsid w:val="00A179ED"/>
    <w:rsid w:val="00A34B93"/>
    <w:rsid w:val="00A41241"/>
    <w:rsid w:val="00A41519"/>
    <w:rsid w:val="00A43372"/>
    <w:rsid w:val="00A454F5"/>
    <w:rsid w:val="00A47C47"/>
    <w:rsid w:val="00A54273"/>
    <w:rsid w:val="00A5738F"/>
    <w:rsid w:val="00A65A11"/>
    <w:rsid w:val="00A73565"/>
    <w:rsid w:val="00A7613F"/>
    <w:rsid w:val="00A8355A"/>
    <w:rsid w:val="00A91C7F"/>
    <w:rsid w:val="00A95721"/>
    <w:rsid w:val="00AA6E08"/>
    <w:rsid w:val="00AC05AE"/>
    <w:rsid w:val="00AD373D"/>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51104"/>
    <w:rsid w:val="00B51712"/>
    <w:rsid w:val="00B62498"/>
    <w:rsid w:val="00B6754D"/>
    <w:rsid w:val="00B80711"/>
    <w:rsid w:val="00B918AD"/>
    <w:rsid w:val="00B93C90"/>
    <w:rsid w:val="00BA469F"/>
    <w:rsid w:val="00BA47FE"/>
    <w:rsid w:val="00BB2E88"/>
    <w:rsid w:val="00BB5A89"/>
    <w:rsid w:val="00BB7353"/>
    <w:rsid w:val="00BB78DD"/>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46F76"/>
    <w:rsid w:val="00C57086"/>
    <w:rsid w:val="00C63A15"/>
    <w:rsid w:val="00C65842"/>
    <w:rsid w:val="00C672FD"/>
    <w:rsid w:val="00C744E6"/>
    <w:rsid w:val="00C833F3"/>
    <w:rsid w:val="00C93CE6"/>
    <w:rsid w:val="00C95C21"/>
    <w:rsid w:val="00C963D9"/>
    <w:rsid w:val="00C97092"/>
    <w:rsid w:val="00CA0E16"/>
    <w:rsid w:val="00CA2FF3"/>
    <w:rsid w:val="00CA6987"/>
    <w:rsid w:val="00CC4069"/>
    <w:rsid w:val="00CE0DAB"/>
    <w:rsid w:val="00CE150A"/>
    <w:rsid w:val="00CF0B71"/>
    <w:rsid w:val="00CF3625"/>
    <w:rsid w:val="00CF60A5"/>
    <w:rsid w:val="00CF7C74"/>
    <w:rsid w:val="00D127FF"/>
    <w:rsid w:val="00D15777"/>
    <w:rsid w:val="00D2158F"/>
    <w:rsid w:val="00D25E62"/>
    <w:rsid w:val="00D26534"/>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399"/>
    <w:rsid w:val="00DC09AA"/>
    <w:rsid w:val="00DC520D"/>
    <w:rsid w:val="00DC5824"/>
    <w:rsid w:val="00DE12AA"/>
    <w:rsid w:val="00DF7911"/>
    <w:rsid w:val="00E05D4B"/>
    <w:rsid w:val="00E134C8"/>
    <w:rsid w:val="00E16AC5"/>
    <w:rsid w:val="00E254CE"/>
    <w:rsid w:val="00E25F78"/>
    <w:rsid w:val="00E326DD"/>
    <w:rsid w:val="00E347B6"/>
    <w:rsid w:val="00E41BC6"/>
    <w:rsid w:val="00E42CB0"/>
    <w:rsid w:val="00E45D6E"/>
    <w:rsid w:val="00E62F82"/>
    <w:rsid w:val="00E84240"/>
    <w:rsid w:val="00E843A6"/>
    <w:rsid w:val="00E85F3E"/>
    <w:rsid w:val="00E863F1"/>
    <w:rsid w:val="00E87DEC"/>
    <w:rsid w:val="00E915FE"/>
    <w:rsid w:val="00E96A9C"/>
    <w:rsid w:val="00EA7992"/>
    <w:rsid w:val="00EA7A99"/>
    <w:rsid w:val="00EB308C"/>
    <w:rsid w:val="00EB41EC"/>
    <w:rsid w:val="00EB5975"/>
    <w:rsid w:val="00EB7FCA"/>
    <w:rsid w:val="00EC1110"/>
    <w:rsid w:val="00EC570E"/>
    <w:rsid w:val="00ED2D12"/>
    <w:rsid w:val="00ED3200"/>
    <w:rsid w:val="00EE2C82"/>
    <w:rsid w:val="00EE3193"/>
    <w:rsid w:val="00EE3E41"/>
    <w:rsid w:val="00EE6D6D"/>
    <w:rsid w:val="00F03DA7"/>
    <w:rsid w:val="00F22914"/>
    <w:rsid w:val="00F22A55"/>
    <w:rsid w:val="00F23252"/>
    <w:rsid w:val="00F317DA"/>
    <w:rsid w:val="00F35EE7"/>
    <w:rsid w:val="00F410C4"/>
    <w:rsid w:val="00F5301C"/>
    <w:rsid w:val="00F56B61"/>
    <w:rsid w:val="00F8116F"/>
    <w:rsid w:val="00F837F0"/>
    <w:rsid w:val="00F91EC9"/>
    <w:rsid w:val="00FA2EF5"/>
    <w:rsid w:val="00FA7437"/>
    <w:rsid w:val="00FC1076"/>
    <w:rsid w:val="00FD6F31"/>
    <w:rsid w:val="00FE2DD8"/>
    <w:rsid w:val="00FE2F1E"/>
    <w:rsid w:val="00FE3F17"/>
    <w:rsid w:val="00FE558D"/>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4F81D3"/>
  <w15:docId w15:val="{A139654F-6958-4F31-8129-DE45C1CE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hyperlink" Target="mailto:carlo.perocchio@ericsson.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ianmarco.bruno@ericsson.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king@lancaster.ac.u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86425-C2A9-463E-953F-3651EF68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1028</TotalTime>
  <Pages>15</Pages>
  <Words>3741</Words>
  <Characters>21328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25019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King, Daniel</cp:lastModifiedBy>
  <cp:revision>12</cp:revision>
  <cp:lastPrinted>2004-10-23T02:03:00Z</cp:lastPrinted>
  <dcterms:created xsi:type="dcterms:W3CDTF">2017-06-27T22:46:00Z</dcterms:created>
  <dcterms:modified xsi:type="dcterms:W3CDTF">2017-07-12T10:29:00Z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1498634865</vt:lpwstr>
  </property>
</Properties>
</file>